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9942AC">
              <w:rPr>
                <w:rFonts w:cs="Arial"/>
              </w:rPr>
              <w:fldChar w:fldCharType="begin"/>
            </w:r>
            <w:r w:rsidR="009942AC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9942AC">
              <w:rPr>
                <w:rFonts w:cs="Arial"/>
              </w:rPr>
              <w:fldChar w:fldCharType="separate"/>
            </w:r>
            <w:r w:rsidR="00CD2506">
              <w:rPr>
                <w:rFonts w:cs="Arial"/>
              </w:rPr>
              <w:fldChar w:fldCharType="begin"/>
            </w:r>
            <w:r w:rsidR="00CD2506">
              <w:rPr>
                <w:rFonts w:cs="Arial"/>
              </w:rPr>
              <w:instrText xml:space="preserve"> </w:instrText>
            </w:r>
            <w:r w:rsidR="00CD2506">
              <w:rPr>
                <w:rFonts w:cs="Arial"/>
              </w:rPr>
              <w:instrText>INCLUDEPICTURE  "C:\\Users\\nathan pocock\\OneDrive\\wgu-capstone\\templates\\CompanyLogo.jpg" \* MERGEFORMATINET</w:instrText>
            </w:r>
            <w:r w:rsidR="00CD2506">
              <w:rPr>
                <w:rFonts w:cs="Arial"/>
              </w:rPr>
              <w:instrText xml:space="preserve"> </w:instrText>
            </w:r>
            <w:r w:rsidR="00CD2506">
              <w:rPr>
                <w:rFonts w:cs="Arial"/>
              </w:rPr>
              <w:fldChar w:fldCharType="separate"/>
            </w:r>
            <w:r w:rsidR="00125F4A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CD2506">
              <w:rPr>
                <w:rFonts w:cs="Arial"/>
              </w:rPr>
              <w:fldChar w:fldCharType="end"/>
            </w:r>
            <w:r w:rsidR="009942AC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0B4C28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0B4C28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0B4C28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0B4C28">
        <w:rPr>
          <w:rFonts w:cs="Arial"/>
          <w:b/>
          <w:sz w:val="24"/>
        </w:rPr>
        <w:t>Plant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75E6D4B8F177449E99ABF5007D4BC4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F17B5E" w:rsidP="0060184B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ind w:firstLine="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0D16898C84ED4EDA844B7A71A7BA0E7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F17B5E" w:rsidP="0060184B">
          <w:pPr>
            <w:pBdr>
              <w:bottom w:val="single" w:sz="4" w:space="24" w:color="auto"/>
            </w:pBdr>
            <w:spacing w:before="480" w:after="480"/>
            <w:ind w:firstLine="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Implementation Plan</w:t>
          </w:r>
        </w:p>
      </w:sdtContent>
    </w:sdt>
    <w:p w:rsidR="00135730" w:rsidRPr="00933820" w:rsidRDefault="00CD2506" w:rsidP="0060184B">
      <w:pPr>
        <w:spacing w:before="720" w:after="240"/>
        <w:ind w:firstLine="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61732C26513E424C99E7195EED46F7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E5913">
            <w:rPr>
              <w:rFonts w:cs="Arial"/>
            </w:rPr>
            <w:t>Nathan Pocock</w:t>
          </w:r>
        </w:sdtContent>
      </w:sdt>
    </w:p>
    <w:p w:rsidR="00135730" w:rsidRPr="00933820" w:rsidRDefault="00933820" w:rsidP="0060184B">
      <w:pPr>
        <w:spacing w:line="720" w:lineRule="auto"/>
        <w:ind w:firstLine="0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0B4C28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60184B">
            <w:pPr>
              <w:ind w:firstLine="0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0B4C28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0B4C28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0B4C28">
              <w:rPr>
                <w:rFonts w:cs="Arial"/>
                <w:noProof/>
                <w:sz w:val="20"/>
                <w:vertAlign w:val="superscript"/>
              </w:rPr>
              <w:t>30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69071E5CC59F4CDD9C25F0B512E5839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F17B5E" w:rsidP="0060184B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BD4D8FEE8109492385F6C4C85097DD5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F17B5E" w:rsidP="0060184B">
                <w:pPr>
                  <w:pStyle w:val="Subtitle"/>
                  <w:ind w:firstLine="0"/>
                </w:pPr>
                <w:r>
                  <w:rPr>
                    <w:sz w:val="28"/>
                  </w:rPr>
                  <w:t>Implementation Plan</w:t>
                </w:r>
              </w:p>
            </w:sdtContent>
          </w:sdt>
          <w:p w:rsidR="001B74EB" w:rsidRPr="001B74EB" w:rsidRDefault="001B74EB" w:rsidP="0060184B">
            <w:pPr>
              <w:spacing w:line="240" w:lineRule="auto"/>
              <w:ind w:firstLine="0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0B4C28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60184B">
            <w:pPr>
              <w:ind w:firstLine="0"/>
            </w:pPr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5C27DD08401A49FDBFE4C07A976B054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E5913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44B67789B404463EAEF751516698700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F17B5E" w:rsidP="0060184B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ind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Planning</w:t>
          </w:r>
        </w:p>
      </w:sdtContent>
    </w:sdt>
    <w:p w:rsidR="00C73040" w:rsidRPr="00C73040" w:rsidRDefault="00C73040" w:rsidP="0060184B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ind w:firstLine="0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0B4C28">
        <w:rPr>
          <w:sz w:val="40"/>
        </w:rPr>
        <w:t>PRIVATE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0B4C28">
              <w:rPr>
                <w:noProof/>
                <w:sz w:val="16"/>
              </w:rPr>
              <w:t>Plan - 03 -- Implementation Plan.Docx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0B4C28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0B4C28">
              <w:rPr>
                <w:noProof/>
                <w:sz w:val="16"/>
              </w:rPr>
              <w:t>30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0B4C28">
              <w:rPr>
                <w:sz w:val="16"/>
              </w:rPr>
              <w:t>7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0B4C28">
              <w:rPr>
                <w:noProof/>
                <w:sz w:val="16"/>
              </w:rPr>
              <w:t>C:\Users\nathan pocock\OneDrive\wgu-capstone\templates\Plan - 03 -- Implementation Plan.docx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r w:rsidR="000B4C28">
              <w:rPr>
                <w:sz w:val="16"/>
              </w:rPr>
              <w:t>implementation, plan, schedule, action items, todo, tasks, work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60184B">
            <w:pPr>
              <w:spacing w:before="120" w:after="0" w:line="240" w:lineRule="auto"/>
              <w:ind w:hanging="15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0B4C28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0B4C28">
              <w:rPr>
                <w:sz w:val="16"/>
              </w:rPr>
              <w:t>9/19/2016 8:24 PM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60184B">
            <w:pPr>
              <w:spacing w:before="0" w:after="100" w:afterAutospacing="1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9942AC">
              <w:rPr>
                <w:sz w:val="20"/>
              </w:rPr>
              <w:fldChar w:fldCharType="begin"/>
            </w:r>
            <w:r w:rsidR="009942AC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9942AC">
              <w:rPr>
                <w:sz w:val="20"/>
              </w:rPr>
              <w:fldChar w:fldCharType="separate"/>
            </w:r>
            <w:r w:rsidR="00CD2506">
              <w:rPr>
                <w:sz w:val="20"/>
              </w:rPr>
              <w:fldChar w:fldCharType="begin"/>
            </w:r>
            <w:r w:rsidR="00CD2506">
              <w:rPr>
                <w:sz w:val="20"/>
              </w:rPr>
              <w:instrText xml:space="preserve"> </w:instrText>
            </w:r>
            <w:r w:rsidR="00CD2506">
              <w:rPr>
                <w:sz w:val="20"/>
              </w:rPr>
              <w:instrText>INCLUDEPICTURE  "C:\\Users\\nathan pocock\\OneDrive\\wgu-capstone\\templates\\CompanyLogo.jpg" \* MERGEFORMATINET</w:instrText>
            </w:r>
            <w:r w:rsidR="00CD2506">
              <w:rPr>
                <w:sz w:val="20"/>
              </w:rPr>
              <w:instrText xml:space="preserve"> </w:instrText>
            </w:r>
            <w:r w:rsidR="00CD2506">
              <w:rPr>
                <w:sz w:val="20"/>
              </w:rPr>
              <w:fldChar w:fldCharType="separate"/>
            </w:r>
            <w:r w:rsidR="00125F4A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CD2506">
              <w:rPr>
                <w:sz w:val="20"/>
              </w:rPr>
              <w:fldChar w:fldCharType="end"/>
            </w:r>
            <w:r w:rsidR="009942AC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CD2506" w:rsidP="0060184B">
            <w:pPr>
              <w:spacing w:before="0" w:after="0" w:line="276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114715B6F5BB48CC8DCD52114BF7383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F17B5E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5BCB6358D6144FA39E9201505509D37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60184B">
                <w:pPr>
                  <w:spacing w:before="0" w:after="0" w:line="276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0B4C28">
              <w:rPr>
                <w:sz w:val="20"/>
              </w:rPr>
              <w:t>Plant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0B4C28">
              <w:rPr>
                <w:sz w:val="20"/>
              </w:rPr>
              <w:t>I-ISMS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0B4C28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CD2506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CADB58F18D3B43D99EF3EFB67E50E72B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F17B5E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670959440"/>
        <w:placeholder>
          <w:docPart w:val="12BA1DBBA2A64A03A103D7E740F7189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F17B5E" w:rsidP="00740E17">
          <w:r>
            <w:t>A simple schedule template for the rapid implementation of an I-ISMS.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0DA7A7192E5146CFB5FE5F6605D7D4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EE5913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0B4C28">
              <w:rPr>
                <w:noProof/>
              </w:rPr>
              <w:t>18-Sep-16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0B4C28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0036" w:history="1">
            <w:r w:rsidR="000B4C28" w:rsidRPr="00520988">
              <w:rPr>
                <w:rStyle w:val="Hyperlink"/>
                <w:noProof/>
              </w:rPr>
              <w:t>1</w:t>
            </w:r>
            <w:r w:rsidR="000B4C28">
              <w:rPr>
                <w:rFonts w:asciiTheme="minorHAnsi" w:eastAsiaTheme="minorEastAsia" w:hAnsiTheme="minorHAnsi"/>
                <w:noProof/>
              </w:rPr>
              <w:tab/>
            </w:r>
            <w:r w:rsidR="000B4C28" w:rsidRPr="00520988">
              <w:rPr>
                <w:rStyle w:val="Hyperlink"/>
                <w:noProof/>
              </w:rPr>
              <w:t>Instructions</w:t>
            </w:r>
            <w:r w:rsidR="000B4C28">
              <w:rPr>
                <w:noProof/>
                <w:webHidden/>
              </w:rPr>
              <w:tab/>
            </w:r>
            <w:r w:rsidR="000B4C28">
              <w:rPr>
                <w:noProof/>
                <w:webHidden/>
              </w:rPr>
              <w:fldChar w:fldCharType="begin"/>
            </w:r>
            <w:r w:rsidR="000B4C28">
              <w:rPr>
                <w:noProof/>
                <w:webHidden/>
              </w:rPr>
              <w:instrText xml:space="preserve"> PAGEREF _Toc462080036 \h </w:instrText>
            </w:r>
            <w:r w:rsidR="000B4C28">
              <w:rPr>
                <w:noProof/>
                <w:webHidden/>
              </w:rPr>
            </w:r>
            <w:r w:rsidR="000B4C28">
              <w:rPr>
                <w:noProof/>
                <w:webHidden/>
              </w:rPr>
              <w:fldChar w:fldCharType="separate"/>
            </w:r>
            <w:r w:rsidR="000B4C28">
              <w:rPr>
                <w:noProof/>
                <w:webHidden/>
              </w:rPr>
              <w:t>5</w:t>
            </w:r>
            <w:r w:rsidR="000B4C28">
              <w:rPr>
                <w:noProof/>
                <w:webHidden/>
              </w:rPr>
              <w:fldChar w:fldCharType="end"/>
            </w:r>
          </w:hyperlink>
        </w:p>
        <w:p w:rsidR="000B4C28" w:rsidRDefault="00CD250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2080037" w:history="1">
            <w:r w:rsidR="000B4C28" w:rsidRPr="00520988">
              <w:rPr>
                <w:rStyle w:val="Hyperlink"/>
                <w:noProof/>
              </w:rPr>
              <w:t>2</w:t>
            </w:r>
            <w:r w:rsidR="000B4C28">
              <w:rPr>
                <w:rFonts w:asciiTheme="minorHAnsi" w:eastAsiaTheme="minorEastAsia" w:hAnsiTheme="minorHAnsi"/>
                <w:noProof/>
              </w:rPr>
              <w:tab/>
            </w:r>
            <w:r w:rsidR="000B4C28" w:rsidRPr="00520988">
              <w:rPr>
                <w:rStyle w:val="Hyperlink"/>
                <w:noProof/>
              </w:rPr>
              <w:t>Schedule</w:t>
            </w:r>
            <w:r w:rsidR="000B4C28">
              <w:rPr>
                <w:noProof/>
                <w:webHidden/>
              </w:rPr>
              <w:tab/>
            </w:r>
            <w:r w:rsidR="000B4C28">
              <w:rPr>
                <w:noProof/>
                <w:webHidden/>
              </w:rPr>
              <w:fldChar w:fldCharType="begin"/>
            </w:r>
            <w:r w:rsidR="000B4C28">
              <w:rPr>
                <w:noProof/>
                <w:webHidden/>
              </w:rPr>
              <w:instrText xml:space="preserve"> PAGEREF _Toc462080037 \h </w:instrText>
            </w:r>
            <w:r w:rsidR="000B4C28">
              <w:rPr>
                <w:noProof/>
                <w:webHidden/>
              </w:rPr>
            </w:r>
            <w:r w:rsidR="000B4C28">
              <w:rPr>
                <w:noProof/>
                <w:webHidden/>
              </w:rPr>
              <w:fldChar w:fldCharType="separate"/>
            </w:r>
            <w:r w:rsidR="000B4C28">
              <w:rPr>
                <w:noProof/>
                <w:webHidden/>
              </w:rPr>
              <w:t>6</w:t>
            </w:r>
            <w:r w:rsidR="000B4C28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0B4C28" w:rsidRDefault="004912AA">
      <w:pPr>
        <w:pStyle w:val="TableofFigures"/>
        <w:tabs>
          <w:tab w:val="right" w:pos="10790"/>
        </w:tabs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0B4C28">
        <w:rPr>
          <w:noProof/>
        </w:rPr>
        <w:t>Figure 1 Implenentation Plan Schedule</w:t>
      </w:r>
      <w:r w:rsidR="000B4C28">
        <w:rPr>
          <w:noProof/>
        </w:rPr>
        <w:tab/>
      </w:r>
      <w:r w:rsidR="000B4C28">
        <w:rPr>
          <w:noProof/>
        </w:rPr>
        <w:fldChar w:fldCharType="begin"/>
      </w:r>
      <w:r w:rsidR="000B4C28">
        <w:rPr>
          <w:noProof/>
        </w:rPr>
        <w:instrText xml:space="preserve"> PAGEREF _Toc462080038 \h </w:instrText>
      </w:r>
      <w:r w:rsidR="000B4C28">
        <w:rPr>
          <w:noProof/>
        </w:rPr>
      </w:r>
      <w:r w:rsidR="000B4C28">
        <w:rPr>
          <w:noProof/>
        </w:rPr>
        <w:fldChar w:fldCharType="separate"/>
      </w:r>
      <w:r w:rsidR="000B4C28">
        <w:rPr>
          <w:noProof/>
        </w:rPr>
        <w:t>6</w:t>
      </w:r>
      <w:r w:rsidR="000B4C28">
        <w:rPr>
          <w:noProof/>
        </w:rPr>
        <w:fldChar w:fldCharType="end"/>
      </w:r>
    </w:p>
    <w:p w:rsidR="001E7376" w:rsidRDefault="004912AA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6C25B4" w:rsidRDefault="006C25B4" w:rsidP="0084629E">
      <w:pPr>
        <w:pStyle w:val="Heading1"/>
        <w:pageBreakBefore/>
        <w:ind w:left="446" w:hanging="446"/>
        <w:sectPr w:rsidR="006C25B4" w:rsidSect="00637CF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</w:p>
    <w:p w:rsidR="006C25B4" w:rsidRDefault="006C25B4" w:rsidP="0084629E">
      <w:pPr>
        <w:pStyle w:val="Heading1"/>
        <w:pageBreakBefore/>
        <w:ind w:left="446" w:hanging="446"/>
      </w:pPr>
      <w:bookmarkStart w:id="1" w:name="_Toc462080036"/>
      <w:r>
        <w:t>Instructions</w:t>
      </w:r>
      <w:bookmarkEnd w:id="1"/>
    </w:p>
    <w:p w:rsidR="006C25B4" w:rsidRDefault="006C25B4" w:rsidP="006C25B4">
      <w:r>
        <w:t xml:space="preserve">To expedite the I-ISMS planning, complete the following steps: </w:t>
      </w:r>
    </w:p>
    <w:p w:rsidR="006C25B4" w:rsidRDefault="006C25B4" w:rsidP="006C25B4">
      <w:pPr>
        <w:pStyle w:val="ListParagraph"/>
        <w:numPr>
          <w:ilvl w:val="0"/>
          <w:numId w:val="13"/>
        </w:numPr>
      </w:pPr>
      <w:r>
        <w:t>Open the document properties and make the necessary modifications</w:t>
      </w:r>
    </w:p>
    <w:p w:rsidR="006C25B4" w:rsidRDefault="006C25B4" w:rsidP="006C25B4">
      <w:pPr>
        <w:pStyle w:val="ListParagraph"/>
        <w:numPr>
          <w:ilvl w:val="0"/>
          <w:numId w:val="13"/>
        </w:numPr>
      </w:pPr>
      <w:r>
        <w:t>Review the Introduction</w:t>
      </w:r>
    </w:p>
    <w:p w:rsidR="006C25B4" w:rsidRDefault="006C25B4" w:rsidP="006C25B4">
      <w:pPr>
        <w:pStyle w:val="ListParagraph"/>
        <w:numPr>
          <w:ilvl w:val="0"/>
          <w:numId w:val="13"/>
        </w:numPr>
      </w:pPr>
      <w:r>
        <w:t>Hit CTRL+A and then press F9 (to update all fields, page numbers, and tables)</w:t>
      </w:r>
    </w:p>
    <w:p w:rsidR="006C25B4" w:rsidRDefault="006C25B4" w:rsidP="006C25B4">
      <w:pPr>
        <w:pStyle w:val="ListParagraph"/>
        <w:numPr>
          <w:ilvl w:val="0"/>
          <w:numId w:val="13"/>
        </w:numPr>
      </w:pPr>
      <w:r>
        <w:t>Complete the schedule</w:t>
      </w:r>
    </w:p>
    <w:p w:rsidR="006C25B4" w:rsidRDefault="006C25B4" w:rsidP="006C25B4">
      <w:r>
        <w:t>Lastly, delete this page and then save the document.</w:t>
      </w:r>
    </w:p>
    <w:p w:rsidR="006C25B4" w:rsidRPr="006C25B4" w:rsidRDefault="006C25B4" w:rsidP="006C25B4"/>
    <w:p w:rsidR="006C25B4" w:rsidRDefault="006C25B4" w:rsidP="0084629E">
      <w:pPr>
        <w:pStyle w:val="Heading1"/>
        <w:pageBreakBefore/>
        <w:ind w:left="446" w:hanging="446"/>
        <w:sectPr w:rsidR="006C25B4" w:rsidSect="006C25B4"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781E45" w:rsidRDefault="00781E45" w:rsidP="00781E45">
      <w:pPr>
        <w:pStyle w:val="Heading1"/>
      </w:pPr>
      <w:bookmarkStart w:id="2" w:name="_Toc462080037"/>
      <w:bookmarkEnd w:id="0"/>
      <w:r>
        <w:t>Schedule</w:t>
      </w:r>
      <w:bookmarkEnd w:id="2"/>
    </w:p>
    <w:p w:rsidR="00EE39E4" w:rsidRPr="00EE39E4" w:rsidRDefault="00EE39E4" w:rsidP="00EE39E4">
      <w:r>
        <w:t>Complete the schedule, below</w:t>
      </w:r>
      <w:r w:rsidR="00BD1C94">
        <w:t>; delegating tasks where possible</w:t>
      </w:r>
      <w:r>
        <w:t xml:space="preserve">: </w:t>
      </w:r>
    </w:p>
    <w:p w:rsidR="00781E45" w:rsidRDefault="00781E45" w:rsidP="00781E45">
      <w:pPr>
        <w:pStyle w:val="Caption"/>
      </w:pPr>
      <w:bookmarkStart w:id="3" w:name="_Toc462080038"/>
      <w:r>
        <w:t xml:space="preserve">Figure </w:t>
      </w:r>
      <w:r w:rsidR="00CD2506">
        <w:fldChar w:fldCharType="begin"/>
      </w:r>
      <w:r w:rsidR="00CD2506">
        <w:instrText xml:space="preserve"> SEQ Figure \* ARABIC </w:instrText>
      </w:r>
      <w:r w:rsidR="00CD2506">
        <w:fldChar w:fldCharType="separate"/>
      </w:r>
      <w:r w:rsidR="000B4C28">
        <w:rPr>
          <w:noProof/>
        </w:rPr>
        <w:t>1</w:t>
      </w:r>
      <w:r w:rsidR="00CD2506">
        <w:rPr>
          <w:noProof/>
        </w:rPr>
        <w:fldChar w:fldCharType="end"/>
      </w:r>
      <w:r>
        <w:t xml:space="preserve"> Imple</w:t>
      </w:r>
      <w:r w:rsidR="009C59A4">
        <w:t>m</w:t>
      </w:r>
      <w:bookmarkStart w:id="4" w:name="_GoBack"/>
      <w:bookmarkEnd w:id="4"/>
      <w:r>
        <w:t>entation Plan Schedule</w:t>
      </w:r>
      <w:bookmarkEnd w:id="3"/>
    </w:p>
    <w:tbl>
      <w:tblPr>
        <w:tblStyle w:val="GridTable4-Accent5"/>
        <w:tblW w:w="14395" w:type="dxa"/>
        <w:tblLayout w:type="fixed"/>
        <w:tblLook w:val="0420" w:firstRow="1" w:lastRow="0" w:firstColumn="0" w:lastColumn="0" w:noHBand="0" w:noVBand="1"/>
      </w:tblPr>
      <w:tblGrid>
        <w:gridCol w:w="4903"/>
        <w:gridCol w:w="1788"/>
        <w:gridCol w:w="1435"/>
        <w:gridCol w:w="1073"/>
        <w:gridCol w:w="896"/>
        <w:gridCol w:w="1316"/>
        <w:gridCol w:w="2984"/>
      </w:tblGrid>
      <w:tr w:rsidR="007751CF" w:rsidRPr="008401A9" w:rsidTr="00480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03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Task</w:t>
            </w:r>
          </w:p>
        </w:tc>
        <w:tc>
          <w:tcPr>
            <w:tcW w:w="1788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Resource Name</w:t>
            </w:r>
          </w:p>
        </w:tc>
        <w:tc>
          <w:tcPr>
            <w:tcW w:w="1435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Estimated Time</w:t>
            </w:r>
          </w:p>
        </w:tc>
        <w:tc>
          <w:tcPr>
            <w:tcW w:w="1073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Start Date</w:t>
            </w:r>
          </w:p>
        </w:tc>
        <w:tc>
          <w:tcPr>
            <w:tcW w:w="896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End Date</w:t>
            </w:r>
          </w:p>
        </w:tc>
        <w:tc>
          <w:tcPr>
            <w:tcW w:w="1316" w:type="dxa"/>
          </w:tcPr>
          <w:p w:rsidR="00837C34" w:rsidRPr="008401A9" w:rsidRDefault="00837C34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Completion %</w:t>
            </w:r>
          </w:p>
        </w:tc>
        <w:tc>
          <w:tcPr>
            <w:tcW w:w="2984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Notes</w:t>
            </w:r>
          </w:p>
        </w:tc>
      </w:tr>
      <w:tr w:rsidR="008401A9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95" w:type="dxa"/>
            <w:gridSpan w:val="7"/>
          </w:tcPr>
          <w:p w:rsidR="008401A9" w:rsidRPr="008401A9" w:rsidRDefault="008401A9" w:rsidP="001B6710">
            <w:pPr>
              <w:keepNext/>
              <w:keepLines/>
              <w:spacing w:before="0"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8401A9">
              <w:rPr>
                <w:b/>
                <w:sz w:val="20"/>
                <w:szCs w:val="20"/>
              </w:rPr>
              <w:t>Plan</w:t>
            </w:r>
          </w:p>
        </w:tc>
      </w:tr>
      <w:tr w:rsidR="007751CF" w:rsidRPr="008401A9" w:rsidTr="0048068F">
        <w:tc>
          <w:tcPr>
            <w:tcW w:w="4903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 xml:space="preserve">Review the ISMS </w:t>
            </w:r>
            <w:hyperlink r:id="rId25" w:history="1">
              <w:r w:rsidRPr="008401A9">
                <w:rPr>
                  <w:rStyle w:val="Hyperlink"/>
                  <w:sz w:val="20"/>
                  <w:szCs w:val="20"/>
                </w:rPr>
                <w:t>Instructions</w:t>
              </w:r>
            </w:hyperlink>
          </w:p>
        </w:tc>
        <w:tc>
          <w:tcPr>
            <w:tcW w:w="1788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37C34" w:rsidRPr="008401A9" w:rsidRDefault="008401A9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mins</w:t>
            </w:r>
          </w:p>
        </w:tc>
        <w:tc>
          <w:tcPr>
            <w:tcW w:w="1073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I-ISMS Policy Development</w:t>
            </w:r>
          </w:p>
        </w:tc>
        <w:tc>
          <w:tcPr>
            <w:tcW w:w="1788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37C34" w:rsidRPr="008401A9" w:rsidRDefault="008401A9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2-4 hours</w:t>
            </w:r>
          </w:p>
        </w:tc>
        <w:tc>
          <w:tcPr>
            <w:tcW w:w="1073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c>
          <w:tcPr>
            <w:tcW w:w="4903" w:type="dxa"/>
          </w:tcPr>
          <w:p w:rsidR="00B639A0" w:rsidRPr="008401A9" w:rsidRDefault="00B639A0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Finalize the </w:t>
            </w:r>
            <w:hyperlink r:id="rId26" w:history="1">
              <w:r w:rsidRPr="00B639A0">
                <w:rPr>
                  <w:rStyle w:val="Hyperlink"/>
                  <w:sz w:val="20"/>
                  <w:szCs w:val="20"/>
                </w:rPr>
                <w:t>Scope Definition</w:t>
              </w:r>
            </w:hyperlink>
            <w:r>
              <w:rPr>
                <w:sz w:val="20"/>
                <w:szCs w:val="20"/>
              </w:rPr>
              <w:t xml:space="preserve"> document</w:t>
            </w:r>
          </w:p>
        </w:tc>
        <w:tc>
          <w:tcPr>
            <w:tcW w:w="1788" w:type="dxa"/>
          </w:tcPr>
          <w:p w:rsidR="00B639A0" w:rsidRPr="008401A9" w:rsidRDefault="00B639A0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B639A0" w:rsidRDefault="00B639A0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hours</w:t>
            </w:r>
          </w:p>
        </w:tc>
        <w:tc>
          <w:tcPr>
            <w:tcW w:w="1073" w:type="dxa"/>
          </w:tcPr>
          <w:p w:rsidR="00B639A0" w:rsidRPr="008401A9" w:rsidRDefault="00B639A0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B639A0" w:rsidRPr="008401A9" w:rsidRDefault="00B639A0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B639A0" w:rsidRPr="008401A9" w:rsidRDefault="00B639A0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B639A0" w:rsidRPr="008401A9" w:rsidRDefault="00B639A0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7751CF" w:rsidRPr="008401A9" w:rsidRDefault="007751CF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8401A9">
              <w:rPr>
                <w:sz w:val="20"/>
                <w:szCs w:val="20"/>
                <w:u w:val="single"/>
              </w:rPr>
              <w:t>this</w:t>
            </w:r>
            <w:r>
              <w:rPr>
                <w:sz w:val="20"/>
                <w:szCs w:val="20"/>
              </w:rPr>
              <w:t xml:space="preserve"> plan and set your schedule!</w:t>
            </w:r>
          </w:p>
        </w:tc>
        <w:tc>
          <w:tcPr>
            <w:tcW w:w="1788" w:type="dxa"/>
          </w:tcPr>
          <w:p w:rsidR="007751CF" w:rsidRPr="008401A9" w:rsidRDefault="007751CF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751CF" w:rsidRPr="008401A9" w:rsidRDefault="007751CF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 hours</w:t>
            </w:r>
          </w:p>
        </w:tc>
        <w:tc>
          <w:tcPr>
            <w:tcW w:w="1073" w:type="dxa"/>
          </w:tcPr>
          <w:p w:rsidR="007751CF" w:rsidRPr="008401A9" w:rsidRDefault="007751CF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751CF" w:rsidRPr="008401A9" w:rsidRDefault="007751CF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751CF" w:rsidRPr="008401A9" w:rsidRDefault="007751CF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751CF" w:rsidRPr="008401A9" w:rsidRDefault="007751CF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0D7955" w:rsidRPr="008401A9" w:rsidTr="0048068F">
        <w:tc>
          <w:tcPr>
            <w:tcW w:w="4903" w:type="dxa"/>
          </w:tcPr>
          <w:p w:rsidR="000D7955" w:rsidRDefault="00125F4A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</w:t>
            </w:r>
            <w:r w:rsidR="000D7955">
              <w:rPr>
                <w:sz w:val="20"/>
                <w:szCs w:val="20"/>
              </w:rPr>
              <w:t>uct vulnerability assessment (entire system)</w:t>
            </w:r>
          </w:p>
        </w:tc>
        <w:tc>
          <w:tcPr>
            <w:tcW w:w="1788" w:type="dxa"/>
          </w:tcPr>
          <w:p w:rsidR="000D7955" w:rsidRPr="008401A9" w:rsidRDefault="000D7955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0D7955" w:rsidRDefault="000D7955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2-5 days</w:t>
            </w:r>
          </w:p>
        </w:tc>
        <w:tc>
          <w:tcPr>
            <w:tcW w:w="1073" w:type="dxa"/>
          </w:tcPr>
          <w:p w:rsidR="000D7955" w:rsidRPr="008401A9" w:rsidRDefault="000D7955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0D7955" w:rsidRPr="008401A9" w:rsidRDefault="000D7955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0D7955" w:rsidRPr="008401A9" w:rsidRDefault="000D7955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0D7955" w:rsidRPr="008401A9" w:rsidRDefault="000D7955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 xml:space="preserve">Build your </w:t>
            </w:r>
            <w:hyperlink r:id="rId27" w:history="1">
              <w:r w:rsidRPr="008401A9">
                <w:rPr>
                  <w:rStyle w:val="Hyperlink"/>
                  <w:sz w:val="20"/>
                  <w:szCs w:val="20"/>
                </w:rPr>
                <w:t>Asset Register</w:t>
              </w:r>
            </w:hyperlink>
          </w:p>
        </w:tc>
        <w:tc>
          <w:tcPr>
            <w:tcW w:w="1788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37C34" w:rsidRPr="008401A9" w:rsidRDefault="008401A9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 days</w:t>
            </w:r>
          </w:p>
        </w:tc>
        <w:tc>
          <w:tcPr>
            <w:tcW w:w="1073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37C34" w:rsidRPr="008401A9" w:rsidRDefault="00837C3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c>
          <w:tcPr>
            <w:tcW w:w="4903" w:type="dxa"/>
          </w:tcPr>
          <w:p w:rsidR="008401A9" w:rsidRPr="008401A9" w:rsidRDefault="008401A9" w:rsidP="009A2AB8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 xml:space="preserve">Review/modify </w:t>
            </w:r>
            <w:hyperlink r:id="rId28" w:history="1">
              <w:r w:rsidRPr="008401A9">
                <w:rPr>
                  <w:rStyle w:val="Hyperlink"/>
                  <w:sz w:val="20"/>
                  <w:szCs w:val="20"/>
                </w:rPr>
                <w:t>Risk Management</w:t>
              </w:r>
            </w:hyperlink>
            <w:r w:rsidRPr="008401A9">
              <w:rPr>
                <w:sz w:val="20"/>
                <w:szCs w:val="20"/>
              </w:rPr>
              <w:t xml:space="preserve"> plan</w:t>
            </w:r>
          </w:p>
        </w:tc>
        <w:tc>
          <w:tcPr>
            <w:tcW w:w="1788" w:type="dxa"/>
          </w:tcPr>
          <w:p w:rsidR="008401A9" w:rsidRPr="008401A9" w:rsidRDefault="008401A9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2-4 hours</w:t>
            </w:r>
          </w:p>
        </w:tc>
        <w:tc>
          <w:tcPr>
            <w:tcW w:w="1073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401A9" w:rsidRPr="008401A9" w:rsidRDefault="008401A9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401A9" w:rsidRPr="008401A9" w:rsidRDefault="008401A9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837C34" w:rsidRPr="008401A9" w:rsidRDefault="00837C34" w:rsidP="009A2AB8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 xml:space="preserve">Conduct a </w:t>
            </w:r>
            <w:hyperlink r:id="rId29" w:history="1">
              <w:r w:rsidRPr="008401A9">
                <w:rPr>
                  <w:rStyle w:val="Hyperlink"/>
                  <w:sz w:val="20"/>
                  <w:szCs w:val="20"/>
                </w:rPr>
                <w:t>Risk Analysis</w:t>
              </w:r>
            </w:hyperlink>
            <w:r w:rsidRPr="008401A9">
              <w:rPr>
                <w:sz w:val="20"/>
                <w:szCs w:val="20"/>
              </w:rPr>
              <w:t xml:space="preserve"> for:</w:t>
            </w:r>
          </w:p>
          <w:p w:rsidR="00837C34" w:rsidRPr="008401A9" w:rsidRDefault="00837C34" w:rsidP="009A2AB8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pacing w:before="0" w:after="0" w:line="240" w:lineRule="auto"/>
              <w:ind w:left="78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Each factory process</w:t>
            </w:r>
          </w:p>
          <w:p w:rsidR="00837C34" w:rsidRPr="008401A9" w:rsidRDefault="00837C34" w:rsidP="009A2AB8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pacing w:before="0" w:after="0" w:line="240" w:lineRule="auto"/>
              <w:ind w:left="780"/>
              <w:rPr>
                <w:sz w:val="20"/>
                <w:szCs w:val="20"/>
              </w:rPr>
            </w:pPr>
            <w:r w:rsidRPr="008401A9">
              <w:rPr>
                <w:sz w:val="20"/>
                <w:szCs w:val="20"/>
              </w:rPr>
              <w:t>Each computer/device</w:t>
            </w:r>
          </w:p>
        </w:tc>
        <w:tc>
          <w:tcPr>
            <w:tcW w:w="1788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37C34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days</w:t>
            </w:r>
          </w:p>
        </w:tc>
        <w:tc>
          <w:tcPr>
            <w:tcW w:w="1073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37C34" w:rsidRPr="008401A9" w:rsidRDefault="00837C34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c>
          <w:tcPr>
            <w:tcW w:w="4903" w:type="dxa"/>
          </w:tcPr>
          <w:p w:rsidR="00837C34" w:rsidRPr="008401A9" w:rsidRDefault="009A2AB8" w:rsidP="009A2AB8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the </w:t>
            </w:r>
            <w:hyperlink r:id="rId30" w:history="1">
              <w:r>
                <w:rPr>
                  <w:rStyle w:val="Hyperlink"/>
                  <w:sz w:val="20"/>
                  <w:szCs w:val="20"/>
                </w:rPr>
                <w:t>Statement of Applicability</w:t>
              </w:r>
            </w:hyperlink>
          </w:p>
        </w:tc>
        <w:tc>
          <w:tcPr>
            <w:tcW w:w="1788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37C34" w:rsidRPr="008401A9" w:rsidRDefault="009A2AB8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FB7C21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hour</w:t>
            </w:r>
            <w:r w:rsidR="00FB7C21">
              <w:rPr>
                <w:sz w:val="20"/>
                <w:szCs w:val="20"/>
              </w:rPr>
              <w:t>s</w:t>
            </w:r>
          </w:p>
        </w:tc>
        <w:tc>
          <w:tcPr>
            <w:tcW w:w="1073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37C34" w:rsidRPr="008401A9" w:rsidRDefault="00837C34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837C34" w:rsidRPr="008401A9" w:rsidRDefault="00754284" w:rsidP="009A2AB8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training &amp; awareness plan/materials</w:t>
            </w:r>
          </w:p>
        </w:tc>
        <w:tc>
          <w:tcPr>
            <w:tcW w:w="1788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37C34" w:rsidRPr="008401A9" w:rsidRDefault="0075428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days</w:t>
            </w:r>
          </w:p>
        </w:tc>
        <w:tc>
          <w:tcPr>
            <w:tcW w:w="1073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37C34" w:rsidRPr="008401A9" w:rsidRDefault="00837C3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37C34" w:rsidRPr="008401A9" w:rsidRDefault="00837C34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37C34" w:rsidRPr="008401A9" w:rsidRDefault="00837C3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126138" w:rsidRPr="008401A9" w:rsidTr="0048068F">
        <w:tc>
          <w:tcPr>
            <w:tcW w:w="4903" w:type="dxa"/>
          </w:tcPr>
          <w:p w:rsidR="00126138" w:rsidRDefault="00126138" w:rsidP="009A2AB8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</w:p>
        </w:tc>
        <w:tc>
          <w:tcPr>
            <w:tcW w:w="1788" w:type="dxa"/>
          </w:tcPr>
          <w:p w:rsidR="00126138" w:rsidRPr="008401A9" w:rsidRDefault="00126138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126138" w:rsidRPr="008401A9" w:rsidRDefault="00126138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126138" w:rsidRPr="008401A9" w:rsidRDefault="00126138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126138" w:rsidRPr="008401A9" w:rsidRDefault="00126138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126138" w:rsidRPr="008401A9" w:rsidRDefault="00126138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126138" w:rsidRPr="008401A9" w:rsidRDefault="00126138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751CF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8401A9" w:rsidRPr="008401A9" w:rsidRDefault="008401A9" w:rsidP="009A2AB8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</w:p>
        </w:tc>
        <w:tc>
          <w:tcPr>
            <w:tcW w:w="1788" w:type="dxa"/>
          </w:tcPr>
          <w:p w:rsidR="008401A9" w:rsidRPr="008401A9" w:rsidRDefault="008401A9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401A9" w:rsidRPr="008401A9" w:rsidRDefault="008401A9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401A9" w:rsidRPr="008401A9" w:rsidRDefault="008401A9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54284" w:rsidRPr="00754284" w:rsidTr="0048068F">
        <w:tc>
          <w:tcPr>
            <w:tcW w:w="14395" w:type="dxa"/>
            <w:gridSpan w:val="7"/>
          </w:tcPr>
          <w:p w:rsidR="00754284" w:rsidRPr="00754284" w:rsidRDefault="00754284" w:rsidP="001B6710">
            <w:pPr>
              <w:keepNext/>
              <w:keepLines/>
              <w:spacing w:before="0" w:after="0" w:line="240" w:lineRule="auto"/>
              <w:ind w:firstLine="0"/>
              <w:rPr>
                <w:b/>
                <w:sz w:val="20"/>
                <w:szCs w:val="20"/>
              </w:rPr>
            </w:pPr>
            <w:r w:rsidRPr="00754284">
              <w:rPr>
                <w:b/>
                <w:sz w:val="20"/>
                <w:szCs w:val="20"/>
              </w:rPr>
              <w:t>DO</w:t>
            </w:r>
          </w:p>
        </w:tc>
      </w:tr>
      <w:tr w:rsidR="000D7955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146E62" w:rsidRPr="008401A9" w:rsidRDefault="00146E62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</w:t>
            </w:r>
            <w:hyperlink r:id="rId31" w:history="1">
              <w:r w:rsidRPr="00146E62">
                <w:rPr>
                  <w:rStyle w:val="Hyperlink"/>
                  <w:sz w:val="20"/>
                  <w:szCs w:val="20"/>
                </w:rPr>
                <w:t>Vulnerability Analysis Guide</w:t>
              </w:r>
            </w:hyperlink>
          </w:p>
        </w:tc>
        <w:tc>
          <w:tcPr>
            <w:tcW w:w="1788" w:type="dxa"/>
          </w:tcPr>
          <w:p w:rsidR="00146E62" w:rsidRPr="008401A9" w:rsidRDefault="00146E62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146E62" w:rsidRPr="008401A9" w:rsidRDefault="00146E62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  <w:tc>
          <w:tcPr>
            <w:tcW w:w="1073" w:type="dxa"/>
          </w:tcPr>
          <w:p w:rsidR="00146E62" w:rsidRPr="008401A9" w:rsidRDefault="00146E62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146E62" w:rsidRPr="008401A9" w:rsidRDefault="00146E62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146E62" w:rsidRPr="008401A9" w:rsidRDefault="00146E62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146E62" w:rsidRPr="008401A9" w:rsidRDefault="00146E62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B1828" w:rsidRPr="008401A9" w:rsidTr="0048068F">
        <w:tc>
          <w:tcPr>
            <w:tcW w:w="4903" w:type="dxa"/>
          </w:tcPr>
          <w:p w:rsidR="007B1828" w:rsidRDefault="007B1828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Scan all devices for </w:t>
            </w:r>
            <w:hyperlink r:id="rId32" w:history="1">
              <w:r w:rsidRPr="007B1828">
                <w:rPr>
                  <w:rStyle w:val="Hyperlink"/>
                  <w:sz w:val="20"/>
                  <w:szCs w:val="20"/>
                </w:rPr>
                <w:t>vulnerabilities</w:t>
              </w:r>
            </w:hyperlink>
            <w:r>
              <w:rPr>
                <w:sz w:val="20"/>
                <w:szCs w:val="20"/>
              </w:rPr>
              <w:t xml:space="preserve"> (per device)</w:t>
            </w:r>
          </w:p>
        </w:tc>
        <w:tc>
          <w:tcPr>
            <w:tcW w:w="1788" w:type="dxa"/>
          </w:tcPr>
          <w:p w:rsidR="007B1828" w:rsidRPr="008401A9" w:rsidRDefault="007B1828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B1828" w:rsidRDefault="007B1828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hours</w:t>
            </w:r>
          </w:p>
        </w:tc>
        <w:tc>
          <w:tcPr>
            <w:tcW w:w="1073" w:type="dxa"/>
          </w:tcPr>
          <w:p w:rsidR="007B1828" w:rsidRPr="008401A9" w:rsidRDefault="007B1828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B1828" w:rsidRPr="008401A9" w:rsidRDefault="007B1828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B1828" w:rsidRPr="008401A9" w:rsidRDefault="007B1828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B1828" w:rsidRPr="008401A9" w:rsidRDefault="007B1828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B1828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693BDD" w:rsidRDefault="00670EC3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</w:t>
            </w:r>
            <w:r w:rsidR="00693BDD">
              <w:rPr>
                <w:sz w:val="20"/>
                <w:szCs w:val="20"/>
              </w:rPr>
              <w:t xml:space="preserve"> </w:t>
            </w:r>
            <w:hyperlink r:id="rId33" w:history="1">
              <w:r w:rsidR="00693BDD" w:rsidRPr="00670EC3">
                <w:rPr>
                  <w:rStyle w:val="Hyperlink"/>
                  <w:sz w:val="20"/>
                  <w:szCs w:val="20"/>
                </w:rPr>
                <w:t>Risk Treatment Plan</w:t>
              </w:r>
            </w:hyperlink>
            <w:r>
              <w:rPr>
                <w:sz w:val="20"/>
                <w:szCs w:val="20"/>
              </w:rPr>
              <w:t xml:space="preserve"> in response to the risks identified in the risk register</w:t>
            </w:r>
          </w:p>
        </w:tc>
        <w:tc>
          <w:tcPr>
            <w:tcW w:w="1788" w:type="dxa"/>
          </w:tcPr>
          <w:p w:rsidR="00693BDD" w:rsidRPr="008401A9" w:rsidRDefault="00693BDD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693BDD" w:rsidRDefault="00693BDD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693BDD" w:rsidRPr="008401A9" w:rsidRDefault="00693BDD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693BDD" w:rsidRPr="008401A9" w:rsidRDefault="00693BDD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693BDD" w:rsidRPr="008401A9" w:rsidRDefault="00693BDD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693BDD" w:rsidRPr="008401A9" w:rsidRDefault="00693BDD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93BDD" w:rsidRPr="008401A9" w:rsidTr="0048068F">
        <w:tc>
          <w:tcPr>
            <w:tcW w:w="4903" w:type="dxa"/>
          </w:tcPr>
          <w:p w:rsidR="00754284" w:rsidRPr="008401A9" w:rsidRDefault="002512A6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hyperlink r:id="rId34" w:history="1">
              <w:r w:rsidRPr="002512A6">
                <w:rPr>
                  <w:rStyle w:val="Hyperlink"/>
                  <w:sz w:val="20"/>
                  <w:szCs w:val="20"/>
                </w:rPr>
                <w:t>Security Controls / Implementation</w:t>
              </w:r>
            </w:hyperlink>
          </w:p>
        </w:tc>
        <w:tc>
          <w:tcPr>
            <w:tcW w:w="1788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2512A6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  <w:tc>
          <w:tcPr>
            <w:tcW w:w="1073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93BDD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754284" w:rsidRPr="008401A9" w:rsidRDefault="002512A6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hyperlink r:id="rId35" w:history="1">
              <w:r w:rsidRPr="002512A6">
                <w:rPr>
                  <w:rStyle w:val="Hyperlink"/>
                  <w:sz w:val="20"/>
                  <w:szCs w:val="20"/>
                </w:rPr>
                <w:t>Business continuity / disaster recovery</w:t>
              </w:r>
            </w:hyperlink>
          </w:p>
        </w:tc>
        <w:tc>
          <w:tcPr>
            <w:tcW w:w="1788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2512A6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 days</w:t>
            </w:r>
          </w:p>
        </w:tc>
        <w:tc>
          <w:tcPr>
            <w:tcW w:w="1073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93BDD" w:rsidRPr="008401A9" w:rsidTr="0048068F">
        <w:tc>
          <w:tcPr>
            <w:tcW w:w="4903" w:type="dxa"/>
          </w:tcPr>
          <w:p w:rsidR="00754284" w:rsidRPr="008401A9" w:rsidRDefault="00693BDD" w:rsidP="001B6710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</w:t>
            </w:r>
            <w:hyperlink r:id="rId36" w:history="1">
              <w:r w:rsidRPr="001843CD">
                <w:rPr>
                  <w:rStyle w:val="Hyperlink"/>
                  <w:sz w:val="20"/>
                  <w:szCs w:val="20"/>
                </w:rPr>
                <w:t>Metrics and Measurements</w:t>
              </w:r>
            </w:hyperlink>
          </w:p>
        </w:tc>
        <w:tc>
          <w:tcPr>
            <w:tcW w:w="1788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1B6710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93BDD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693BDD" w:rsidRDefault="00AB0A63" w:rsidP="00754284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Harden PCs: </w:t>
            </w:r>
            <w:hyperlink r:id="rId37" w:history="1">
              <w:r w:rsidRPr="00AB0A63">
                <w:rPr>
                  <w:rStyle w:val="Hyperlink"/>
                  <w:sz w:val="20"/>
                  <w:szCs w:val="20"/>
                </w:rPr>
                <w:t>operating system</w:t>
              </w:r>
            </w:hyperlink>
            <w:r>
              <w:rPr>
                <w:sz w:val="20"/>
                <w:szCs w:val="20"/>
              </w:rPr>
              <w:t xml:space="preserve"> (per computer)</w:t>
            </w:r>
          </w:p>
        </w:tc>
        <w:tc>
          <w:tcPr>
            <w:tcW w:w="1788" w:type="dxa"/>
          </w:tcPr>
          <w:p w:rsidR="00693BDD" w:rsidRPr="008401A9" w:rsidRDefault="00693BDD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693BDD" w:rsidRPr="008401A9" w:rsidRDefault="00AB0A63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hours</w:t>
            </w:r>
          </w:p>
        </w:tc>
        <w:tc>
          <w:tcPr>
            <w:tcW w:w="1073" w:type="dxa"/>
          </w:tcPr>
          <w:p w:rsidR="00693BDD" w:rsidRPr="008401A9" w:rsidRDefault="00693BDD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693BDD" w:rsidRPr="008401A9" w:rsidRDefault="00693BDD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693BDD" w:rsidRPr="008401A9" w:rsidRDefault="00693BDD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693BDD" w:rsidRPr="008401A9" w:rsidRDefault="00693BDD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693BDD" w:rsidRPr="008401A9" w:rsidTr="0048068F">
        <w:tc>
          <w:tcPr>
            <w:tcW w:w="4903" w:type="dxa"/>
          </w:tcPr>
          <w:p w:rsidR="00693BDD" w:rsidRDefault="00AB0A63" w:rsidP="00754284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Harden PCs:</w:t>
            </w:r>
            <w:hyperlink r:id="rId38" w:history="1">
              <w:r w:rsidRPr="00126138">
                <w:rPr>
                  <w:rStyle w:val="Hyperlink"/>
                  <w:sz w:val="20"/>
                  <w:szCs w:val="20"/>
                </w:rPr>
                <w:t xml:space="preserve"> windows Firewall</w:t>
              </w:r>
            </w:hyperlink>
            <w:r>
              <w:rPr>
                <w:sz w:val="20"/>
                <w:szCs w:val="20"/>
              </w:rPr>
              <w:t xml:space="preserve"> (per computer)</w:t>
            </w:r>
          </w:p>
        </w:tc>
        <w:tc>
          <w:tcPr>
            <w:tcW w:w="1788" w:type="dxa"/>
          </w:tcPr>
          <w:p w:rsidR="00693BDD" w:rsidRPr="008401A9" w:rsidRDefault="00693BDD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693BDD" w:rsidRPr="008401A9" w:rsidRDefault="00AB0A63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hours</w:t>
            </w:r>
          </w:p>
        </w:tc>
        <w:tc>
          <w:tcPr>
            <w:tcW w:w="1073" w:type="dxa"/>
          </w:tcPr>
          <w:p w:rsidR="00693BDD" w:rsidRPr="008401A9" w:rsidRDefault="00693BDD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693BDD" w:rsidRPr="008401A9" w:rsidRDefault="00693BDD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693BDD" w:rsidRPr="008401A9" w:rsidRDefault="00693BDD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693BDD" w:rsidRPr="008401A9" w:rsidRDefault="00693BDD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F37621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F37621" w:rsidRDefault="00F37621" w:rsidP="00754284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</w:t>
            </w:r>
            <w:hyperlink r:id="rId39" w:history="1">
              <w:r w:rsidRPr="00F37621">
                <w:rPr>
                  <w:rStyle w:val="Hyperlink"/>
                  <w:sz w:val="20"/>
                  <w:szCs w:val="20"/>
                </w:rPr>
                <w:t>Windows PC monitoring system</w:t>
              </w:r>
            </w:hyperlink>
            <w:r>
              <w:rPr>
                <w:sz w:val="20"/>
                <w:szCs w:val="20"/>
              </w:rPr>
              <w:t xml:space="preserve"> (per computer)</w:t>
            </w:r>
          </w:p>
        </w:tc>
        <w:tc>
          <w:tcPr>
            <w:tcW w:w="1788" w:type="dxa"/>
          </w:tcPr>
          <w:p w:rsidR="00F37621" w:rsidRPr="008401A9" w:rsidRDefault="00F37621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F37621" w:rsidRDefault="00F37621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hours</w:t>
            </w:r>
          </w:p>
        </w:tc>
        <w:tc>
          <w:tcPr>
            <w:tcW w:w="1073" w:type="dxa"/>
          </w:tcPr>
          <w:p w:rsidR="00F37621" w:rsidRPr="008401A9" w:rsidRDefault="00F37621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F37621" w:rsidRPr="008401A9" w:rsidRDefault="00F37621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F37621" w:rsidRPr="008401A9" w:rsidRDefault="00F37621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F37621" w:rsidRPr="008401A9" w:rsidRDefault="00F37621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20182" w:rsidRPr="008401A9" w:rsidTr="0048068F">
        <w:tc>
          <w:tcPr>
            <w:tcW w:w="4903" w:type="dxa"/>
          </w:tcPr>
          <w:p w:rsidR="00820182" w:rsidRDefault="00820182" w:rsidP="00754284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all </w:t>
            </w:r>
            <w:hyperlink r:id="rId40" w:history="1">
              <w:r w:rsidRPr="00820182">
                <w:rPr>
                  <w:rStyle w:val="Hyperlink"/>
                  <w:sz w:val="20"/>
                  <w:szCs w:val="20"/>
                </w:rPr>
                <w:t>PC/device changes</w:t>
              </w:r>
            </w:hyperlink>
            <w:r>
              <w:rPr>
                <w:sz w:val="20"/>
                <w:szCs w:val="20"/>
              </w:rPr>
              <w:t xml:space="preserve"> (per PC/PLC)</w:t>
            </w:r>
          </w:p>
        </w:tc>
        <w:tc>
          <w:tcPr>
            <w:tcW w:w="1788" w:type="dxa"/>
          </w:tcPr>
          <w:p w:rsidR="00820182" w:rsidRPr="008401A9" w:rsidRDefault="00820182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20182" w:rsidRDefault="00820182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hours</w:t>
            </w:r>
          </w:p>
        </w:tc>
        <w:tc>
          <w:tcPr>
            <w:tcW w:w="1073" w:type="dxa"/>
          </w:tcPr>
          <w:p w:rsidR="00820182" w:rsidRPr="008401A9" w:rsidRDefault="00820182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20182" w:rsidRPr="008401A9" w:rsidRDefault="00820182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20182" w:rsidRPr="008401A9" w:rsidRDefault="00820182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20182" w:rsidRPr="008401A9" w:rsidRDefault="00820182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0D7955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754284" w:rsidRPr="008401A9" w:rsidRDefault="00AB0A63" w:rsidP="00754284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Harden </w:t>
            </w:r>
            <w:hyperlink r:id="rId41" w:history="1">
              <w:r w:rsidRPr="00126138">
                <w:rPr>
                  <w:rStyle w:val="Hyperlink"/>
                  <w:sz w:val="20"/>
                  <w:szCs w:val="20"/>
                </w:rPr>
                <w:t>PLCs and networked industrial equipment</w:t>
              </w:r>
            </w:hyperlink>
            <w:r>
              <w:rPr>
                <w:sz w:val="20"/>
                <w:szCs w:val="20"/>
              </w:rPr>
              <w:t xml:space="preserve"> (per device)</w:t>
            </w:r>
          </w:p>
        </w:tc>
        <w:tc>
          <w:tcPr>
            <w:tcW w:w="1788" w:type="dxa"/>
          </w:tcPr>
          <w:p w:rsidR="00754284" w:rsidRPr="008401A9" w:rsidRDefault="0075428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AB0A63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hours</w:t>
            </w:r>
          </w:p>
        </w:tc>
        <w:tc>
          <w:tcPr>
            <w:tcW w:w="1073" w:type="dxa"/>
          </w:tcPr>
          <w:p w:rsidR="00754284" w:rsidRPr="008401A9" w:rsidRDefault="0075428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C85DEA" w:rsidRPr="008401A9" w:rsidTr="0048068F">
        <w:tc>
          <w:tcPr>
            <w:tcW w:w="4903" w:type="dxa"/>
          </w:tcPr>
          <w:p w:rsidR="00C85DEA" w:rsidRDefault="00C85DEA" w:rsidP="00754284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PLC ladder logic (per PLC)</w:t>
            </w:r>
          </w:p>
        </w:tc>
        <w:tc>
          <w:tcPr>
            <w:tcW w:w="1788" w:type="dxa"/>
          </w:tcPr>
          <w:p w:rsidR="00C85DEA" w:rsidRPr="008401A9" w:rsidRDefault="00C85DEA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C85DEA" w:rsidRDefault="00C85DEA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2-4 hours</w:t>
            </w:r>
          </w:p>
        </w:tc>
        <w:tc>
          <w:tcPr>
            <w:tcW w:w="1073" w:type="dxa"/>
          </w:tcPr>
          <w:p w:rsidR="00C85DEA" w:rsidRPr="008401A9" w:rsidRDefault="00C85DEA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C85DEA" w:rsidRPr="008401A9" w:rsidRDefault="00C85DEA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C85DEA" w:rsidRPr="008401A9" w:rsidRDefault="00C85DEA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C85DEA" w:rsidRPr="008401A9" w:rsidRDefault="00C85DEA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C85DEA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8401A9" w:rsidRPr="008401A9" w:rsidRDefault="008401A9" w:rsidP="00754284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</w:p>
        </w:tc>
        <w:tc>
          <w:tcPr>
            <w:tcW w:w="1788" w:type="dxa"/>
          </w:tcPr>
          <w:p w:rsidR="008401A9" w:rsidRPr="008401A9" w:rsidRDefault="008401A9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8401A9" w:rsidRPr="008401A9" w:rsidRDefault="008401A9" w:rsidP="00837C3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8401A9" w:rsidRPr="008401A9" w:rsidRDefault="008401A9" w:rsidP="00EE39E4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8401A9" w:rsidRPr="008401A9" w:rsidRDefault="008401A9" w:rsidP="00781E45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401A9" w:rsidRPr="008401A9" w:rsidTr="0048068F">
        <w:tc>
          <w:tcPr>
            <w:tcW w:w="14395" w:type="dxa"/>
            <w:gridSpan w:val="7"/>
          </w:tcPr>
          <w:p w:rsidR="008401A9" w:rsidRPr="008401A9" w:rsidRDefault="008401A9" w:rsidP="00D71531">
            <w:pPr>
              <w:keepNext/>
              <w:keepLines/>
              <w:spacing w:before="0" w:after="0" w:line="240" w:lineRule="auto"/>
              <w:ind w:firstLine="0"/>
              <w:rPr>
                <w:b/>
                <w:sz w:val="20"/>
                <w:szCs w:val="20"/>
              </w:rPr>
            </w:pPr>
            <w:r w:rsidRPr="008401A9">
              <w:rPr>
                <w:b/>
                <w:sz w:val="20"/>
                <w:szCs w:val="20"/>
              </w:rPr>
              <w:t>CHECK</w:t>
            </w:r>
          </w:p>
        </w:tc>
      </w:tr>
      <w:tr w:rsidR="00C85DEA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754284" w:rsidRPr="008401A9" w:rsidRDefault="00F22DFA" w:rsidP="00D71531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Daily/weekly monitoring of logs</w:t>
            </w:r>
          </w:p>
        </w:tc>
        <w:tc>
          <w:tcPr>
            <w:tcW w:w="1788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20182" w:rsidRPr="008401A9" w:rsidTr="0048068F">
        <w:tc>
          <w:tcPr>
            <w:tcW w:w="4903" w:type="dxa"/>
          </w:tcPr>
          <w:p w:rsidR="00754284" w:rsidRPr="008401A9" w:rsidRDefault="00F22DFA" w:rsidP="00D71531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Conducting </w:t>
            </w:r>
            <w:hyperlink r:id="rId42" w:history="1">
              <w:r w:rsidRPr="00C80CFC">
                <w:rPr>
                  <w:rStyle w:val="Hyperlink"/>
                  <w:sz w:val="20"/>
                  <w:szCs w:val="20"/>
                </w:rPr>
                <w:t>internal audits</w:t>
              </w:r>
            </w:hyperlink>
          </w:p>
        </w:tc>
        <w:tc>
          <w:tcPr>
            <w:tcW w:w="1788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C80CFC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C80CFC" w:rsidRDefault="00C80CFC" w:rsidP="00D71531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Detecting and </w:t>
            </w:r>
            <w:hyperlink r:id="rId43" w:history="1">
              <w:r w:rsidRPr="00C80CFC">
                <w:rPr>
                  <w:rStyle w:val="Hyperlink"/>
                  <w:sz w:val="20"/>
                  <w:szCs w:val="20"/>
                </w:rPr>
                <w:t>escalating attacks</w:t>
              </w:r>
            </w:hyperlink>
          </w:p>
        </w:tc>
        <w:tc>
          <w:tcPr>
            <w:tcW w:w="1788" w:type="dxa"/>
          </w:tcPr>
          <w:p w:rsidR="00C80CFC" w:rsidRPr="008401A9" w:rsidRDefault="00C80CFC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C80CFC" w:rsidRPr="008401A9" w:rsidRDefault="00C80CFC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C80CFC" w:rsidRPr="008401A9" w:rsidRDefault="00C80CFC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C80CFC" w:rsidRPr="008401A9" w:rsidRDefault="00C80CFC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C80CFC" w:rsidRPr="008401A9" w:rsidRDefault="00C80CFC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C80CFC" w:rsidRPr="008401A9" w:rsidRDefault="00C80CFC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C85DEA" w:rsidRPr="008401A9" w:rsidTr="0048068F">
        <w:tc>
          <w:tcPr>
            <w:tcW w:w="4903" w:type="dxa"/>
          </w:tcPr>
          <w:p w:rsidR="00754284" w:rsidRPr="008401A9" w:rsidRDefault="00754284" w:rsidP="00FA7F2C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</w:p>
        </w:tc>
        <w:tc>
          <w:tcPr>
            <w:tcW w:w="1788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20182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754284" w:rsidRPr="008401A9" w:rsidRDefault="00754284" w:rsidP="00FA7F2C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</w:p>
        </w:tc>
        <w:tc>
          <w:tcPr>
            <w:tcW w:w="1788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401A9" w:rsidRPr="008401A9" w:rsidTr="0048068F">
        <w:tc>
          <w:tcPr>
            <w:tcW w:w="14395" w:type="dxa"/>
            <w:gridSpan w:val="7"/>
          </w:tcPr>
          <w:p w:rsidR="008401A9" w:rsidRPr="008401A9" w:rsidRDefault="008401A9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  <w:r w:rsidRPr="008401A9">
              <w:rPr>
                <w:b/>
                <w:sz w:val="20"/>
                <w:szCs w:val="20"/>
              </w:rPr>
              <w:t>ACT</w:t>
            </w:r>
          </w:p>
        </w:tc>
      </w:tr>
      <w:tr w:rsidR="00820182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754284" w:rsidRPr="008401A9" w:rsidRDefault="00F22DFA" w:rsidP="00D71531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all action items</w:t>
            </w:r>
          </w:p>
        </w:tc>
        <w:tc>
          <w:tcPr>
            <w:tcW w:w="1788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C85DEA" w:rsidRPr="008401A9" w:rsidTr="0048068F">
        <w:tc>
          <w:tcPr>
            <w:tcW w:w="4903" w:type="dxa"/>
          </w:tcPr>
          <w:p w:rsidR="00754284" w:rsidRPr="008401A9" w:rsidRDefault="00F22DFA" w:rsidP="00D71531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processes</w:t>
            </w:r>
            <w:r w:rsidR="002B10B4">
              <w:rPr>
                <w:sz w:val="20"/>
                <w:szCs w:val="20"/>
              </w:rPr>
              <w:t>/documentation</w:t>
            </w:r>
            <w:r>
              <w:rPr>
                <w:sz w:val="20"/>
                <w:szCs w:val="20"/>
              </w:rPr>
              <w:t xml:space="preserve"> as appropriate</w:t>
            </w:r>
          </w:p>
        </w:tc>
        <w:tc>
          <w:tcPr>
            <w:tcW w:w="1788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20182" w:rsidRPr="008401A9" w:rsidTr="0048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03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</w:p>
        </w:tc>
        <w:tc>
          <w:tcPr>
            <w:tcW w:w="1788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D71531">
            <w:pPr>
              <w:keepNext/>
              <w:keepLines/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C85DEA" w:rsidRPr="008401A9" w:rsidTr="0048068F">
        <w:tc>
          <w:tcPr>
            <w:tcW w:w="4903" w:type="dxa"/>
          </w:tcPr>
          <w:p w:rsidR="00754284" w:rsidRPr="008401A9" w:rsidRDefault="00754284" w:rsidP="00FA7F2C">
            <w:pPr>
              <w:spacing w:before="0" w:after="0" w:line="240" w:lineRule="auto"/>
              <w:ind w:left="150" w:firstLine="0"/>
              <w:rPr>
                <w:sz w:val="20"/>
                <w:szCs w:val="20"/>
              </w:rPr>
            </w:pPr>
          </w:p>
        </w:tc>
        <w:tc>
          <w:tcPr>
            <w:tcW w:w="1788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</w:tcPr>
          <w:p w:rsidR="00754284" w:rsidRPr="008401A9" w:rsidRDefault="00754284" w:rsidP="00FA7F2C">
            <w:pPr>
              <w:spacing w:before="0" w:after="0"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:rsidR="00781E45" w:rsidRPr="00812B46" w:rsidRDefault="00781E45" w:rsidP="00EE39E4">
      <w:pPr>
        <w:ind w:firstLine="0"/>
      </w:pPr>
    </w:p>
    <w:sectPr w:rsidR="00781E45" w:rsidRPr="00812B46" w:rsidSect="00EE39E4">
      <w:headerReference w:type="first" r:id="rId44"/>
      <w:footerReference w:type="first" r:id="rId45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506" w:rsidRDefault="00CD2506" w:rsidP="000D7A6E">
      <w:r>
        <w:separator/>
      </w:r>
    </w:p>
  </w:endnote>
  <w:endnote w:type="continuationSeparator" w:id="0">
    <w:p w:rsidR="00CD2506" w:rsidRDefault="00CD2506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125F4A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25F4A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102ED6" w:rsidRPr="00102ED6">
      <w:rPr>
        <w:sz w:val="16"/>
        <w:szCs w:val="16"/>
      </w:rPr>
      <w:t xml:space="preserve"> </w:t>
    </w:r>
    <w:r w:rsidR="00102ED6">
      <w:rPr>
        <w:sz w:val="16"/>
        <w:szCs w:val="16"/>
      </w:rPr>
      <w:tab/>
    </w:r>
    <w:r w:rsidR="00102ED6">
      <w:rPr>
        <w:sz w:val="16"/>
        <w:szCs w:val="16"/>
      </w:rPr>
      <w:tab/>
    </w:r>
    <w:r w:rsidR="00102ED6" w:rsidRPr="00102ED6">
      <w:fldChar w:fldCharType="begin"/>
    </w:r>
    <w:r w:rsidR="00102ED6" w:rsidRPr="00102ED6">
      <w:instrText xml:space="preserve"> PAGE   \* MERGEFORMAT </w:instrText>
    </w:r>
    <w:r w:rsidR="00102ED6" w:rsidRPr="00102ED6">
      <w:fldChar w:fldCharType="separate"/>
    </w:r>
    <w:r w:rsidR="00125F4A">
      <w:rPr>
        <w:noProof/>
      </w:rPr>
      <w:t>4</w:t>
    </w:r>
    <w:r w:rsidR="00102ED6"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0D7A6E">
      <w:tab/>
    </w:r>
    <w:r w:rsidR="000D7A6E">
      <w:tab/>
    </w:r>
    <w:r w:rsidR="000D7A6E">
      <w:fldChar w:fldCharType="begin"/>
    </w:r>
    <w:r w:rsidR="000D7A6E">
      <w:instrText xml:space="preserve"> PAGE   \* MERGEFORMAT </w:instrText>
    </w:r>
    <w:r w:rsidR="000D7A6E">
      <w:fldChar w:fldCharType="separate"/>
    </w:r>
    <w:r w:rsidR="00125F4A">
      <w:rPr>
        <w:noProof/>
      </w:rPr>
      <w:t>7</w:t>
    </w:r>
    <w:r w:rsidR="000D7A6E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Pr="008542E6" w:rsidRDefault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5B4" w:rsidRPr="008542E6" w:rsidRDefault="006C25B4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5B4" w:rsidRPr="008542E6" w:rsidRDefault="006C25B4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506" w:rsidRDefault="00CD2506" w:rsidP="000D7A6E">
      <w:r>
        <w:separator/>
      </w:r>
    </w:p>
  </w:footnote>
  <w:footnote w:type="continuationSeparator" w:id="0">
    <w:p w:rsidR="00CD2506" w:rsidRDefault="00CD2506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CD2506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0D16898C84ED4EDA844B7A71A7BA0E7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17B5E">
          <w:t>NP Factory, Ltd.</w:t>
        </w:r>
      </w:sdtContent>
    </w:sdt>
    <w:r w:rsidR="00740E17">
      <w:tab/>
    </w:r>
    <w:r w:rsidR="00740E17">
      <w:tab/>
    </w:r>
    <w:sdt>
      <w:sdtPr>
        <w:alias w:val="Title"/>
        <w:tag w:val=""/>
        <w:id w:val="-1023854302"/>
        <w:placeholder>
          <w:docPart w:val="61732C26513E424C99E7195EED46F7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7B5E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CD2506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75E6D4B8F177449E99ABF5007D4BC4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7B5E">
          <w:t>Industrial Information Security Management System</w:t>
        </w:r>
      </w:sdtContent>
    </w:sdt>
    <w:r w:rsidR="00740E17">
      <w:tab/>
    </w:r>
    <w:r w:rsidR="00740E17">
      <w:tab/>
    </w:r>
    <w:sdt>
      <w:sdtPr>
        <w:alias w:val="Subject"/>
        <w:tag w:val=""/>
        <w:id w:val="1358393808"/>
        <w:placeholder>
          <w:docPart w:val="69071E5CC59F4CDD9C25F0B512E583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17B5E">
          <w:t>Implementation Plan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5B4" w:rsidRDefault="006C25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6C25B4" w:rsidRDefault="00CD2506" w:rsidP="00645AD5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alias w:val="Company"/>
        <w:tag w:val=""/>
        <w:id w:val="-192229878"/>
        <w:placeholder>
          <w:docPart w:val="19712BBC07204EBC84DD739763E0CDF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17B5E" w:rsidRPr="006C25B4">
          <w:rPr>
            <w:sz w:val="18"/>
          </w:rPr>
          <w:t>NP Factory, Ltd.</w:t>
        </w:r>
      </w:sdtContent>
    </w:sdt>
    <w:r w:rsidR="000D7A6E" w:rsidRPr="006C25B4">
      <w:rPr>
        <w:sz w:val="18"/>
      </w:rPr>
      <w:tab/>
    </w:r>
    <w:r w:rsidR="000D7A6E" w:rsidRPr="006C25B4">
      <w:rPr>
        <w:sz w:val="18"/>
      </w:rPr>
      <w:tab/>
    </w:r>
    <w:sdt>
      <w:sdtPr>
        <w:rPr>
          <w:sz w:val="18"/>
        </w:rPr>
        <w:alias w:val="Title"/>
        <w:tag w:val=""/>
        <w:id w:val="-1206779477"/>
        <w:placeholder>
          <w:docPart w:val="F322A13AFB9E44378632FE984033CB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7B5E" w:rsidRPr="006C25B4">
          <w:rPr>
            <w:sz w:val="18"/>
          </w:rPr>
          <w:t>Industrial Information Security Management System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Default="00CD2506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1022363757"/>
        <w:placeholder>
          <w:docPart w:val="BC3FA9065D4F43B3AEA26753136348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7B5E">
          <w:t>Industrial Information Security Management System</w:t>
        </w:r>
      </w:sdtContent>
    </w:sdt>
    <w:r w:rsidR="00102ED6">
      <w:tab/>
    </w:r>
    <w:r w:rsidR="00102ED6">
      <w:tab/>
    </w:r>
    <w:sdt>
      <w:sdtPr>
        <w:alias w:val="Subject"/>
        <w:tag w:val=""/>
        <w:id w:val="-2035720932"/>
        <w:placeholder>
          <w:docPart w:val="11EF33462E7C4E5AAAA3909B96D983D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17B5E">
          <w:t>Implementation Plan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Default="00D42C8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5B4" w:rsidRPr="006C25B4" w:rsidRDefault="00CD2506" w:rsidP="006C25B4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id w:val="1081493217"/>
        <w:docPartObj>
          <w:docPartGallery w:val="Watermarks"/>
          <w:docPartUnique/>
        </w:docPartObj>
      </w:sdtPr>
      <w:sdtEndPr/>
      <w:sdtContent>
        <w:r>
          <w:rPr>
            <w:noProof/>
            <w:sz w:val="1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49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sdtContent>
    </w:sdt>
    <w:sdt>
      <w:sdtPr>
        <w:rPr>
          <w:sz w:val="18"/>
        </w:rPr>
        <w:alias w:val="Company"/>
        <w:tag w:val=""/>
        <w:id w:val="-367530943"/>
        <w:placeholder>
          <w:docPart w:val="F7835980AD0D468E85780E5E291EDB8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C25B4" w:rsidRPr="006C25B4">
          <w:rPr>
            <w:sz w:val="18"/>
          </w:rPr>
          <w:t>NP Factory, Ltd.</w:t>
        </w:r>
      </w:sdtContent>
    </w:sdt>
    <w:r w:rsidR="006C25B4" w:rsidRPr="006C25B4">
      <w:rPr>
        <w:sz w:val="18"/>
      </w:rPr>
      <w:tab/>
    </w:r>
    <w:r w:rsidR="006C25B4" w:rsidRPr="006C25B4">
      <w:rPr>
        <w:sz w:val="18"/>
      </w:rPr>
      <w:tab/>
    </w:r>
    <w:sdt>
      <w:sdtPr>
        <w:rPr>
          <w:sz w:val="18"/>
        </w:rPr>
        <w:alias w:val="Title"/>
        <w:tag w:val=""/>
        <w:id w:val="-125706774"/>
        <w:placeholder>
          <w:docPart w:val="6F7324FBAA784904A332DE4A155524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C25B4" w:rsidRPr="006C25B4">
          <w:rPr>
            <w:sz w:val="18"/>
          </w:rPr>
          <w:t>Industrial Information Security Management System</w:t>
        </w:r>
      </w:sdtContent>
    </w:sdt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5B4" w:rsidRPr="006C25B4" w:rsidRDefault="00CD2506" w:rsidP="006C25B4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alias w:val="Company"/>
        <w:tag w:val=""/>
        <w:id w:val="1324091687"/>
        <w:placeholder>
          <w:docPart w:val="8223923C92A8438482848EDD4321B55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C25B4" w:rsidRPr="006C25B4">
          <w:rPr>
            <w:sz w:val="18"/>
          </w:rPr>
          <w:t>NP Factory, Ltd.</w:t>
        </w:r>
      </w:sdtContent>
    </w:sdt>
    <w:r w:rsidR="006C25B4" w:rsidRPr="006C25B4">
      <w:rPr>
        <w:sz w:val="18"/>
      </w:rPr>
      <w:tab/>
    </w:r>
    <w:r w:rsidR="006C25B4" w:rsidRPr="006C25B4">
      <w:rPr>
        <w:sz w:val="18"/>
      </w:rPr>
      <w:tab/>
    </w:r>
    <w:sdt>
      <w:sdtPr>
        <w:rPr>
          <w:sz w:val="18"/>
        </w:rPr>
        <w:alias w:val="Title"/>
        <w:tag w:val=""/>
        <w:id w:val="1658183866"/>
        <w:placeholder>
          <w:docPart w:val="2FC7190E845E43138993010BF5E0A3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C25B4" w:rsidRPr="006C25B4">
          <w:rPr>
            <w:sz w:val="18"/>
          </w:rPr>
          <w:t>Industrial Information Security Management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125780"/>
    <w:multiLevelType w:val="hybridMultilevel"/>
    <w:tmpl w:val="C59CA3CE"/>
    <w:lvl w:ilvl="0" w:tplc="47F4DB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56EB4"/>
    <w:multiLevelType w:val="multilevel"/>
    <w:tmpl w:val="05ECA3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171066E"/>
    <w:multiLevelType w:val="hybridMultilevel"/>
    <w:tmpl w:val="B61CEEC8"/>
    <w:lvl w:ilvl="0" w:tplc="A0EC261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13"/>
    <w:rsid w:val="000607EF"/>
    <w:rsid w:val="000B4C28"/>
    <w:rsid w:val="000D7955"/>
    <w:rsid w:val="000D7A6E"/>
    <w:rsid w:val="00102ED6"/>
    <w:rsid w:val="00125F4A"/>
    <w:rsid w:val="00126138"/>
    <w:rsid w:val="00135730"/>
    <w:rsid w:val="00146E62"/>
    <w:rsid w:val="001843CD"/>
    <w:rsid w:val="0019533E"/>
    <w:rsid w:val="001A2524"/>
    <w:rsid w:val="001B1ACB"/>
    <w:rsid w:val="001B6710"/>
    <w:rsid w:val="001B74EB"/>
    <w:rsid w:val="001E7376"/>
    <w:rsid w:val="002512A6"/>
    <w:rsid w:val="002B10B4"/>
    <w:rsid w:val="00354C15"/>
    <w:rsid w:val="00370B09"/>
    <w:rsid w:val="00384960"/>
    <w:rsid w:val="004564E6"/>
    <w:rsid w:val="0048068F"/>
    <w:rsid w:val="004912AA"/>
    <w:rsid w:val="004D4809"/>
    <w:rsid w:val="005158AF"/>
    <w:rsid w:val="00587249"/>
    <w:rsid w:val="005F6993"/>
    <w:rsid w:val="0060184B"/>
    <w:rsid w:val="00637CF0"/>
    <w:rsid w:val="00645AD5"/>
    <w:rsid w:val="00656327"/>
    <w:rsid w:val="00670EC3"/>
    <w:rsid w:val="00693BDD"/>
    <w:rsid w:val="006C25B4"/>
    <w:rsid w:val="006F6715"/>
    <w:rsid w:val="00705BD0"/>
    <w:rsid w:val="00740E17"/>
    <w:rsid w:val="00754284"/>
    <w:rsid w:val="007751CF"/>
    <w:rsid w:val="00781E45"/>
    <w:rsid w:val="00783CB0"/>
    <w:rsid w:val="007B1828"/>
    <w:rsid w:val="008069C7"/>
    <w:rsid w:val="00812B46"/>
    <w:rsid w:val="00820182"/>
    <w:rsid w:val="00837C34"/>
    <w:rsid w:val="008401A9"/>
    <w:rsid w:val="0084629E"/>
    <w:rsid w:val="008542E6"/>
    <w:rsid w:val="008F3AD3"/>
    <w:rsid w:val="00933820"/>
    <w:rsid w:val="009942AC"/>
    <w:rsid w:val="009A2AB8"/>
    <w:rsid w:val="009C59A4"/>
    <w:rsid w:val="009C7D54"/>
    <w:rsid w:val="009F2513"/>
    <w:rsid w:val="00AA15D2"/>
    <w:rsid w:val="00AB0A63"/>
    <w:rsid w:val="00AE1963"/>
    <w:rsid w:val="00B127A4"/>
    <w:rsid w:val="00B30AF3"/>
    <w:rsid w:val="00B639A0"/>
    <w:rsid w:val="00BA03F6"/>
    <w:rsid w:val="00BD0A9A"/>
    <w:rsid w:val="00BD1C94"/>
    <w:rsid w:val="00C73040"/>
    <w:rsid w:val="00C80CFC"/>
    <w:rsid w:val="00C85DEA"/>
    <w:rsid w:val="00CD2506"/>
    <w:rsid w:val="00D42C87"/>
    <w:rsid w:val="00D71531"/>
    <w:rsid w:val="00DE792C"/>
    <w:rsid w:val="00E55AFF"/>
    <w:rsid w:val="00ED3E9A"/>
    <w:rsid w:val="00EE39E4"/>
    <w:rsid w:val="00EE5913"/>
    <w:rsid w:val="00F16DEF"/>
    <w:rsid w:val="00F17B5E"/>
    <w:rsid w:val="00F22DFA"/>
    <w:rsid w:val="00F37621"/>
    <w:rsid w:val="00F62A39"/>
    <w:rsid w:val="00F670BD"/>
    <w:rsid w:val="00F76A26"/>
    <w:rsid w:val="00FB4F4C"/>
    <w:rsid w:val="00F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1C6DE9"/>
  <w15:chartTrackingRefBased/>
  <w15:docId w15:val="{5F915404-2083-42C9-BB17-88EB08DD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F4C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B46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50" w:hanging="45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2B46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customStyle="1" w:styleId="Picture">
    <w:name w:val="Picture"/>
    <w:basedOn w:val="Normal"/>
    <w:qFormat/>
    <w:rsid w:val="00FB4F4C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70B09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25B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0B4C28"/>
    <w:pPr>
      <w:tabs>
        <w:tab w:val="clear" w:pos="5400"/>
        <w:tab w:val="clear" w:pos="1080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yperlink" Target="Plan%20-%2002%20--%20Scope%20Definition.docx" TargetMode="External"/><Relationship Id="rId39" Type="http://schemas.openxmlformats.org/officeDocument/2006/relationships/hyperlink" Target="Do%20-%2009%20--%20Guide%20to%20Windows%20Monitoring.docx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hyperlink" Target="Do%20-%2002%20--%20Security%20Controls%20Identification%20and%20Implementation.docx" TargetMode="External"/><Relationship Id="rId42" Type="http://schemas.openxmlformats.org/officeDocument/2006/relationships/hyperlink" Target="Check%20-%2002%20--%20Internal%20Audit%20Checklist.docx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00%20-%20Instructions.docx" TargetMode="External"/><Relationship Id="rId33" Type="http://schemas.openxmlformats.org/officeDocument/2006/relationships/hyperlink" Target="Do%20-%2003%20--%20Risk%20Treatment%20Plan.dotx" TargetMode="External"/><Relationship Id="rId38" Type="http://schemas.openxmlformats.org/officeDocument/2006/relationships/hyperlink" Target="Do%20-%2007%20--%20Guide%20to%20Windows%20Firewall%20Hardening.docx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yperlink" Target="06%20-%20Computer%20Vulnerability%20and%20Risk%20Analysis.dotx" TargetMode="External"/><Relationship Id="rId41" Type="http://schemas.openxmlformats.org/officeDocument/2006/relationships/hyperlink" Target="Do%20-%2008%20--%20Guide%20to%20Device%20Hardening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hyperlink" Target="Do%20-%2002%20--%20Computer%20Vulnerability%20and%20Risk%20Analysis.dotx" TargetMode="External"/><Relationship Id="rId37" Type="http://schemas.openxmlformats.org/officeDocument/2006/relationships/hyperlink" Target="Do%20-%2006%20--%20Guide%20to%20Windows%20Hardening.docx" TargetMode="External"/><Relationship Id="rId40" Type="http://schemas.openxmlformats.org/officeDocument/2006/relationships/hyperlink" Target="Do%20-%2010%20--%20Computer%20Change%20History.dotx" TargetMode="External"/><Relationship Id="rId45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yperlink" Target="03%20-%20Risk%20Management%20Plan.docx" TargetMode="External"/><Relationship Id="rId36" Type="http://schemas.openxmlformats.org/officeDocument/2006/relationships/hyperlink" Target="Do%20-%2006%20--%20Metrics%20and%20Measurements.docx" TargetMode="External"/><Relationship Id="rId10" Type="http://schemas.openxmlformats.org/officeDocument/2006/relationships/image" Target="CompanyLogo.jpg" TargetMode="External"/><Relationship Id="rId19" Type="http://schemas.openxmlformats.org/officeDocument/2006/relationships/footer" Target="footer4.xml"/><Relationship Id="rId31" Type="http://schemas.openxmlformats.org/officeDocument/2006/relationships/hyperlink" Target="Do%20-%2001%20--%20Guide%20to%20Infosec%20Vulnerability%20Analysis.docx" TargetMode="External"/><Relationship Id="rId44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yperlink" Target="Plan%20-%2004%20--%20Asset%20Register.docx" TargetMode="External"/><Relationship Id="rId30" Type="http://schemas.openxmlformats.org/officeDocument/2006/relationships/hyperlink" Target="09%20-%20Statement%20of%20Applicability.docx" TargetMode="External"/><Relationship Id="rId35" Type="http://schemas.openxmlformats.org/officeDocument/2006/relationships/hyperlink" Target="Do%20-%2003%20--%20Business%20Continuity%20Plan.docx" TargetMode="External"/><Relationship Id="rId43" Type="http://schemas.openxmlformats.org/officeDocument/2006/relationships/hyperlink" Target="Check%20-%2003%20--%20Guide%20to%20Incident%20Handling.docx" TargetMode="Externa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E6D4B8F177449E99ABF5007D4B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06AEA-15C0-4BC2-8911-62FCF11F43D8}"/>
      </w:docPartPr>
      <w:docPartBody>
        <w:p w:rsidR="00EF3FE6" w:rsidRDefault="00D83C5A">
          <w:pPr>
            <w:pStyle w:val="75E6D4B8F177449E99ABF5007D4BC47B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D16898C84ED4EDA844B7A71A7BA0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F522-E9FE-419B-885B-CDFCE3C8C5CF}"/>
      </w:docPartPr>
      <w:docPartBody>
        <w:p w:rsidR="00EF3FE6" w:rsidRDefault="00D83C5A">
          <w:pPr>
            <w:pStyle w:val="0D16898C84ED4EDA844B7A71A7BA0E78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61732C26513E424C99E7195EED46F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4225A-5357-40CA-8D1C-C663507D2254}"/>
      </w:docPartPr>
      <w:docPartBody>
        <w:p w:rsidR="00EF3FE6" w:rsidRDefault="00D83C5A">
          <w:pPr>
            <w:pStyle w:val="61732C26513E424C99E7195EED46F73C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69071E5CC59F4CDD9C25F0B512E5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B1A7-2159-4128-A034-F3423BB90EFB}"/>
      </w:docPartPr>
      <w:docPartBody>
        <w:p w:rsidR="00EF3FE6" w:rsidRDefault="00D83C5A">
          <w:pPr>
            <w:pStyle w:val="69071E5CC59F4CDD9C25F0B512E58397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BD4D8FEE8109492385F6C4C85097D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08041-05ED-40D0-A3C8-795848E53512}"/>
      </w:docPartPr>
      <w:docPartBody>
        <w:p w:rsidR="00EF3FE6" w:rsidRDefault="00D83C5A">
          <w:pPr>
            <w:pStyle w:val="BD4D8FEE8109492385F6C4C85097DD52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5C27DD08401A49FDBFE4C07A976B0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7194-9AFA-4E32-82F3-B4EFE5513B5E}"/>
      </w:docPartPr>
      <w:docPartBody>
        <w:p w:rsidR="00EF3FE6" w:rsidRDefault="00D83C5A">
          <w:pPr>
            <w:pStyle w:val="5C27DD08401A49FDBFE4C07A976B0544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44B67789B404463EAEF7515166987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02E37-BDE7-4161-A5B1-7388595F50C0}"/>
      </w:docPartPr>
      <w:docPartBody>
        <w:p w:rsidR="00EF3FE6" w:rsidRDefault="00D83C5A">
          <w:pPr>
            <w:pStyle w:val="44B67789B404463EAEF7515166987001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114715B6F5BB48CC8DCD52114BF73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1A352-2300-4C9F-BCE1-0CD7C7952193}"/>
      </w:docPartPr>
      <w:docPartBody>
        <w:p w:rsidR="00EF3FE6" w:rsidRDefault="00D83C5A">
          <w:pPr>
            <w:pStyle w:val="114715B6F5BB48CC8DCD52114BF7383C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5BCB6358D6144FA39E9201505509D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2BFFC-8882-4DDA-BC1C-5DE40DFE5916}"/>
      </w:docPartPr>
      <w:docPartBody>
        <w:p w:rsidR="00EF3FE6" w:rsidRDefault="00D83C5A">
          <w:pPr>
            <w:pStyle w:val="5BCB6358D6144FA39E9201505509D379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CADB58F18D3B43D99EF3EFB67E50E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5A151-A97D-45B7-A203-1550134FE503}"/>
      </w:docPartPr>
      <w:docPartBody>
        <w:p w:rsidR="00EF3FE6" w:rsidRDefault="00D83C5A">
          <w:pPr>
            <w:pStyle w:val="CADB58F18D3B43D99EF3EFB67E50E72B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12BA1DBBA2A64A03A103D7E740F71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98094-B30A-4AF3-955E-65A2EAA2B59F}"/>
      </w:docPartPr>
      <w:docPartBody>
        <w:p w:rsidR="00EF3FE6" w:rsidRDefault="00D83C5A">
          <w:pPr>
            <w:pStyle w:val="12BA1DBBA2A64A03A103D7E740F71895"/>
          </w:pPr>
          <w:r w:rsidRPr="00DC28C6">
            <w:rPr>
              <w:rStyle w:val="PlaceholderText"/>
            </w:rPr>
            <w:t>[Comments]</w:t>
          </w:r>
        </w:p>
      </w:docPartBody>
    </w:docPart>
    <w:docPart>
      <w:docPartPr>
        <w:name w:val="0DA7A7192E5146CFB5FE5F6605D7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D6104-35B3-4251-84CF-6A38805190DD}"/>
      </w:docPartPr>
      <w:docPartBody>
        <w:p w:rsidR="00EF3FE6" w:rsidRDefault="00D83C5A">
          <w:pPr>
            <w:pStyle w:val="0DA7A7192E5146CFB5FE5F6605D7D45C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19712BBC07204EBC84DD739763E0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746A2-560C-42BA-B59B-E0A715379B09}"/>
      </w:docPartPr>
      <w:docPartBody>
        <w:p w:rsidR="00EF3FE6" w:rsidRDefault="00D83C5A">
          <w:pPr>
            <w:pStyle w:val="19712BBC07204EBC84DD739763E0CDF5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F322A13AFB9E44378632FE984033C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0578A-091A-45A3-BDF5-77F5AC0F6E7C}"/>
      </w:docPartPr>
      <w:docPartBody>
        <w:p w:rsidR="00EF3FE6" w:rsidRDefault="00D83C5A">
          <w:pPr>
            <w:pStyle w:val="F322A13AFB9E44378632FE984033CB45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BC3FA9065D4F43B3AEA267531363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250B0-034C-4CA3-9864-15864AB0484C}"/>
      </w:docPartPr>
      <w:docPartBody>
        <w:p w:rsidR="00EF3FE6" w:rsidRDefault="00D83C5A">
          <w:pPr>
            <w:pStyle w:val="BC3FA9065D4F43B3AEA267531363486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11EF33462E7C4E5AAAA3909B96D9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F45E3-8BA8-40AF-966F-C712FFA68941}"/>
      </w:docPartPr>
      <w:docPartBody>
        <w:p w:rsidR="00EF3FE6" w:rsidRDefault="00D83C5A">
          <w:pPr>
            <w:pStyle w:val="11EF33462E7C4E5AAAA3909B96D983D2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F7835980AD0D468E85780E5E291ED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096FC-593A-49BC-BA41-84D6A8B6D69E}"/>
      </w:docPartPr>
      <w:docPartBody>
        <w:p w:rsidR="00EF3FE6" w:rsidRDefault="00D00076" w:rsidP="00D00076">
          <w:pPr>
            <w:pStyle w:val="F7835980AD0D468E85780E5E291EDB8A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6F7324FBAA784904A332DE4A1555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16FB-5BF7-4445-9BD9-6B3109254A98}"/>
      </w:docPartPr>
      <w:docPartBody>
        <w:p w:rsidR="00EF3FE6" w:rsidRDefault="00D00076" w:rsidP="00D00076">
          <w:pPr>
            <w:pStyle w:val="6F7324FBAA784904A332DE4A155524C5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8223923C92A8438482848EDD4321B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B4E92-3FF9-4BF1-838E-57D997D061EF}"/>
      </w:docPartPr>
      <w:docPartBody>
        <w:p w:rsidR="00EF3FE6" w:rsidRDefault="00D00076" w:rsidP="00D00076">
          <w:pPr>
            <w:pStyle w:val="8223923C92A8438482848EDD4321B55E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2FC7190E845E43138993010BF5E0A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9F116-9884-41D2-83C9-4E7102E14618}"/>
      </w:docPartPr>
      <w:docPartBody>
        <w:p w:rsidR="00EF3FE6" w:rsidRDefault="00D00076" w:rsidP="00D00076">
          <w:pPr>
            <w:pStyle w:val="2FC7190E845E43138993010BF5E0A3F2"/>
          </w:pPr>
          <w:r w:rsidRPr="004F49D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76"/>
    <w:rsid w:val="003553F9"/>
    <w:rsid w:val="005F75DB"/>
    <w:rsid w:val="00D00076"/>
    <w:rsid w:val="00D81171"/>
    <w:rsid w:val="00D83C5A"/>
    <w:rsid w:val="00E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076"/>
    <w:rPr>
      <w:color w:val="808080"/>
    </w:rPr>
  </w:style>
  <w:style w:type="paragraph" w:customStyle="1" w:styleId="75E6D4B8F177449E99ABF5007D4BC47B">
    <w:name w:val="75E6D4B8F177449E99ABF5007D4BC47B"/>
  </w:style>
  <w:style w:type="paragraph" w:customStyle="1" w:styleId="0D16898C84ED4EDA844B7A71A7BA0E78">
    <w:name w:val="0D16898C84ED4EDA844B7A71A7BA0E78"/>
  </w:style>
  <w:style w:type="paragraph" w:customStyle="1" w:styleId="61732C26513E424C99E7195EED46F73C">
    <w:name w:val="61732C26513E424C99E7195EED46F73C"/>
  </w:style>
  <w:style w:type="paragraph" w:customStyle="1" w:styleId="69071E5CC59F4CDD9C25F0B512E58397">
    <w:name w:val="69071E5CC59F4CDD9C25F0B512E58397"/>
  </w:style>
  <w:style w:type="paragraph" w:customStyle="1" w:styleId="BD4D8FEE8109492385F6C4C85097DD52">
    <w:name w:val="BD4D8FEE8109492385F6C4C85097DD52"/>
  </w:style>
  <w:style w:type="paragraph" w:customStyle="1" w:styleId="5C27DD08401A49FDBFE4C07A976B0544">
    <w:name w:val="5C27DD08401A49FDBFE4C07A976B0544"/>
  </w:style>
  <w:style w:type="paragraph" w:customStyle="1" w:styleId="44B67789B404463EAEF7515166987001">
    <w:name w:val="44B67789B404463EAEF7515166987001"/>
  </w:style>
  <w:style w:type="paragraph" w:customStyle="1" w:styleId="114715B6F5BB48CC8DCD52114BF7383C">
    <w:name w:val="114715B6F5BB48CC8DCD52114BF7383C"/>
  </w:style>
  <w:style w:type="paragraph" w:customStyle="1" w:styleId="5BCB6358D6144FA39E9201505509D379">
    <w:name w:val="5BCB6358D6144FA39E9201505509D379"/>
  </w:style>
  <w:style w:type="paragraph" w:customStyle="1" w:styleId="CADB58F18D3B43D99EF3EFB67E50E72B">
    <w:name w:val="CADB58F18D3B43D99EF3EFB67E50E72B"/>
  </w:style>
  <w:style w:type="paragraph" w:customStyle="1" w:styleId="12BA1DBBA2A64A03A103D7E740F71895">
    <w:name w:val="12BA1DBBA2A64A03A103D7E740F71895"/>
  </w:style>
  <w:style w:type="paragraph" w:customStyle="1" w:styleId="0DA7A7192E5146CFB5FE5F6605D7D45C">
    <w:name w:val="0DA7A7192E5146CFB5FE5F6605D7D45C"/>
  </w:style>
  <w:style w:type="paragraph" w:customStyle="1" w:styleId="19712BBC07204EBC84DD739763E0CDF5">
    <w:name w:val="19712BBC07204EBC84DD739763E0CDF5"/>
  </w:style>
  <w:style w:type="paragraph" w:customStyle="1" w:styleId="F322A13AFB9E44378632FE984033CB45">
    <w:name w:val="F322A13AFB9E44378632FE984033CB45"/>
  </w:style>
  <w:style w:type="paragraph" w:customStyle="1" w:styleId="BC3FA9065D4F43B3AEA2675313634860">
    <w:name w:val="BC3FA9065D4F43B3AEA2675313634860"/>
  </w:style>
  <w:style w:type="paragraph" w:customStyle="1" w:styleId="11EF33462E7C4E5AAAA3909B96D983D2">
    <w:name w:val="11EF33462E7C4E5AAAA3909B96D983D2"/>
  </w:style>
  <w:style w:type="paragraph" w:customStyle="1" w:styleId="F7835980AD0D468E85780E5E291EDB8A">
    <w:name w:val="F7835980AD0D468E85780E5E291EDB8A"/>
    <w:rsid w:val="00D00076"/>
  </w:style>
  <w:style w:type="paragraph" w:customStyle="1" w:styleId="6F7324FBAA784904A332DE4A155524C5">
    <w:name w:val="6F7324FBAA784904A332DE4A155524C5"/>
    <w:rsid w:val="00D00076"/>
  </w:style>
  <w:style w:type="paragraph" w:customStyle="1" w:styleId="8223923C92A8438482848EDD4321B55E">
    <w:name w:val="8223923C92A8438482848EDD4321B55E"/>
    <w:rsid w:val="00D00076"/>
  </w:style>
  <w:style w:type="paragraph" w:customStyle="1" w:styleId="2FC7190E845E43138993010BF5E0A3F2">
    <w:name w:val="2FC7190E845E43138993010BF5E0A3F2"/>
    <w:rsid w:val="00D00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6E354-FD63-44A1-B274-98FDF636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165</TotalTime>
  <Pages>7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Industrial Information Security Management System</vt:lpstr>
      <vt:lpstr/>
      <vt:lpstr>Instructions</vt:lpstr>
      <vt:lpstr/>
      <vt:lpstr>Schedule</vt:lpstr>
    </vt:vector>
  </TitlesOfParts>
  <Manager>Manager Pocock</Manager>
  <Company>NP Factory, Ltd.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Implementation Plan</dc:subject>
  <dc:creator>Nathan Pocock</dc:creator>
  <cp:keywords>implementation, plan, schedule, action items, todo, tasks, work</cp:keywords>
  <dc:description>A simple schedule template for the rapid implementation of an I-ISMS.</dc:description>
  <cp:lastModifiedBy>Nathan Pocock</cp:lastModifiedBy>
  <cp:revision>36</cp:revision>
  <dcterms:created xsi:type="dcterms:W3CDTF">2016-09-18T23:40:00Z</dcterms:created>
  <dcterms:modified xsi:type="dcterms:W3CDTF">2016-09-23T18:19:00Z</dcterms:modified>
  <cp:category>Planning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Plant floor</vt:lpwstr>
  </property>
  <property fmtid="{D5CDD505-2E9C-101B-9397-08002B2CF9AE}" pid="3" name="Document number">
    <vt:lpwstr>01c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I-ISMS</vt:lpwstr>
  </property>
  <property fmtid="{D5CDD505-2E9C-101B-9397-08002B2CF9AE}" pid="8" name="Status">
    <vt:lpwstr>PRIVATE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