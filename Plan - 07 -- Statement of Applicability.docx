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F838EA">
              <w:rPr>
                <w:rFonts w:cs="Arial"/>
              </w:rPr>
              <w:fldChar w:fldCharType="begin"/>
            </w:r>
            <w:r w:rsidR="00F838EA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F838EA">
              <w:rPr>
                <w:rFonts w:cs="Arial"/>
              </w:rPr>
              <w:fldChar w:fldCharType="separate"/>
            </w:r>
            <w:r w:rsidR="00854361">
              <w:rPr>
                <w:rFonts w:cs="Arial"/>
              </w:rPr>
              <w:fldChar w:fldCharType="begin"/>
            </w:r>
            <w:r w:rsidR="00854361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854361">
              <w:rPr>
                <w:rFonts w:cs="Arial"/>
              </w:rPr>
              <w:fldChar w:fldCharType="separate"/>
            </w:r>
            <w:r w:rsidR="008111C8">
              <w:rPr>
                <w:rFonts w:cs="Arial"/>
              </w:rPr>
              <w:fldChar w:fldCharType="begin"/>
            </w:r>
            <w:r w:rsidR="008111C8">
              <w:rPr>
                <w:rFonts w:cs="Arial"/>
              </w:rPr>
              <w:instrText xml:space="preserve"> </w:instrText>
            </w:r>
            <w:r w:rsidR="008111C8">
              <w:rPr>
                <w:rFonts w:cs="Arial"/>
              </w:rPr>
              <w:instrText>INCLUDEPICTURE  "C:\\User</w:instrText>
            </w:r>
            <w:r w:rsidR="008111C8">
              <w:rPr>
                <w:rFonts w:cs="Arial"/>
              </w:rPr>
              <w:instrText>s\\nathan pocock\\OneDrive\\wgu-capstone\\templates\\CompanyLogo.jpg" \* MERGEFORMATINET</w:instrText>
            </w:r>
            <w:r w:rsidR="008111C8">
              <w:rPr>
                <w:rFonts w:cs="Arial"/>
              </w:rPr>
              <w:instrText xml:space="preserve"> </w:instrText>
            </w:r>
            <w:r w:rsidR="008111C8">
              <w:rPr>
                <w:rFonts w:cs="Arial"/>
              </w:rPr>
              <w:fldChar w:fldCharType="separate"/>
            </w:r>
            <w:r w:rsidR="00FB6256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80.25pt">
                  <v:imagedata r:id="rId8" r:href="rId9"/>
                </v:shape>
              </w:pict>
            </w:r>
            <w:r w:rsidR="008111C8">
              <w:rPr>
                <w:rFonts w:cs="Arial"/>
              </w:rPr>
              <w:fldChar w:fldCharType="end"/>
            </w:r>
            <w:r w:rsidR="00854361">
              <w:rPr>
                <w:rFonts w:cs="Arial"/>
              </w:rPr>
              <w:fldChar w:fldCharType="end"/>
            </w:r>
            <w:r w:rsidR="00F838EA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7F7842">
              <w:rPr>
                <w:rFonts w:cs="Arial"/>
                <w:b/>
                <w:sz w:val="20"/>
              </w:rPr>
              <w:t>I-ISMS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7F7842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7F7842">
        <w:rPr>
          <w:rFonts w:cs="Arial"/>
          <w:b/>
          <w:sz w:val="32"/>
        </w:rPr>
        <w:t>NP Factory,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7F7842">
        <w:rPr>
          <w:rFonts w:cs="Arial"/>
          <w:b/>
          <w:sz w:val="24"/>
        </w:rPr>
        <w:t>Factory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F3B15E782839427BB2DBEC5262E991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5A3810" w:rsidP="0060184B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ind w:firstLine="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Security Management System</w:t>
          </w:r>
        </w:p>
      </w:sdtContent>
    </w:sdt>
    <w:sdt>
      <w:sdtPr>
        <w:rPr>
          <w:rFonts w:ascii="Arial Black" w:hAnsi="Arial Black"/>
          <w:sz w:val="40"/>
        </w:rPr>
        <w:alias w:val="Subject"/>
        <w:tag w:val=""/>
        <w:id w:val="543952202"/>
        <w:placeholder>
          <w:docPart w:val="64BBB4D0409145B486E4F616DBB8CE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5A3810" w:rsidP="0060184B">
          <w:pPr>
            <w:pBdr>
              <w:bottom w:val="single" w:sz="4" w:space="24" w:color="auto"/>
            </w:pBdr>
            <w:spacing w:before="480" w:after="480"/>
            <w:ind w:firstLine="0"/>
            <w:rPr>
              <w:rFonts w:ascii="Arial Black" w:hAnsi="Arial Black"/>
              <w:sz w:val="40"/>
            </w:rPr>
          </w:pPr>
          <w:r>
            <w:rPr>
              <w:rFonts w:ascii="Arial Black" w:hAnsi="Arial Black"/>
              <w:sz w:val="40"/>
            </w:rPr>
            <w:t>Statement of Applicability</w:t>
          </w:r>
        </w:p>
      </w:sdtContent>
    </w:sdt>
    <w:p w:rsidR="00135730" w:rsidRPr="00933820" w:rsidRDefault="008111C8" w:rsidP="0060184B">
      <w:pPr>
        <w:spacing w:before="720" w:after="240"/>
        <w:ind w:firstLine="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048A22A0C1CC40449C3A62DCF3CE3F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C5124">
            <w:rPr>
              <w:rFonts w:cs="Arial"/>
            </w:rPr>
            <w:t>Nathan Pocock</w:t>
          </w:r>
        </w:sdtContent>
      </w:sdt>
    </w:p>
    <w:p w:rsidR="00135730" w:rsidRPr="00933820" w:rsidRDefault="00933820" w:rsidP="0060184B">
      <w:pPr>
        <w:spacing w:line="720" w:lineRule="auto"/>
        <w:ind w:firstLine="0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7F7842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60184B">
            <w:pPr>
              <w:ind w:firstLine="0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7F7842">
              <w:rPr>
                <w:rFonts w:cs="Arial"/>
                <w:b/>
                <w:sz w:val="20"/>
              </w:rPr>
              <w:t>I-ISMS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7F7842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7F7842">
              <w:rPr>
                <w:rFonts w:cs="Arial"/>
                <w:noProof/>
                <w:sz w:val="20"/>
                <w:vertAlign w:val="superscript"/>
              </w:rPr>
              <w:t>50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30F9F7E03B264F8FBCC083205791323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F16DEF" w:rsidRDefault="005A3810" w:rsidP="0060184B">
                <w:pPr>
                  <w:ind w:firstLine="0"/>
                  <w:rPr>
                    <w:b/>
                  </w:rPr>
                </w:pPr>
                <w:r>
                  <w:rPr>
                    <w:b/>
                    <w:sz w:val="36"/>
                  </w:rPr>
                  <w:t>Industrial Information Security Management System</w:t>
                </w:r>
              </w:p>
            </w:sdtContent>
          </w:sdt>
          <w:sdt>
            <w:sdtPr>
              <w:rPr>
                <w:sz w:val="28"/>
              </w:rPr>
              <w:alias w:val="Subject"/>
              <w:tag w:val=""/>
              <w:id w:val="365415274"/>
              <w:placeholder>
                <w:docPart w:val="616C28146CD546E2A94065E73C8CC1B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5A3810" w:rsidP="0060184B">
                <w:pPr>
                  <w:pStyle w:val="Subtitle"/>
                  <w:ind w:firstLine="0"/>
                </w:pPr>
                <w:r>
                  <w:rPr>
                    <w:sz w:val="28"/>
                  </w:rPr>
                  <w:t>Statement of Applicability</w:t>
                </w:r>
              </w:p>
            </w:sdtContent>
          </w:sdt>
          <w:p w:rsidR="001B74EB" w:rsidRPr="001B74EB" w:rsidRDefault="001B74EB" w:rsidP="0060184B">
            <w:pPr>
              <w:spacing w:line="240" w:lineRule="auto"/>
              <w:ind w:firstLine="0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7F7842">
              <w:rPr>
                <w:i/>
              </w:rPr>
              <w:t>Nathan Pocock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60184B">
            <w:pPr>
              <w:ind w:firstLine="0"/>
            </w:pPr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EC4D60ACF9454A98B464E7918ACA103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C5124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14AC2647E98940EC9EE53CB9EB5D1FB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7F7842" w:rsidP="0060184B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ind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Correlation of Policy to Deliverables and Completed Tasks</w:t>
          </w:r>
        </w:p>
      </w:sdtContent>
    </w:sdt>
    <w:p w:rsidR="00C73040" w:rsidRPr="00C73040" w:rsidRDefault="00C73040" w:rsidP="0060184B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ind w:firstLine="0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7F7842">
        <w:rPr>
          <w:sz w:val="40"/>
        </w:rPr>
        <w:t>PRIVATE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7F7842">
              <w:rPr>
                <w:noProof/>
                <w:sz w:val="16"/>
              </w:rPr>
              <w:t>09 - Statement Of Applicability.Docx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7F7842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7F7842">
              <w:rPr>
                <w:noProof/>
                <w:sz w:val="16"/>
              </w:rPr>
              <w:t>50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7F7842">
              <w:rPr>
                <w:sz w:val="16"/>
              </w:rPr>
              <w:t>12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7F7842">
              <w:rPr>
                <w:noProof/>
                <w:sz w:val="16"/>
              </w:rPr>
              <w:t>C:\Users\nathan pocock\OneDrive\wgu-capstone\templates\09 - Statement of Applicability.docx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proofErr w:type="spellStart"/>
            <w:r w:rsidR="007F7842">
              <w:rPr>
                <w:sz w:val="16"/>
              </w:rPr>
              <w:t>iisms</w:t>
            </w:r>
            <w:proofErr w:type="spellEnd"/>
            <w:r w:rsidR="007F7842">
              <w:rPr>
                <w:sz w:val="16"/>
              </w:rPr>
              <w:t>, risk, applicability, policy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60184B">
            <w:pPr>
              <w:spacing w:before="120" w:after="0" w:line="240" w:lineRule="auto"/>
              <w:ind w:hanging="15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separate"/>
            </w:r>
            <w:r w:rsidR="007F7842">
              <w:rPr>
                <w:sz w:val="16"/>
              </w:rPr>
              <w:t>Nathan Pocock</w: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7F7842">
              <w:rPr>
                <w:sz w:val="16"/>
              </w:rPr>
              <w:t>9/16/2016 2:16 PM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F16DEF">
            <w:pPr>
              <w:spacing w:before="0" w:after="100" w:afterAutospacing="1" w:line="240" w:lineRule="auto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60184B">
            <w:pPr>
              <w:spacing w:before="0" w:after="100" w:afterAutospacing="1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F838EA">
              <w:rPr>
                <w:sz w:val="20"/>
              </w:rPr>
              <w:fldChar w:fldCharType="begin"/>
            </w:r>
            <w:r w:rsidR="00F838EA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F838EA">
              <w:rPr>
                <w:sz w:val="20"/>
              </w:rPr>
              <w:fldChar w:fldCharType="separate"/>
            </w:r>
            <w:r w:rsidR="00854361">
              <w:rPr>
                <w:sz w:val="20"/>
              </w:rPr>
              <w:fldChar w:fldCharType="begin"/>
            </w:r>
            <w:r w:rsidR="00854361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854361">
              <w:rPr>
                <w:sz w:val="20"/>
              </w:rPr>
              <w:fldChar w:fldCharType="separate"/>
            </w:r>
            <w:r w:rsidR="008111C8">
              <w:rPr>
                <w:sz w:val="20"/>
              </w:rPr>
              <w:fldChar w:fldCharType="begin"/>
            </w:r>
            <w:r w:rsidR="008111C8">
              <w:rPr>
                <w:sz w:val="20"/>
              </w:rPr>
              <w:instrText xml:space="preserve"> </w:instrText>
            </w:r>
            <w:r w:rsidR="008111C8">
              <w:rPr>
                <w:sz w:val="20"/>
              </w:rPr>
              <w:instrText>INCLUDEPICTURE  "C:\\Users\\nathan pocock\\OneDrive\\wgu-capstone\\templates\\CompanyLogo.jpg" \* M</w:instrText>
            </w:r>
            <w:r w:rsidR="008111C8">
              <w:rPr>
                <w:sz w:val="20"/>
              </w:rPr>
              <w:instrText>ERGEFORMATINET</w:instrText>
            </w:r>
            <w:r w:rsidR="008111C8">
              <w:rPr>
                <w:sz w:val="20"/>
              </w:rPr>
              <w:instrText xml:space="preserve"> </w:instrText>
            </w:r>
            <w:r w:rsidR="008111C8">
              <w:rPr>
                <w:sz w:val="20"/>
              </w:rPr>
              <w:fldChar w:fldCharType="separate"/>
            </w:r>
            <w:r w:rsidR="00FB6256">
              <w:rPr>
                <w:sz w:val="20"/>
              </w:rPr>
              <w:pict>
                <v:shape id="_x0000_i1026" type="#_x0000_t75" style="width:162.75pt;height:80.25pt">
                  <v:imagedata r:id="rId8" r:href="rId10"/>
                </v:shape>
              </w:pict>
            </w:r>
            <w:r w:rsidR="008111C8">
              <w:rPr>
                <w:sz w:val="20"/>
              </w:rPr>
              <w:fldChar w:fldCharType="end"/>
            </w:r>
            <w:r w:rsidR="00854361">
              <w:rPr>
                <w:sz w:val="20"/>
              </w:rPr>
              <w:fldChar w:fldCharType="end"/>
            </w:r>
            <w:r w:rsidR="00F838EA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8111C8" w:rsidP="0060184B">
            <w:pPr>
              <w:spacing w:before="0" w:after="0" w:line="276" w:lineRule="auto"/>
              <w:ind w:firstLine="0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17E83994375F47BF94DB94D67DDDB33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5A3810">
                  <w:rPr>
                    <w:b/>
                    <w:sz w:val="20"/>
                  </w:rPr>
                  <w:t>NP Factory,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40639BDEEB364DC98A0FB54FE2E3D734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60184B">
                <w:pPr>
                  <w:spacing w:before="0" w:after="0" w:line="276" w:lineRule="auto"/>
                  <w:ind w:firstLine="0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7F7842">
              <w:rPr>
                <w:sz w:val="20"/>
              </w:rPr>
              <w:t>Factory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7F7842">
              <w:rPr>
                <w:sz w:val="20"/>
              </w:rPr>
              <w:t>I-ISMS Implementation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7F7842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8111C8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697A2E7A29C3442DB779DC0AB194802A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5A3810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sdt>
      <w:sdtPr>
        <w:alias w:val="Comments"/>
        <w:tag w:val=""/>
        <w:id w:val="-670959440"/>
        <w:placeholder>
          <w:docPart w:val="373E04D4E9E94FE491C0983CC3FA30C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740E17" w:rsidRPr="00354C15" w:rsidRDefault="005A3810" w:rsidP="00740E17">
          <w:r>
            <w:t>A table of company security policies and how they map to the implementation / deliverables.</w:t>
          </w:r>
        </w:p>
      </w:sdtContent>
    </w:sdt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Revision</w:t>
            </w: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  <w:r>
              <w:t>Author</w:t>
            </w: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4B1E0A7524A748AA927339513E37690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7C5124" w:rsidP="00384960">
                <w:pPr>
                  <w:ind w:firstLine="0"/>
                  <w:jc w:val="center"/>
                </w:pPr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7F7842">
              <w:rPr>
                <w:noProof/>
              </w:rPr>
              <w:t>16-Sep-16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7F7842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99018" w:history="1">
            <w:r w:rsidR="007F7842" w:rsidRPr="00E62149">
              <w:rPr>
                <w:rStyle w:val="Hyperlink"/>
                <w:noProof/>
              </w:rPr>
              <w:t>1</w:t>
            </w:r>
            <w:r w:rsidR="007F7842">
              <w:rPr>
                <w:rFonts w:asciiTheme="minorHAnsi" w:eastAsiaTheme="minorEastAsia" w:hAnsiTheme="minorHAnsi"/>
                <w:noProof/>
              </w:rPr>
              <w:tab/>
            </w:r>
            <w:r w:rsidR="007F7842" w:rsidRPr="00E62149">
              <w:rPr>
                <w:rStyle w:val="Hyperlink"/>
                <w:noProof/>
              </w:rPr>
              <w:t>Instructions</w:t>
            </w:r>
            <w:r w:rsidR="007F7842">
              <w:rPr>
                <w:noProof/>
                <w:webHidden/>
              </w:rPr>
              <w:tab/>
            </w:r>
            <w:r w:rsidR="007F7842">
              <w:rPr>
                <w:noProof/>
                <w:webHidden/>
              </w:rPr>
              <w:fldChar w:fldCharType="begin"/>
            </w:r>
            <w:r w:rsidR="007F7842">
              <w:rPr>
                <w:noProof/>
                <w:webHidden/>
              </w:rPr>
              <w:instrText xml:space="preserve"> PAGEREF _Toc461799018 \h </w:instrText>
            </w:r>
            <w:r w:rsidR="007F7842">
              <w:rPr>
                <w:noProof/>
                <w:webHidden/>
              </w:rPr>
            </w:r>
            <w:r w:rsidR="007F7842">
              <w:rPr>
                <w:noProof/>
                <w:webHidden/>
              </w:rPr>
              <w:fldChar w:fldCharType="separate"/>
            </w:r>
            <w:r w:rsidR="007F7842">
              <w:rPr>
                <w:noProof/>
                <w:webHidden/>
              </w:rPr>
              <w:t>5</w:t>
            </w:r>
            <w:r w:rsidR="007F7842">
              <w:rPr>
                <w:noProof/>
                <w:webHidden/>
              </w:rPr>
              <w:fldChar w:fldCharType="end"/>
            </w:r>
          </w:hyperlink>
        </w:p>
        <w:p w:rsidR="007F7842" w:rsidRDefault="008111C8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99019" w:history="1">
            <w:r w:rsidR="007F7842" w:rsidRPr="00E62149">
              <w:rPr>
                <w:rStyle w:val="Hyperlink"/>
                <w:noProof/>
              </w:rPr>
              <w:t>2</w:t>
            </w:r>
            <w:r w:rsidR="007F7842">
              <w:rPr>
                <w:rFonts w:asciiTheme="minorHAnsi" w:eastAsiaTheme="minorEastAsia" w:hAnsiTheme="minorHAnsi"/>
                <w:noProof/>
              </w:rPr>
              <w:tab/>
            </w:r>
            <w:r w:rsidR="007F7842" w:rsidRPr="00E62149">
              <w:rPr>
                <w:rStyle w:val="Hyperlink"/>
                <w:noProof/>
              </w:rPr>
              <w:t xml:space="preserve">Statement of Applicability </w:t>
            </w:r>
            <w:r w:rsidR="007F7842">
              <w:rPr>
                <w:noProof/>
                <w:webHidden/>
              </w:rPr>
              <w:tab/>
            </w:r>
            <w:r w:rsidR="007F7842">
              <w:rPr>
                <w:noProof/>
                <w:webHidden/>
              </w:rPr>
              <w:fldChar w:fldCharType="begin"/>
            </w:r>
            <w:r w:rsidR="007F7842">
              <w:rPr>
                <w:noProof/>
                <w:webHidden/>
              </w:rPr>
              <w:instrText xml:space="preserve"> PAGEREF _Toc461799019 \h </w:instrText>
            </w:r>
            <w:r w:rsidR="007F7842">
              <w:rPr>
                <w:noProof/>
                <w:webHidden/>
              </w:rPr>
            </w:r>
            <w:r w:rsidR="007F7842">
              <w:rPr>
                <w:noProof/>
                <w:webHidden/>
              </w:rPr>
              <w:fldChar w:fldCharType="separate"/>
            </w:r>
            <w:r w:rsidR="007F7842">
              <w:rPr>
                <w:noProof/>
                <w:webHidden/>
              </w:rPr>
              <w:t>6</w:t>
            </w:r>
            <w:r w:rsidR="007F7842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7F7842" w:rsidRDefault="00B964BD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7F7842">
        <w:rPr>
          <w:noProof/>
        </w:rPr>
        <w:t>Figure 1 Table of Statement of Applicability</w:t>
      </w:r>
      <w:r w:rsidR="007F7842">
        <w:rPr>
          <w:noProof/>
        </w:rPr>
        <w:tab/>
      </w:r>
      <w:r w:rsidR="007F7842">
        <w:rPr>
          <w:noProof/>
        </w:rPr>
        <w:fldChar w:fldCharType="begin"/>
      </w:r>
      <w:r w:rsidR="007F7842">
        <w:rPr>
          <w:noProof/>
        </w:rPr>
        <w:instrText xml:space="preserve"> PAGEREF _Toc461799020 \h </w:instrText>
      </w:r>
      <w:r w:rsidR="007F7842">
        <w:rPr>
          <w:noProof/>
        </w:rPr>
      </w:r>
      <w:r w:rsidR="007F7842">
        <w:rPr>
          <w:noProof/>
        </w:rPr>
        <w:fldChar w:fldCharType="separate"/>
      </w:r>
      <w:r w:rsidR="007F7842">
        <w:rPr>
          <w:noProof/>
        </w:rPr>
        <w:t>6</w:t>
      </w:r>
      <w:r w:rsidR="007F7842">
        <w:rPr>
          <w:noProof/>
        </w:rPr>
        <w:fldChar w:fldCharType="end"/>
      </w:r>
    </w:p>
    <w:p w:rsidR="001E7376" w:rsidRDefault="00B964BD" w:rsidP="001E7376">
      <w:r>
        <w:rPr>
          <w:b/>
          <w:bCs/>
          <w:noProof/>
        </w:rPr>
        <w:fldChar w:fldCharType="end"/>
      </w:r>
    </w:p>
    <w:p w:rsidR="001E7376" w:rsidRDefault="001E7376" w:rsidP="001E7376"/>
    <w:p w:rsidR="00660A83" w:rsidRDefault="00660A83" w:rsidP="0084629E">
      <w:pPr>
        <w:pStyle w:val="Heading1"/>
        <w:pageBreakBefore/>
        <w:ind w:left="446" w:hanging="446"/>
        <w:sectPr w:rsidR="00660A83" w:rsidSect="00637CF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0" w:name="_Toc460621451"/>
    </w:p>
    <w:p w:rsidR="00812B46" w:rsidRPr="00775A05" w:rsidRDefault="00346AAD" w:rsidP="0084629E">
      <w:pPr>
        <w:pStyle w:val="Heading1"/>
        <w:pageBreakBefore/>
        <w:ind w:left="446" w:hanging="446"/>
      </w:pPr>
      <w:bookmarkStart w:id="1" w:name="_Toc461799018"/>
      <w:r>
        <w:t>Instructions</w:t>
      </w:r>
      <w:bookmarkEnd w:id="0"/>
      <w:bookmarkEnd w:id="1"/>
    </w:p>
    <w:p w:rsidR="00346AAD" w:rsidRDefault="00346AAD" w:rsidP="00812B46">
      <w:r>
        <w:t xml:space="preserve">The statement of applicability is a mapping between the security policies defined in the </w:t>
      </w:r>
      <w:hyperlink r:id="rId22" w:history="1">
        <w:r w:rsidR="007C7D7F">
          <w:rPr>
            <w:rStyle w:val="Hyperlink"/>
          </w:rPr>
          <w:t>IISMS Company Policy</w:t>
        </w:r>
      </w:hyperlink>
      <w:r>
        <w:t xml:space="preserve"> and how they have been executed to comply with the requirements. This version of </w:t>
      </w:r>
      <w:proofErr w:type="spellStart"/>
      <w:r>
        <w:t>SoA</w:t>
      </w:r>
      <w:proofErr w:type="spellEnd"/>
      <w:r>
        <w:t xml:space="preserve"> is simplified by reducing any need to map with regulations or other standards. </w:t>
      </w:r>
    </w:p>
    <w:p w:rsidR="00346AAD" w:rsidRDefault="00346AAD" w:rsidP="00812B46">
      <w:r>
        <w:t xml:space="preserve">Complete this document by doing the following: </w:t>
      </w:r>
    </w:p>
    <w:p w:rsidR="00346AAD" w:rsidRDefault="00227FEA" w:rsidP="00346AAD">
      <w:pPr>
        <w:pStyle w:val="ListParagraph"/>
        <w:numPr>
          <w:ilvl w:val="0"/>
          <w:numId w:val="13"/>
        </w:numPr>
      </w:pPr>
      <w:r>
        <w:t xml:space="preserve">Review the table defined in </w:t>
      </w:r>
      <w:r>
        <w:fldChar w:fldCharType="begin"/>
      </w:r>
      <w:r>
        <w:instrText xml:space="preserve"> REF _Ref461789285 \h  \* MERGEFORMAT </w:instrText>
      </w:r>
      <w:r>
        <w:fldChar w:fldCharType="separate"/>
      </w:r>
      <w:r w:rsidR="007F7842" w:rsidRPr="007F7842">
        <w:rPr>
          <w:i/>
        </w:rPr>
        <w:t>Statement of Applicability</w:t>
      </w:r>
      <w:r w:rsidR="007F7842">
        <w:t xml:space="preserve"> </w:t>
      </w:r>
      <w:r>
        <w:fldChar w:fldCharType="end"/>
      </w:r>
      <w:r>
        <w:fldChar w:fldCharType="begin"/>
      </w:r>
      <w:r>
        <w:instrText xml:space="preserve"> PAGEREF _Ref461789285 \p \h </w:instrText>
      </w:r>
      <w:r>
        <w:fldChar w:fldCharType="separate"/>
      </w:r>
      <w:r w:rsidR="007F7842">
        <w:rPr>
          <w:noProof/>
        </w:rPr>
        <w:t>on page 6</w:t>
      </w:r>
      <w:r>
        <w:fldChar w:fldCharType="end"/>
      </w:r>
      <w:r w:rsidR="00346AAD">
        <w:t>.</w:t>
      </w:r>
    </w:p>
    <w:p w:rsidR="00227FEA" w:rsidRDefault="00227FEA" w:rsidP="00346AAD">
      <w:pPr>
        <w:pStyle w:val="ListParagraph"/>
        <w:numPr>
          <w:ilvl w:val="0"/>
          <w:numId w:val="13"/>
        </w:numPr>
      </w:pPr>
      <w:r>
        <w:t xml:space="preserve">Complete all actions marked as </w:t>
      </w:r>
      <w:r w:rsidRPr="00227FEA">
        <w:rPr>
          <w:highlight w:val="green"/>
        </w:rPr>
        <w:t>TODO</w:t>
      </w:r>
      <w:r>
        <w:t xml:space="preserve"> or </w:t>
      </w:r>
      <w:r w:rsidRPr="00227FEA">
        <w:rPr>
          <w:highlight w:val="yellow"/>
        </w:rPr>
        <w:t>PARTIAL</w:t>
      </w:r>
      <w:r>
        <w:t>.</w:t>
      </w:r>
    </w:p>
    <w:p w:rsidR="00592872" w:rsidRDefault="00592872" w:rsidP="00346AAD">
      <w:pPr>
        <w:pStyle w:val="ListParagraph"/>
        <w:numPr>
          <w:ilvl w:val="0"/>
          <w:numId w:val="13"/>
        </w:numPr>
      </w:pPr>
      <w:r>
        <w:t>Add, edit, or remove rows/sections as necessary.</w:t>
      </w:r>
    </w:p>
    <w:p w:rsidR="00346AAD" w:rsidRDefault="00346AAD" w:rsidP="00346AAD">
      <w:pPr>
        <w:pStyle w:val="ListParagraph"/>
        <w:numPr>
          <w:ilvl w:val="0"/>
          <w:numId w:val="13"/>
        </w:numPr>
      </w:pPr>
      <w:r>
        <w:t>Press CTRL+A and then hit F9 to update the document references and page numbering.</w:t>
      </w:r>
    </w:p>
    <w:p w:rsidR="00346AAD" w:rsidRDefault="00346AAD" w:rsidP="00812B46">
      <w:r>
        <w:t>Lastly, delete this page and then save the document.</w:t>
      </w:r>
    </w:p>
    <w:p w:rsidR="00346AAD" w:rsidRPr="00812B46" w:rsidRDefault="00346AAD" w:rsidP="00812B46"/>
    <w:p w:rsidR="00660A83" w:rsidRDefault="00660A83" w:rsidP="00660A83">
      <w:pPr>
        <w:pStyle w:val="Heading1"/>
        <w:sectPr w:rsidR="00660A83" w:rsidSect="00660A83">
          <w:headerReference w:type="first" r:id="rId23"/>
          <w:footerReference w:type="first" r:id="rId24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FB4F4C" w:rsidRDefault="003E138D" w:rsidP="003E138D">
      <w:pPr>
        <w:pStyle w:val="Heading1"/>
      </w:pPr>
      <w:bookmarkStart w:id="2" w:name="_Ref461789285"/>
      <w:bookmarkStart w:id="3" w:name="_Toc461799019"/>
      <w:r>
        <w:t>Statement of Applicability</w:t>
      </w:r>
      <w:r w:rsidR="001F72E6">
        <w:t xml:space="preserve"> </w:t>
      </w:r>
      <w:r w:rsidR="001F72E6">
        <w:rPr>
          <w:rStyle w:val="EndnoteReference"/>
        </w:rPr>
        <w:endnoteReference w:id="1"/>
      </w:r>
      <w:bookmarkEnd w:id="2"/>
      <w:bookmarkEnd w:id="3"/>
    </w:p>
    <w:p w:rsidR="004E1302" w:rsidRDefault="00CB2790" w:rsidP="004E1302">
      <w:r>
        <w:t>Please update the table below as you make progress through the implementation.</w:t>
      </w:r>
    </w:p>
    <w:p w:rsidR="007F7842" w:rsidRPr="00CB2790" w:rsidRDefault="007F7842" w:rsidP="007F7842">
      <w:pPr>
        <w:pStyle w:val="Caption"/>
      </w:pPr>
      <w:bookmarkStart w:id="4" w:name="_Toc461799020"/>
      <w:r>
        <w:t xml:space="preserve">Figure </w:t>
      </w:r>
      <w:r w:rsidR="008111C8">
        <w:fldChar w:fldCharType="begin"/>
      </w:r>
      <w:r w:rsidR="008111C8">
        <w:instrText xml:space="preserve"> SEQ Figure \* ARABIC </w:instrText>
      </w:r>
      <w:r w:rsidR="008111C8">
        <w:fldChar w:fldCharType="separate"/>
      </w:r>
      <w:r>
        <w:rPr>
          <w:noProof/>
        </w:rPr>
        <w:t>1</w:t>
      </w:r>
      <w:r w:rsidR="008111C8">
        <w:rPr>
          <w:noProof/>
        </w:rPr>
        <w:fldChar w:fldCharType="end"/>
      </w:r>
      <w:r>
        <w:t xml:space="preserve"> Table of Statement of Applicability</w:t>
      </w:r>
      <w:bookmarkEnd w:id="4"/>
    </w:p>
    <w:tbl>
      <w:tblPr>
        <w:tblStyle w:val="GridTable4-Accent1"/>
        <w:tblW w:w="4997" w:type="pct"/>
        <w:tblLook w:val="0420" w:firstRow="1" w:lastRow="0" w:firstColumn="0" w:lastColumn="0" w:noHBand="0" w:noVBand="1"/>
      </w:tblPr>
      <w:tblGrid>
        <w:gridCol w:w="806"/>
        <w:gridCol w:w="3057"/>
        <w:gridCol w:w="998"/>
        <w:gridCol w:w="2865"/>
        <w:gridCol w:w="1455"/>
        <w:gridCol w:w="3273"/>
        <w:gridCol w:w="1927"/>
      </w:tblGrid>
      <w:tr w:rsidR="001F72E6" w:rsidRPr="001F72E6" w:rsidTr="001F7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:rsidR="001F72E6" w:rsidRPr="001F72E6" w:rsidRDefault="001F72E6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 w:rsidRPr="001F72E6">
              <w:rPr>
                <w:sz w:val="18"/>
                <w:szCs w:val="18"/>
              </w:rPr>
              <w:t>IISMS Ref</w:t>
            </w:r>
          </w:p>
        </w:tc>
        <w:tc>
          <w:tcPr>
            <w:tcW w:w="1063" w:type="pct"/>
          </w:tcPr>
          <w:p w:rsidR="001F72E6" w:rsidRPr="001F72E6" w:rsidRDefault="001F72E6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 w:rsidRPr="001F72E6">
              <w:rPr>
                <w:sz w:val="18"/>
                <w:szCs w:val="18"/>
              </w:rPr>
              <w:t>Section Title</w:t>
            </w:r>
          </w:p>
        </w:tc>
        <w:tc>
          <w:tcPr>
            <w:tcW w:w="347" w:type="pct"/>
          </w:tcPr>
          <w:p w:rsidR="001F72E6" w:rsidRPr="001F72E6" w:rsidRDefault="001F72E6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 w:rsidRPr="001F72E6">
              <w:rPr>
                <w:sz w:val="18"/>
                <w:szCs w:val="18"/>
              </w:rPr>
              <w:t>Progress</w:t>
            </w:r>
          </w:p>
        </w:tc>
        <w:tc>
          <w:tcPr>
            <w:tcW w:w="996" w:type="pct"/>
          </w:tcPr>
          <w:p w:rsidR="001F72E6" w:rsidRPr="001F72E6" w:rsidRDefault="001F72E6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 w:rsidRPr="001F72E6">
              <w:rPr>
                <w:sz w:val="18"/>
                <w:szCs w:val="18"/>
              </w:rPr>
              <w:t>Evidence</w:t>
            </w:r>
          </w:p>
        </w:tc>
        <w:tc>
          <w:tcPr>
            <w:tcW w:w="506" w:type="pct"/>
          </w:tcPr>
          <w:p w:rsidR="001F72E6" w:rsidRPr="001F72E6" w:rsidRDefault="001F72E6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 w:rsidRPr="001F72E6">
              <w:rPr>
                <w:sz w:val="18"/>
                <w:szCs w:val="18"/>
              </w:rPr>
              <w:t>Responsibility</w:t>
            </w:r>
          </w:p>
        </w:tc>
        <w:tc>
          <w:tcPr>
            <w:tcW w:w="1138" w:type="pct"/>
          </w:tcPr>
          <w:p w:rsidR="001F72E6" w:rsidRPr="001F72E6" w:rsidRDefault="001F72E6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 w:rsidRPr="001F72E6">
              <w:rPr>
                <w:sz w:val="18"/>
                <w:szCs w:val="18"/>
              </w:rPr>
              <w:t>Recommendations/Actions</w:t>
            </w:r>
          </w:p>
        </w:tc>
        <w:tc>
          <w:tcPr>
            <w:tcW w:w="670" w:type="pct"/>
          </w:tcPr>
          <w:p w:rsidR="001F72E6" w:rsidRPr="001F72E6" w:rsidRDefault="001F72E6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 w:rsidRPr="001F72E6">
              <w:rPr>
                <w:sz w:val="18"/>
                <w:szCs w:val="18"/>
              </w:rPr>
              <w:t>Document Name/Location</w:t>
            </w:r>
          </w:p>
        </w:tc>
      </w:tr>
      <w:tr w:rsidR="00476E77" w:rsidRPr="00476E77" w:rsidTr="0047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7"/>
            <w:shd w:val="clear" w:color="auto" w:fill="0D0D0D" w:themeFill="text1" w:themeFillTint="F2"/>
          </w:tcPr>
          <w:p w:rsidR="00EA602B" w:rsidRPr="00476E77" w:rsidRDefault="00EA602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 w:rsidRPr="00476E77">
              <w:rPr>
                <w:b/>
                <w:color w:val="D9D9D9" w:themeColor="background1" w:themeShade="D9"/>
                <w:sz w:val="18"/>
                <w:szCs w:val="18"/>
              </w:rPr>
              <w:t>SECURITY POLICY</w:t>
            </w:r>
          </w:p>
        </w:tc>
      </w:tr>
      <w:tr w:rsidR="00EA602B" w:rsidRPr="001F72E6" w:rsidTr="007F7053">
        <w:tc>
          <w:tcPr>
            <w:tcW w:w="280" w:type="pct"/>
          </w:tcPr>
          <w:p w:rsidR="001F72E6" w:rsidRPr="001F72E6" w:rsidRDefault="00EA602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063" w:type="pct"/>
          </w:tcPr>
          <w:p w:rsidR="001F72E6" w:rsidRPr="001F72E6" w:rsidRDefault="00EA602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for a security policy</w:t>
            </w:r>
          </w:p>
        </w:tc>
        <w:tc>
          <w:tcPr>
            <w:tcW w:w="347" w:type="pct"/>
            <w:shd w:val="clear" w:color="auto" w:fill="C5E0B3" w:themeFill="accent6" w:themeFillTint="66"/>
          </w:tcPr>
          <w:p w:rsidR="001F72E6" w:rsidRPr="001F72E6" w:rsidRDefault="00EA602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996" w:type="pct"/>
          </w:tcPr>
          <w:p w:rsidR="001F72E6" w:rsidRPr="001F72E6" w:rsidRDefault="00EA602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IISMS Policy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407277854"/>
            <w:placeholder>
              <w:docPart w:val="F9AA375AC2724951A67BC4732267878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1F72E6" w:rsidRPr="001F72E6" w:rsidRDefault="007C5124" w:rsidP="001F72E6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1F72E6" w:rsidRPr="001F72E6" w:rsidRDefault="00EA602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action.</w:t>
            </w:r>
          </w:p>
        </w:tc>
        <w:tc>
          <w:tcPr>
            <w:tcW w:w="670" w:type="pct"/>
          </w:tcPr>
          <w:p w:rsidR="001F72E6" w:rsidRPr="001F72E6" w:rsidRDefault="008111C8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25" w:history="1">
              <w:r w:rsidR="007C7D7F" w:rsidRPr="007C7D7F">
                <w:rPr>
                  <w:rStyle w:val="Hyperlink"/>
                  <w:sz w:val="18"/>
                  <w:szCs w:val="18"/>
                </w:rPr>
                <w:t>IISMS Policy</w:t>
              </w:r>
            </w:hyperlink>
          </w:p>
        </w:tc>
      </w:tr>
      <w:tr w:rsidR="003E1269" w:rsidRPr="001F72E6" w:rsidTr="007F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1063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and audit</w:t>
            </w:r>
          </w:p>
        </w:tc>
        <w:tc>
          <w:tcPr>
            <w:tcW w:w="347" w:type="pct"/>
            <w:shd w:val="clear" w:color="auto" w:fill="C5E0B3" w:themeFill="accent6" w:themeFillTint="66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996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IISMS Policy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694198610"/>
            <w:placeholder>
              <w:docPart w:val="111893331AFA4273B2A9AEB47D1E9B2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602B" w:rsidRPr="001F72E6" w:rsidRDefault="007C5124" w:rsidP="00EA602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action.</w:t>
            </w:r>
          </w:p>
        </w:tc>
        <w:tc>
          <w:tcPr>
            <w:tcW w:w="670" w:type="pct"/>
          </w:tcPr>
          <w:p w:rsidR="00EA602B" w:rsidRPr="001F72E6" w:rsidRDefault="008111C8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26" w:history="1">
              <w:r w:rsidR="007C7D7F" w:rsidRPr="007C7D7F">
                <w:rPr>
                  <w:rStyle w:val="Hyperlink"/>
                  <w:sz w:val="18"/>
                  <w:szCs w:val="18"/>
                </w:rPr>
                <w:t>IISMS Policy</w:t>
              </w:r>
            </w:hyperlink>
          </w:p>
        </w:tc>
      </w:tr>
      <w:tr w:rsidR="00A86F0D" w:rsidRPr="001F72E6" w:rsidTr="009B2480">
        <w:tc>
          <w:tcPr>
            <w:tcW w:w="280" w:type="pct"/>
          </w:tcPr>
          <w:p w:rsidR="00A86F0D" w:rsidRDefault="00A86F0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</w:tcPr>
          <w:p w:rsidR="00A86F0D" w:rsidRDefault="00A86F0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</w:tcPr>
          <w:p w:rsidR="00A86F0D" w:rsidRDefault="00A86F0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A86F0D" w:rsidRDefault="00A86F0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A86F0D" w:rsidRDefault="00A86F0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A86F0D" w:rsidRDefault="00A86F0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A86F0D" w:rsidRDefault="00A86F0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476E77" w:rsidRPr="00476E77" w:rsidTr="0047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7"/>
            <w:shd w:val="clear" w:color="auto" w:fill="0D0D0D" w:themeFill="text1" w:themeFillTint="F2"/>
          </w:tcPr>
          <w:p w:rsidR="00EA602B" w:rsidRPr="00476E77" w:rsidRDefault="00A86F0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>
              <w:rPr>
                <w:b/>
                <w:color w:val="D9D9D9" w:themeColor="background1" w:themeShade="D9"/>
                <w:sz w:val="18"/>
                <w:szCs w:val="18"/>
              </w:rPr>
              <w:t>RISK MANAGEMENT</w:t>
            </w:r>
          </w:p>
        </w:tc>
      </w:tr>
      <w:tr w:rsidR="00A86F0D" w:rsidRPr="001F72E6" w:rsidTr="004E1302">
        <w:tc>
          <w:tcPr>
            <w:tcW w:w="280" w:type="pct"/>
          </w:tcPr>
          <w:p w:rsidR="00EA602B" w:rsidRPr="001F72E6" w:rsidRDefault="00CB2790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3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Management commitment to information security of production</w:t>
            </w:r>
          </w:p>
        </w:tc>
        <w:tc>
          <w:tcPr>
            <w:tcW w:w="347" w:type="pct"/>
            <w:shd w:val="clear" w:color="auto" w:fill="FF0000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370142238"/>
            <w:placeholder>
              <w:docPart w:val="322849D8D5894E1EA1AF2E5B419CD9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602B" w:rsidRPr="001F72E6" w:rsidRDefault="007C5124" w:rsidP="00EA602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Management to write official memo and post to company bulletin-board and/or send company-wide email.</w:t>
            </w:r>
          </w:p>
        </w:tc>
        <w:tc>
          <w:tcPr>
            <w:tcW w:w="670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EA602B" w:rsidRPr="001F72E6" w:rsidTr="007F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A602B" w:rsidRPr="001F72E6" w:rsidRDefault="00CB2790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3" w:type="pct"/>
          </w:tcPr>
          <w:p w:rsidR="00CB2790" w:rsidRPr="001F72E6" w:rsidRDefault="00CB2790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Allocation of resources</w:t>
            </w:r>
          </w:p>
        </w:tc>
        <w:tc>
          <w:tcPr>
            <w:tcW w:w="347" w:type="pct"/>
            <w:shd w:val="clear" w:color="auto" w:fill="C5E0B3" w:themeFill="accent6" w:themeFillTint="66"/>
          </w:tcPr>
          <w:p w:rsidR="00EA602B" w:rsidRPr="001F72E6" w:rsidRDefault="00E320A2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996" w:type="pct"/>
          </w:tcPr>
          <w:p w:rsidR="00EA602B" w:rsidRPr="001F72E6" w:rsidRDefault="00E320A2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business continuity plan has the teams defined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1604372956"/>
            <w:placeholder>
              <w:docPart w:val="DFBF49BC79BC4E7781B45FD453FFE94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602B" w:rsidRPr="001F72E6" w:rsidRDefault="007C5124" w:rsidP="00EA602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602B" w:rsidRPr="001F72E6" w:rsidRDefault="00CB2790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leader to collate a team </w:t>
            </w:r>
            <w:r w:rsidR="00E320A2">
              <w:rPr>
                <w:sz w:val="18"/>
                <w:szCs w:val="18"/>
              </w:rPr>
              <w:t>and then update the BCP/DRP.</w:t>
            </w:r>
          </w:p>
        </w:tc>
        <w:tc>
          <w:tcPr>
            <w:tcW w:w="670" w:type="pct"/>
          </w:tcPr>
          <w:p w:rsidR="00EA602B" w:rsidRPr="001F72E6" w:rsidRDefault="008111C8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27" w:history="1">
              <w:r w:rsidR="00E320A2" w:rsidRPr="00E320A2">
                <w:rPr>
                  <w:rStyle w:val="Hyperlink"/>
                  <w:sz w:val="18"/>
                  <w:szCs w:val="18"/>
                </w:rPr>
                <w:t>08 - Business Continuity Plan.docx</w:t>
              </w:r>
            </w:hyperlink>
          </w:p>
        </w:tc>
      </w:tr>
      <w:tr w:rsidR="00EA602B" w:rsidRPr="001F72E6" w:rsidTr="004E1302">
        <w:tc>
          <w:tcPr>
            <w:tcW w:w="280" w:type="pct"/>
          </w:tcPr>
          <w:p w:rsidR="00EA602B" w:rsidRPr="001F72E6" w:rsidRDefault="002A544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3" w:type="pct"/>
          </w:tcPr>
          <w:p w:rsidR="00EA602B" w:rsidRPr="001F72E6" w:rsidRDefault="002A544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with external third-parties to notify of new </w:t>
            </w:r>
            <w:proofErr w:type="spellStart"/>
            <w:r>
              <w:rPr>
                <w:sz w:val="18"/>
                <w:szCs w:val="18"/>
              </w:rPr>
              <w:t>infosec</w:t>
            </w:r>
            <w:proofErr w:type="spellEnd"/>
            <w:r>
              <w:rPr>
                <w:sz w:val="18"/>
                <w:szCs w:val="18"/>
              </w:rPr>
              <w:t xml:space="preserve"> policies</w:t>
            </w:r>
          </w:p>
        </w:tc>
        <w:tc>
          <w:tcPr>
            <w:tcW w:w="347" w:type="pct"/>
            <w:shd w:val="clear" w:color="auto" w:fill="FF0000"/>
          </w:tcPr>
          <w:p w:rsidR="00EA602B" w:rsidRPr="001F72E6" w:rsidRDefault="002A544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456837578"/>
            <w:placeholder>
              <w:docPart w:val="8DB97119F3A7447F8F220C36C4A0D69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602B" w:rsidRPr="001F72E6" w:rsidRDefault="007C5124" w:rsidP="00EA602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602B" w:rsidRPr="001F72E6" w:rsidRDefault="002A544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Notify each 3rd party in writing that a new </w:t>
            </w:r>
            <w:proofErr w:type="spellStart"/>
            <w:r>
              <w:rPr>
                <w:sz w:val="18"/>
                <w:szCs w:val="18"/>
              </w:rPr>
              <w:t>infosec</w:t>
            </w:r>
            <w:proofErr w:type="spellEnd"/>
            <w:r>
              <w:rPr>
                <w:sz w:val="18"/>
                <w:szCs w:val="18"/>
              </w:rPr>
              <w:t xml:space="preserve"> policy is in place </w:t>
            </w:r>
            <w:r w:rsidR="00FB6256">
              <w:rPr>
                <w:sz w:val="18"/>
                <w:szCs w:val="18"/>
              </w:rPr>
              <w:t>and we</w:t>
            </w:r>
            <w:r>
              <w:rPr>
                <w:sz w:val="18"/>
                <w:szCs w:val="18"/>
              </w:rPr>
              <w:t xml:space="preserve"> expect their cooperation.</w:t>
            </w:r>
          </w:p>
        </w:tc>
        <w:tc>
          <w:tcPr>
            <w:tcW w:w="670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EA602B" w:rsidRPr="001F72E6" w:rsidTr="004E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A602B" w:rsidRPr="001F72E6" w:rsidRDefault="002A544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3" w:type="pct"/>
          </w:tcPr>
          <w:p w:rsidR="00EA602B" w:rsidRPr="001F72E6" w:rsidRDefault="002A544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Addressing </w:t>
            </w:r>
            <w:proofErr w:type="spellStart"/>
            <w:r>
              <w:rPr>
                <w:sz w:val="18"/>
                <w:szCs w:val="18"/>
              </w:rPr>
              <w:t>infosec</w:t>
            </w:r>
            <w:proofErr w:type="spellEnd"/>
            <w:r>
              <w:rPr>
                <w:sz w:val="18"/>
                <w:szCs w:val="18"/>
              </w:rPr>
              <w:t xml:space="preserve"> concerns with 3</w:t>
            </w:r>
            <w:r w:rsidRPr="002A544D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parties</w:t>
            </w:r>
          </w:p>
        </w:tc>
        <w:tc>
          <w:tcPr>
            <w:tcW w:w="347" w:type="pct"/>
            <w:shd w:val="clear" w:color="auto" w:fill="FF0000"/>
          </w:tcPr>
          <w:p w:rsidR="00EA602B" w:rsidRPr="001F72E6" w:rsidRDefault="002A544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780306639"/>
            <w:placeholder>
              <w:docPart w:val="78B2FF52AC994E58BBA297FAE48FC48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602B" w:rsidRPr="001F72E6" w:rsidRDefault="007C5124" w:rsidP="00EA602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602B" w:rsidRPr="001F72E6" w:rsidRDefault="002A544D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meeting to discuss and define solutions.</w:t>
            </w:r>
          </w:p>
        </w:tc>
        <w:tc>
          <w:tcPr>
            <w:tcW w:w="670" w:type="pct"/>
          </w:tcPr>
          <w:p w:rsidR="00EA602B" w:rsidRPr="001F72E6" w:rsidRDefault="00EA602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D419B" w:rsidRPr="001F72E6" w:rsidTr="003D419B">
        <w:tc>
          <w:tcPr>
            <w:tcW w:w="280" w:type="pct"/>
          </w:tcPr>
          <w:p w:rsidR="003D419B" w:rsidRDefault="003D419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3" w:type="pct"/>
          </w:tcPr>
          <w:p w:rsidR="003D419B" w:rsidRDefault="003D419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347" w:type="pct"/>
            <w:shd w:val="clear" w:color="auto" w:fill="FFFF00"/>
          </w:tcPr>
          <w:p w:rsidR="003D419B" w:rsidRDefault="003D419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</w:t>
            </w:r>
          </w:p>
        </w:tc>
        <w:tc>
          <w:tcPr>
            <w:tcW w:w="996" w:type="pct"/>
          </w:tcPr>
          <w:p w:rsidR="003D419B" w:rsidRPr="001F72E6" w:rsidRDefault="003D419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112894263"/>
            <w:placeholder>
              <w:docPart w:val="F76274FBAB7C495AA83CE95EEC182B1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Default="007C5124" w:rsidP="00EA602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Default="003D419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Template provides significant starting-point and requires completion.</w:t>
            </w:r>
          </w:p>
        </w:tc>
        <w:tc>
          <w:tcPr>
            <w:tcW w:w="670" w:type="pct"/>
          </w:tcPr>
          <w:p w:rsidR="003D419B" w:rsidRPr="001F72E6" w:rsidRDefault="008111C8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28" w:history="1">
              <w:r w:rsidR="003D419B" w:rsidRPr="003D419B">
                <w:rPr>
                  <w:rStyle w:val="Hyperlink"/>
                  <w:sz w:val="18"/>
                  <w:szCs w:val="18"/>
                </w:rPr>
                <w:t>03 - Risk Management Plan.docx</w:t>
              </w:r>
            </w:hyperlink>
          </w:p>
        </w:tc>
      </w:tr>
      <w:tr w:rsidR="003D419B" w:rsidRPr="001F72E6" w:rsidTr="003D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3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register</w:t>
            </w:r>
          </w:p>
        </w:tc>
        <w:tc>
          <w:tcPr>
            <w:tcW w:w="347" w:type="pct"/>
            <w:shd w:val="clear" w:color="auto" w:fill="FFFF00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501030474"/>
            <w:placeholder>
              <w:docPart w:val="42ACC09FD1DE46E092346866484EC5C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Template provides significant starting-point and requires completion.</w:t>
            </w:r>
          </w:p>
        </w:tc>
        <w:tc>
          <w:tcPr>
            <w:tcW w:w="670" w:type="pct"/>
          </w:tcPr>
          <w:p w:rsidR="003D419B" w:rsidRPr="001F72E6" w:rsidRDefault="008111C8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29" w:history="1">
              <w:r w:rsidR="003D419B" w:rsidRPr="003D419B">
                <w:rPr>
                  <w:rStyle w:val="Hyperlink"/>
                  <w:sz w:val="18"/>
                  <w:szCs w:val="18"/>
                </w:rPr>
                <w:t>04 - Risk Register.docx</w:t>
              </w:r>
            </w:hyperlink>
          </w:p>
        </w:tc>
      </w:tr>
      <w:tr w:rsidR="009B2480" w:rsidRPr="001F72E6" w:rsidTr="009B2480">
        <w:tc>
          <w:tcPr>
            <w:tcW w:w="280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D419B" w:rsidRPr="00CC762F" w:rsidTr="00B96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7"/>
            <w:shd w:val="clear" w:color="auto" w:fill="000000" w:themeFill="text1"/>
          </w:tcPr>
          <w:p w:rsidR="003D419B" w:rsidRPr="00CC762F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 w:rsidRPr="00CC762F">
              <w:rPr>
                <w:b/>
                <w:color w:val="D9D9D9" w:themeColor="background1" w:themeShade="D9"/>
                <w:sz w:val="18"/>
                <w:szCs w:val="18"/>
              </w:rPr>
              <w:t>AWARENESS AND TRAINING</w:t>
            </w:r>
          </w:p>
        </w:tc>
      </w:tr>
      <w:tr w:rsidR="009B2480" w:rsidRPr="001F72E6" w:rsidTr="009B2480"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requirements are communicated with HR on new-hires</w:t>
            </w:r>
          </w:p>
        </w:tc>
        <w:tc>
          <w:tcPr>
            <w:tcW w:w="347" w:type="pct"/>
            <w:shd w:val="clear" w:color="auto" w:fill="FF0000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97313464"/>
            <w:placeholder>
              <w:docPart w:val="895C7872F9C5409AB697BFA745DC8D1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Formally notify HR with the new training requirements so they may be added to the training packet.</w:t>
            </w: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9B2480" w:rsidRPr="001F72E6" w:rsidTr="009B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9B2480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63" w:type="pct"/>
          </w:tcPr>
          <w:p w:rsidR="009B2480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Factory floor </w:t>
            </w:r>
            <w:r w:rsidR="00FB6256">
              <w:rPr>
                <w:sz w:val="18"/>
                <w:szCs w:val="18"/>
              </w:rPr>
              <w:t>procedures</w:t>
            </w:r>
            <w:r>
              <w:rPr>
                <w:sz w:val="18"/>
                <w:szCs w:val="18"/>
              </w:rPr>
              <w:t xml:space="preserve"> are documented</w:t>
            </w:r>
          </w:p>
        </w:tc>
        <w:tc>
          <w:tcPr>
            <w:tcW w:w="347" w:type="pct"/>
            <w:shd w:val="clear" w:color="auto" w:fill="FF0000"/>
          </w:tcPr>
          <w:p w:rsidR="009B2480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9B2480" w:rsidRPr="001F72E6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378707394"/>
            <w:placeholder>
              <w:docPart w:val="39DC1BCADC7C4560A795C3C3D4C5268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9B2480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9B2480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procedures to describe the processes that each worker does with a particular machine, or for a process.</w:t>
            </w:r>
          </w:p>
        </w:tc>
        <w:tc>
          <w:tcPr>
            <w:tcW w:w="670" w:type="pct"/>
          </w:tcPr>
          <w:p w:rsidR="009B2480" w:rsidRPr="001F72E6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9B2480" w:rsidRPr="001F72E6" w:rsidTr="009B2480"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Awareness and training program established and </w:t>
            </w:r>
            <w:r w:rsidR="009B2480">
              <w:rPr>
                <w:sz w:val="18"/>
                <w:szCs w:val="18"/>
              </w:rPr>
              <w:t xml:space="preserve">training </w:t>
            </w:r>
            <w:r>
              <w:rPr>
                <w:sz w:val="18"/>
                <w:szCs w:val="18"/>
              </w:rPr>
              <w:t>materials created</w:t>
            </w:r>
          </w:p>
        </w:tc>
        <w:tc>
          <w:tcPr>
            <w:tcW w:w="347" w:type="pct"/>
            <w:shd w:val="clear" w:color="auto" w:fill="FF0000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242841829"/>
            <w:placeholder>
              <w:docPart w:val="913D295CC4814596A07BE9CD6B50327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awareness training material, e.g. DOCX files and provide to HR.</w:t>
            </w: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9B2480" w:rsidRPr="001F72E6" w:rsidTr="009B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D419B" w:rsidRPr="001F72E6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63" w:type="pct"/>
          </w:tcPr>
          <w:p w:rsidR="003D419B" w:rsidRPr="001F72E6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and approval of initial training resources</w:t>
            </w:r>
          </w:p>
        </w:tc>
        <w:tc>
          <w:tcPr>
            <w:tcW w:w="347" w:type="pct"/>
            <w:shd w:val="clear" w:color="auto" w:fill="FF0000"/>
          </w:tcPr>
          <w:p w:rsidR="003D419B" w:rsidRPr="001F72E6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304927426"/>
            <w:placeholder>
              <w:docPart w:val="6C1B53E31CE145C9AE6D1A63EA3401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Include how to identify </w:t>
            </w:r>
            <w:r w:rsidR="00FB6256">
              <w:rPr>
                <w:sz w:val="18"/>
                <w:szCs w:val="18"/>
              </w:rPr>
              <w:t>cyber-attacks</w:t>
            </w:r>
            <w:r>
              <w:rPr>
                <w:sz w:val="18"/>
                <w:szCs w:val="18"/>
              </w:rPr>
              <w:t xml:space="preserve"> such as social engineering, malicious sites/attachments, and behaviors like denial-of-service, etc.</w:t>
            </w: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9B2480" w:rsidRPr="001F72E6" w:rsidTr="006E7E1A">
        <w:tc>
          <w:tcPr>
            <w:tcW w:w="280" w:type="pct"/>
          </w:tcPr>
          <w:p w:rsidR="009B2480" w:rsidRPr="001F72E6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63" w:type="pct"/>
          </w:tcPr>
          <w:p w:rsidR="009B2480" w:rsidRPr="001F72E6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Employees are trained on the correct usage and protection of their computers/machines</w:t>
            </w:r>
          </w:p>
        </w:tc>
        <w:tc>
          <w:tcPr>
            <w:tcW w:w="347" w:type="pct"/>
            <w:shd w:val="clear" w:color="auto" w:fill="FF0000"/>
          </w:tcPr>
          <w:p w:rsidR="009B2480" w:rsidRPr="001F72E6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9B2480" w:rsidRPr="001F72E6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343628435"/>
            <w:placeholder>
              <w:docPart w:val="7629949064914C8495410D6FA50B24A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9B2480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9B2480" w:rsidRPr="001F72E6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 simple one-sided documents that summarize do’s/don’ts.</w:t>
            </w:r>
          </w:p>
        </w:tc>
        <w:tc>
          <w:tcPr>
            <w:tcW w:w="670" w:type="pct"/>
          </w:tcPr>
          <w:p w:rsidR="009B2480" w:rsidRPr="001F72E6" w:rsidRDefault="009B248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6E7E1A" w:rsidRPr="001F72E6" w:rsidTr="009B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6E7E1A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</w:tcPr>
          <w:p w:rsidR="006E7E1A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</w:tcPr>
          <w:p w:rsidR="006E7E1A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6E7E1A" w:rsidRPr="001F72E6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6E7E1A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6E7E1A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6E7E1A" w:rsidRPr="001F72E6" w:rsidRDefault="006E7E1A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D419B" w:rsidRPr="00476E77" w:rsidTr="00476E77">
        <w:tc>
          <w:tcPr>
            <w:tcW w:w="5000" w:type="pct"/>
            <w:gridSpan w:val="7"/>
            <w:shd w:val="clear" w:color="auto" w:fill="0D0D0D" w:themeFill="text1" w:themeFillTint="F2"/>
          </w:tcPr>
          <w:p w:rsidR="003D419B" w:rsidRPr="00476E77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>
              <w:rPr>
                <w:b/>
                <w:color w:val="D9D9D9" w:themeColor="background1" w:themeShade="D9"/>
                <w:sz w:val="18"/>
                <w:szCs w:val="18"/>
              </w:rPr>
              <w:t>BUSINESS CONTINUITY</w:t>
            </w:r>
          </w:p>
        </w:tc>
      </w:tr>
      <w:tr w:rsidR="009B2480" w:rsidRPr="001F72E6" w:rsidTr="001F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63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continuity / disaster recovery plans</w:t>
            </w:r>
            <w:r w:rsidR="001F432D">
              <w:rPr>
                <w:sz w:val="18"/>
                <w:szCs w:val="18"/>
              </w:rPr>
              <w:t xml:space="preserve"> created</w:t>
            </w:r>
          </w:p>
        </w:tc>
        <w:tc>
          <w:tcPr>
            <w:tcW w:w="347" w:type="pct"/>
            <w:shd w:val="clear" w:color="auto" w:fill="FFFF00"/>
          </w:tcPr>
          <w:p w:rsidR="003D419B" w:rsidRDefault="001F432D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BCP </w:t>
            </w:r>
            <w:r w:rsidR="001F432D">
              <w:rPr>
                <w:sz w:val="18"/>
                <w:szCs w:val="18"/>
              </w:rPr>
              <w:t xml:space="preserve">template </w:t>
            </w:r>
            <w:r>
              <w:rPr>
                <w:sz w:val="18"/>
                <w:szCs w:val="18"/>
              </w:rPr>
              <w:t>exists</w:t>
            </w:r>
            <w:r w:rsidR="001F432D">
              <w:rPr>
                <w:sz w:val="18"/>
                <w:szCs w:val="18"/>
              </w:rPr>
              <w:t xml:space="preserve"> and providing a </w:t>
            </w:r>
            <w:r w:rsidR="00FB6256">
              <w:rPr>
                <w:sz w:val="18"/>
                <w:szCs w:val="18"/>
              </w:rPr>
              <w:t>significant</w:t>
            </w:r>
            <w:r w:rsidR="001F432D">
              <w:rPr>
                <w:sz w:val="18"/>
                <w:szCs w:val="18"/>
              </w:rPr>
              <w:t xml:space="preserve"> starting-point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277988358"/>
            <w:placeholder>
              <w:docPart w:val="DB0482A24A384473B8D104BEA00261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Default="001F432D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the BCP/DRP to be specific to the process/production line.</w:t>
            </w:r>
          </w:p>
        </w:tc>
        <w:tc>
          <w:tcPr>
            <w:tcW w:w="670" w:type="pct"/>
          </w:tcPr>
          <w:p w:rsidR="003D419B" w:rsidRPr="001F72E6" w:rsidRDefault="008111C8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30" w:history="1">
              <w:r w:rsidR="003D419B" w:rsidRPr="00E320A2">
                <w:rPr>
                  <w:rStyle w:val="Hyperlink"/>
                  <w:sz w:val="18"/>
                  <w:szCs w:val="18"/>
                </w:rPr>
                <w:t>08 - Business Continuity Plan.docx</w:t>
              </w:r>
            </w:hyperlink>
          </w:p>
        </w:tc>
      </w:tr>
      <w:tr w:rsidR="006B283E" w:rsidRPr="001F72E6" w:rsidTr="006B283E">
        <w:tc>
          <w:tcPr>
            <w:tcW w:w="280" w:type="pct"/>
          </w:tcPr>
          <w:p w:rsidR="006B283E" w:rsidRPr="001F72E6" w:rsidRDefault="006B283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63" w:type="pct"/>
          </w:tcPr>
          <w:p w:rsidR="006B283E" w:rsidRPr="001F72E6" w:rsidRDefault="006B283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BCP/DRP reviewed and approved</w:t>
            </w:r>
          </w:p>
        </w:tc>
        <w:tc>
          <w:tcPr>
            <w:tcW w:w="347" w:type="pct"/>
            <w:shd w:val="clear" w:color="auto" w:fill="FF0000"/>
          </w:tcPr>
          <w:p w:rsidR="006B283E" w:rsidRPr="001F72E6" w:rsidRDefault="006B283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6B283E" w:rsidRPr="001F72E6" w:rsidRDefault="006B283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855614499"/>
            <w:placeholder>
              <w:docPart w:val="DE7DFFE77A984C3CAFFEA765D137F20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6B283E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6B283E" w:rsidRPr="001F72E6" w:rsidRDefault="006B283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the finished document(s) to management and applicable team(s) for formal review and analysis.</w:t>
            </w:r>
          </w:p>
        </w:tc>
        <w:tc>
          <w:tcPr>
            <w:tcW w:w="670" w:type="pct"/>
          </w:tcPr>
          <w:p w:rsidR="006B283E" w:rsidRPr="001F72E6" w:rsidRDefault="006B283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1F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D419B" w:rsidRPr="00476E77" w:rsidTr="00476E77">
        <w:tc>
          <w:tcPr>
            <w:tcW w:w="5000" w:type="pct"/>
            <w:gridSpan w:val="7"/>
            <w:shd w:val="clear" w:color="auto" w:fill="0D0D0D" w:themeFill="text1" w:themeFillTint="F2"/>
          </w:tcPr>
          <w:p w:rsidR="003D419B" w:rsidRPr="00476E77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 w:rsidRPr="00476E77">
              <w:rPr>
                <w:b/>
                <w:color w:val="D9D9D9" w:themeColor="background1" w:themeShade="D9"/>
                <w:sz w:val="18"/>
                <w:szCs w:val="18"/>
              </w:rPr>
              <w:t>ASSET MANAGEMENT</w:t>
            </w:r>
          </w:p>
        </w:tc>
      </w:tr>
      <w:tr w:rsidR="003E1269" w:rsidRPr="001F72E6" w:rsidTr="003D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63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all applicable assets for cyber-security hardening / monitoring</w:t>
            </w:r>
          </w:p>
        </w:tc>
        <w:tc>
          <w:tcPr>
            <w:tcW w:w="347" w:type="pct"/>
            <w:shd w:val="clear" w:color="auto" w:fill="FF0000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Conduct an analysis of all machines and computers and log them </w:t>
            </w:r>
          </w:p>
        </w:tc>
        <w:tc>
          <w:tcPr>
            <w:tcW w:w="670" w:type="pct"/>
          </w:tcPr>
          <w:p w:rsidR="003D419B" w:rsidRDefault="008111C8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31" w:history="1">
              <w:r w:rsidR="003D419B" w:rsidRPr="00E320A2">
                <w:rPr>
                  <w:rStyle w:val="Hyperlink"/>
                  <w:sz w:val="18"/>
                  <w:szCs w:val="18"/>
                </w:rPr>
                <w:t>08 - Business Continuity Plan.docx</w:t>
              </w:r>
            </w:hyperlink>
          </w:p>
        </w:tc>
      </w:tr>
      <w:tr w:rsidR="003E1269" w:rsidRPr="001F72E6" w:rsidTr="007F7053"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Equipment and Software Registers</w:t>
            </w:r>
          </w:p>
        </w:tc>
        <w:tc>
          <w:tcPr>
            <w:tcW w:w="347" w:type="pct"/>
            <w:shd w:val="clear" w:color="auto" w:fill="C5E0B3" w:themeFill="accent6" w:themeFillTint="66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business continuity plan contains the hardware and software registers of importance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1010721268"/>
            <w:placeholder>
              <w:docPart w:val="AE98E7D76E9241A49D59CAAB71ECA04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appendices 1.22 and 1.23.</w:t>
            </w:r>
          </w:p>
        </w:tc>
        <w:tc>
          <w:tcPr>
            <w:tcW w:w="670" w:type="pct"/>
          </w:tcPr>
          <w:p w:rsidR="003D419B" w:rsidRPr="001F72E6" w:rsidRDefault="008111C8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32" w:history="1">
              <w:r w:rsidR="003D419B" w:rsidRPr="00E320A2">
                <w:rPr>
                  <w:rStyle w:val="Hyperlink"/>
                  <w:sz w:val="18"/>
                  <w:szCs w:val="18"/>
                </w:rPr>
                <w:t>08 - Business Continuity Plan.docx</w:t>
              </w:r>
            </w:hyperlink>
          </w:p>
        </w:tc>
      </w:tr>
      <w:tr w:rsidR="006E7E1A" w:rsidRPr="001F72E6" w:rsidTr="006D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Classification and </w:t>
            </w:r>
            <w:r w:rsidR="00FB6256">
              <w:rPr>
                <w:sz w:val="18"/>
                <w:szCs w:val="18"/>
              </w:rPr>
              <w:t>prioritization</w:t>
            </w:r>
            <w:r>
              <w:rPr>
                <w:sz w:val="18"/>
                <w:szCs w:val="18"/>
              </w:rPr>
              <w:t xml:space="preserve"> of assets</w:t>
            </w:r>
          </w:p>
        </w:tc>
        <w:tc>
          <w:tcPr>
            <w:tcW w:w="347" w:type="pct"/>
            <w:shd w:val="clear" w:color="auto" w:fill="C5E0B3" w:themeFill="accent6" w:themeFillTint="66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registers contain this </w:t>
            </w:r>
            <w:r w:rsidR="00FB6256">
              <w:rPr>
                <w:sz w:val="18"/>
                <w:szCs w:val="18"/>
              </w:rPr>
              <w:t>information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-292669975"/>
            <w:placeholder>
              <w:docPart w:val="1CB74F0722284A349E9D72F9C4F113B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appendices 1.22 and 1.23.</w:t>
            </w:r>
          </w:p>
        </w:tc>
        <w:tc>
          <w:tcPr>
            <w:tcW w:w="670" w:type="pct"/>
          </w:tcPr>
          <w:p w:rsidR="003D419B" w:rsidRPr="001F72E6" w:rsidRDefault="008111C8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33" w:history="1">
              <w:r w:rsidR="003D419B" w:rsidRPr="00E320A2">
                <w:rPr>
                  <w:rStyle w:val="Hyperlink"/>
                  <w:sz w:val="18"/>
                  <w:szCs w:val="18"/>
                </w:rPr>
                <w:t>08 - Business Continuity Plan.docx</w:t>
              </w:r>
            </w:hyperlink>
          </w:p>
        </w:tc>
      </w:tr>
      <w:tr w:rsidR="009B2480" w:rsidRPr="001F72E6" w:rsidTr="006D22E4">
        <w:tc>
          <w:tcPr>
            <w:tcW w:w="280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C5E0B3" w:themeFill="accent6" w:themeFillTint="66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D419B" w:rsidRPr="00E7561A" w:rsidTr="00E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7"/>
            <w:shd w:val="clear" w:color="auto" w:fill="000000" w:themeFill="text1"/>
          </w:tcPr>
          <w:p w:rsidR="003D419B" w:rsidRPr="00E7561A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 w:rsidRPr="00E7561A">
              <w:rPr>
                <w:b/>
                <w:color w:val="D9D9D9" w:themeColor="background1" w:themeShade="D9"/>
                <w:sz w:val="18"/>
                <w:szCs w:val="18"/>
              </w:rPr>
              <w:t>PHYSICAL SECURITY</w:t>
            </w:r>
          </w:p>
        </w:tc>
      </w:tr>
      <w:tr w:rsidR="006B283E" w:rsidRPr="001F72E6" w:rsidTr="00E7561A"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 floor access doors/windows, etc. must be lockable to allow being locked at all times</w:t>
            </w:r>
          </w:p>
        </w:tc>
        <w:tc>
          <w:tcPr>
            <w:tcW w:w="347" w:type="pct"/>
            <w:shd w:val="clear" w:color="auto" w:fill="FF0000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450052073"/>
            <w:placeholder>
              <w:docPart w:val="24AD8359EF6C4C3994BE9C9620AC797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card-swipe or heavy duty key/lock.</w:t>
            </w: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D419B" w:rsidRPr="001F72E6" w:rsidTr="00E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63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Office spaces have lockable doors, filing, and storage systems.</w:t>
            </w:r>
          </w:p>
        </w:tc>
        <w:tc>
          <w:tcPr>
            <w:tcW w:w="347" w:type="pct"/>
            <w:shd w:val="clear" w:color="auto" w:fill="FF0000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813254995"/>
            <w:placeholder>
              <w:docPart w:val="5A89CF5777FD453B9ABDCAF20372094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9B2480" w:rsidRPr="001F72E6" w:rsidTr="00E7561A"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Equipment is anchored to prevent theft or movement</w:t>
            </w:r>
          </w:p>
        </w:tc>
        <w:tc>
          <w:tcPr>
            <w:tcW w:w="347" w:type="pct"/>
            <w:shd w:val="clear" w:color="auto" w:fill="FF0000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645855161"/>
            <w:placeholder>
              <w:docPart w:val="BEBFFA59CD534FB7B371BA7F356FB9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chains with padlocks, or purpose-built anchors.</w:t>
            </w: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9B2480" w:rsidRPr="001F72E6" w:rsidTr="00E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Equipment obstructions in place to prevent unauthorized access</w:t>
            </w:r>
          </w:p>
        </w:tc>
        <w:tc>
          <w:tcPr>
            <w:tcW w:w="347" w:type="pct"/>
            <w:shd w:val="clear" w:color="auto" w:fill="FF0000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818335558"/>
            <w:placeholder>
              <w:docPart w:val="D0820FBD9A194D9A863EA16E2CB7CBE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 equipment behind bars, cabinets, plexiglass, panels, cages, or doors, etc.</w:t>
            </w: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9B2480" w:rsidRPr="001F72E6" w:rsidTr="006D5B3D"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Clean desk policy</w:t>
            </w:r>
            <w:r w:rsidR="002F240B">
              <w:rPr>
                <w:sz w:val="18"/>
                <w:szCs w:val="18"/>
              </w:rPr>
              <w:t xml:space="preserve"> enforced</w:t>
            </w:r>
          </w:p>
        </w:tc>
        <w:tc>
          <w:tcPr>
            <w:tcW w:w="347" w:type="pct"/>
            <w:shd w:val="clear" w:color="auto" w:fill="C5E0B3" w:themeFill="accent6" w:themeFillTint="66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Stated in the IISMS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1654103480"/>
            <w:placeholder>
              <w:docPart w:val="46C5611A04DE4F6FAC0D87CD23C5A07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3D419B" w:rsidRPr="001F72E6" w:rsidRDefault="008111C8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34" w:history="1">
              <w:r w:rsidR="007C7D7F" w:rsidRPr="007C7D7F">
                <w:rPr>
                  <w:rStyle w:val="Hyperlink"/>
                  <w:sz w:val="18"/>
                  <w:szCs w:val="18"/>
                </w:rPr>
                <w:t>IISMS Policy</w:t>
              </w:r>
            </w:hyperlink>
          </w:p>
        </w:tc>
      </w:tr>
      <w:tr w:rsidR="006E7E1A" w:rsidRPr="001F72E6" w:rsidTr="002F2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63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Visitors log in place</w:t>
            </w:r>
          </w:p>
        </w:tc>
        <w:tc>
          <w:tcPr>
            <w:tcW w:w="347" w:type="pct"/>
            <w:shd w:val="clear" w:color="auto" w:fill="FFFF00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2080639266"/>
            <w:placeholder>
              <w:docPart w:val="AE4ED62B085441E09CD5C5FA4DE2A8B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D419B" w:rsidRPr="001F72E6" w:rsidRDefault="007C5124" w:rsidP="003D419B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Force visitors to report at reception</w:t>
            </w:r>
          </w:p>
        </w:tc>
        <w:tc>
          <w:tcPr>
            <w:tcW w:w="670" w:type="pct"/>
          </w:tcPr>
          <w:p w:rsidR="003D419B" w:rsidRPr="001F72E6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2F240B" w:rsidRPr="001F72E6" w:rsidTr="001F72E6">
        <w:tc>
          <w:tcPr>
            <w:tcW w:w="280" w:type="pct"/>
          </w:tcPr>
          <w:p w:rsidR="002F240B" w:rsidRDefault="002F240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</w:tcPr>
          <w:p w:rsidR="002F240B" w:rsidRDefault="002F240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347" w:type="pct"/>
          </w:tcPr>
          <w:p w:rsidR="002F240B" w:rsidRDefault="002F240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2F240B" w:rsidRPr="001F72E6" w:rsidRDefault="002F240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2F240B" w:rsidRDefault="002F240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2F240B" w:rsidRDefault="002F240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2F240B" w:rsidRPr="001F72E6" w:rsidRDefault="002F240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D419B" w:rsidRPr="00A86F0D" w:rsidTr="00B96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7"/>
            <w:shd w:val="clear" w:color="auto" w:fill="000000" w:themeFill="text1"/>
          </w:tcPr>
          <w:p w:rsidR="003D419B" w:rsidRPr="00A86F0D" w:rsidRDefault="003D419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 w:rsidRPr="00A86F0D">
              <w:rPr>
                <w:b/>
                <w:color w:val="D9D9D9" w:themeColor="background1" w:themeShade="D9"/>
                <w:sz w:val="18"/>
                <w:szCs w:val="18"/>
              </w:rPr>
              <w:t>INFORMATION SECURITY</w:t>
            </w:r>
          </w:p>
        </w:tc>
      </w:tr>
      <w:tr w:rsidR="006E7E1A" w:rsidRPr="001F72E6" w:rsidTr="006E7E1A">
        <w:tc>
          <w:tcPr>
            <w:tcW w:w="28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63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computer systems are </w:t>
            </w:r>
            <w:r w:rsidR="00FB6256">
              <w:rPr>
                <w:sz w:val="18"/>
                <w:szCs w:val="18"/>
              </w:rPr>
              <w:t>cataloged</w:t>
            </w:r>
            <w:r>
              <w:rPr>
                <w:sz w:val="18"/>
                <w:szCs w:val="18"/>
              </w:rPr>
              <w:t xml:space="preserve"> in a register</w:t>
            </w:r>
          </w:p>
        </w:tc>
        <w:tc>
          <w:tcPr>
            <w:tcW w:w="347" w:type="pct"/>
            <w:shd w:val="clear" w:color="auto" w:fill="FF0000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852831919"/>
            <w:placeholder>
              <w:docPart w:val="D71FCE7FF2D64486B85D6C29156521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6E7E1A" w:rsidRPr="001F72E6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appendix 1.22 in the BCP/DRP.</w:t>
            </w:r>
          </w:p>
        </w:tc>
        <w:tc>
          <w:tcPr>
            <w:tcW w:w="67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6E7E1A" w:rsidRPr="001F72E6" w:rsidTr="006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6E7E1A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63" w:type="pct"/>
          </w:tcPr>
          <w:p w:rsidR="006E7E1A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 systems are protected from unauthorized physical and remote access</w:t>
            </w:r>
          </w:p>
        </w:tc>
        <w:tc>
          <w:tcPr>
            <w:tcW w:w="347" w:type="pct"/>
            <w:shd w:val="clear" w:color="auto" w:fill="FF0000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655845894"/>
            <w:placeholder>
              <w:docPart w:val="B54469AEC9544DD4A86BCA842E5F79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6E7E1A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6E7E1A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6E7E1A">
        <w:tc>
          <w:tcPr>
            <w:tcW w:w="28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63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are hardened by removing unnecessary software</w:t>
            </w:r>
          </w:p>
        </w:tc>
        <w:tc>
          <w:tcPr>
            <w:tcW w:w="347" w:type="pct"/>
            <w:shd w:val="clear" w:color="auto" w:fill="FF0000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26768913"/>
            <w:placeholder>
              <w:docPart w:val="A25D69C68CAA41FCA673D5F7BDF81B0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6E7E1A" w:rsidRPr="001F72E6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6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63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are hardened with a firewall</w:t>
            </w:r>
          </w:p>
        </w:tc>
        <w:tc>
          <w:tcPr>
            <w:tcW w:w="347" w:type="pct"/>
            <w:shd w:val="clear" w:color="auto" w:fill="FF0000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208914270"/>
            <w:placeholder>
              <w:docPart w:val="9226BDB83E1447BC84E1F590AFF230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6E7E1A" w:rsidRPr="001F72E6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1F025A" w:rsidRPr="001F72E6" w:rsidTr="006E7E1A">
        <w:tc>
          <w:tcPr>
            <w:tcW w:w="28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63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are hardened by following a Windows hardening guide</w:t>
            </w:r>
          </w:p>
        </w:tc>
        <w:tc>
          <w:tcPr>
            <w:tcW w:w="347" w:type="pct"/>
            <w:shd w:val="clear" w:color="auto" w:fill="FF0000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6678965"/>
            <w:placeholder>
              <w:docPart w:val="774624AB4B834F66AA6359FC2EFD0C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6E7E1A" w:rsidRPr="001F72E6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A51C16" w:rsidRPr="001F72E6" w:rsidTr="00A5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6E7E1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63" w:type="pct"/>
          </w:tcPr>
          <w:p w:rsidR="006E7E1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enforced the password policy</w:t>
            </w:r>
          </w:p>
        </w:tc>
        <w:tc>
          <w:tcPr>
            <w:tcW w:w="347" w:type="pct"/>
            <w:shd w:val="clear" w:color="auto" w:fill="FF0000"/>
          </w:tcPr>
          <w:p w:rsidR="006E7E1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209730176"/>
            <w:placeholder>
              <w:docPart w:val="56629EA401AD4C0A9E7DEE5B892FD9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6E7E1A" w:rsidRPr="001F72E6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6E7E1A" w:rsidRPr="001F72E6" w:rsidRDefault="006E7E1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1F025A" w:rsidRPr="001F72E6" w:rsidTr="00A51C16">
        <w:tc>
          <w:tcPr>
            <w:tcW w:w="280" w:type="pct"/>
          </w:tcPr>
          <w:p w:rsidR="001F025A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63" w:type="pct"/>
          </w:tcPr>
          <w:p w:rsidR="001F025A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have documented configuration settings</w:t>
            </w:r>
          </w:p>
        </w:tc>
        <w:tc>
          <w:tcPr>
            <w:tcW w:w="347" w:type="pct"/>
            <w:shd w:val="clear" w:color="auto" w:fill="FFFF00"/>
          </w:tcPr>
          <w:p w:rsidR="001F025A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</w:t>
            </w:r>
          </w:p>
        </w:tc>
        <w:tc>
          <w:tcPr>
            <w:tcW w:w="996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template exists with place-holders for recording </w:t>
            </w:r>
            <w:r w:rsidR="00FB6256">
              <w:rPr>
                <w:sz w:val="18"/>
                <w:szCs w:val="18"/>
              </w:rPr>
              <w:t>relevant</w:t>
            </w:r>
            <w:r>
              <w:rPr>
                <w:sz w:val="18"/>
                <w:szCs w:val="18"/>
              </w:rPr>
              <w:t xml:space="preserve"> information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545875168"/>
            <w:placeholder>
              <w:docPart w:val="6C2A2FDE8F82419394E4F9E653469B3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1F025A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the </w:t>
            </w:r>
            <w:hyperlink r:id="rId35" w:history="1">
              <w:r w:rsidRPr="001F025A">
                <w:rPr>
                  <w:rStyle w:val="Hyperlink"/>
                  <w:sz w:val="18"/>
                  <w:szCs w:val="18"/>
                </w:rPr>
                <w:t>07 - Computer Change History.dotx</w:t>
              </w:r>
            </w:hyperlink>
            <w:r>
              <w:rPr>
                <w:sz w:val="18"/>
                <w:szCs w:val="18"/>
              </w:rPr>
              <w:t xml:space="preserve"> template to build documentation for each computer.</w:t>
            </w:r>
          </w:p>
        </w:tc>
        <w:tc>
          <w:tcPr>
            <w:tcW w:w="670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1F025A" w:rsidRPr="001F72E6" w:rsidTr="00A5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1F025A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63" w:type="pct"/>
          </w:tcPr>
          <w:p w:rsidR="001F025A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have a backup of a known-good-state stored in a remote location (away from PC)</w:t>
            </w:r>
          </w:p>
        </w:tc>
        <w:tc>
          <w:tcPr>
            <w:tcW w:w="347" w:type="pct"/>
            <w:shd w:val="clear" w:color="auto" w:fill="FF0000"/>
          </w:tcPr>
          <w:p w:rsidR="001F025A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494492657"/>
            <w:placeholder>
              <w:docPart w:val="B8BD663505724BFFB79AEC6330CC87B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1F025A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the </w:t>
            </w:r>
            <w:hyperlink r:id="rId36" w:history="1">
              <w:r w:rsidRPr="001F025A">
                <w:rPr>
                  <w:rStyle w:val="Hyperlink"/>
                  <w:sz w:val="18"/>
                  <w:szCs w:val="18"/>
                </w:rPr>
                <w:t>05c - Guide to Windows Hardening.docx</w:t>
              </w:r>
            </w:hyperlink>
            <w:r>
              <w:rPr>
                <w:sz w:val="18"/>
                <w:szCs w:val="18"/>
              </w:rPr>
              <w:t xml:space="preserve"> guide for backup configuration instructions</w:t>
            </w:r>
          </w:p>
        </w:tc>
        <w:tc>
          <w:tcPr>
            <w:tcW w:w="670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1F025A" w:rsidRPr="001F72E6" w:rsidTr="00A51C16">
        <w:tc>
          <w:tcPr>
            <w:tcW w:w="280" w:type="pct"/>
          </w:tcPr>
          <w:p w:rsidR="001F025A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63" w:type="pct"/>
          </w:tcPr>
          <w:p w:rsidR="001F025A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are configured for frequent automatic system backups</w:t>
            </w:r>
          </w:p>
        </w:tc>
        <w:tc>
          <w:tcPr>
            <w:tcW w:w="347" w:type="pct"/>
            <w:shd w:val="clear" w:color="auto" w:fill="FF0000"/>
          </w:tcPr>
          <w:p w:rsidR="001F025A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690033663"/>
            <w:placeholder>
              <w:docPart w:val="720DE81549E6411481F2BB0E87EF73D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1F025A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1F025A" w:rsidRPr="001F72E6" w:rsidTr="00B96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63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a vulnerability scanned and documented in the risk register</w:t>
            </w:r>
          </w:p>
        </w:tc>
        <w:tc>
          <w:tcPr>
            <w:tcW w:w="347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676563915"/>
            <w:placeholder>
              <w:docPart w:val="22B8BDFA563346B59D4A6AA9EE9F61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1F025A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B964BD">
        <w:tc>
          <w:tcPr>
            <w:tcW w:w="280" w:type="pct"/>
          </w:tcPr>
          <w:p w:rsidR="00A51C16" w:rsidRDefault="00A51C16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63" w:type="pct"/>
          </w:tcPr>
          <w:p w:rsidR="00A51C16" w:rsidRDefault="00A51C16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hardened with anti-virus / endpoint-security</w:t>
            </w:r>
          </w:p>
        </w:tc>
        <w:tc>
          <w:tcPr>
            <w:tcW w:w="347" w:type="pct"/>
            <w:shd w:val="clear" w:color="auto" w:fill="FF0000"/>
          </w:tcPr>
          <w:p w:rsidR="00A51C16" w:rsidRDefault="00A51C16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A51C16" w:rsidRPr="001F72E6" w:rsidRDefault="00A51C16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553524561"/>
            <w:placeholder>
              <w:docPart w:val="207CB491475B48A39A1B477FEAAFC6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A51C16" w:rsidRDefault="007C5124" w:rsidP="00B964B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A51C16" w:rsidRPr="001F72E6" w:rsidRDefault="00A51C16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A51C16" w:rsidRPr="001F72E6" w:rsidRDefault="00A51C16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A51C16" w:rsidRPr="001F72E6" w:rsidTr="00D9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1F025A" w:rsidRPr="001F72E6" w:rsidRDefault="00EA73CD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63" w:type="pct"/>
          </w:tcPr>
          <w:p w:rsidR="001F025A" w:rsidRPr="001F72E6" w:rsidRDefault="00EA73CD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computers hardened to eliminate users from deactivating security controls</w:t>
            </w:r>
          </w:p>
        </w:tc>
        <w:tc>
          <w:tcPr>
            <w:tcW w:w="347" w:type="pct"/>
            <w:shd w:val="clear" w:color="auto" w:fill="FF0000"/>
          </w:tcPr>
          <w:p w:rsidR="001F025A" w:rsidRPr="001F72E6" w:rsidRDefault="00EA73CD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885680007"/>
            <w:placeholder>
              <w:docPart w:val="86C5AB1FBBC448768A1A3EAD1583024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1F025A" w:rsidRDefault="007C5124" w:rsidP="006E7E1A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1F025A" w:rsidRPr="001F72E6" w:rsidRDefault="00EA73CD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Follow the </w:t>
            </w:r>
            <w:hyperlink r:id="rId37" w:history="1">
              <w:r w:rsidRPr="00EA73CD">
                <w:rPr>
                  <w:rStyle w:val="Hyperlink"/>
                  <w:sz w:val="18"/>
                  <w:szCs w:val="18"/>
                </w:rPr>
                <w:t>05c - Guide to Windows Hardening.docx</w:t>
              </w:r>
            </w:hyperlink>
            <w:r>
              <w:rPr>
                <w:sz w:val="18"/>
                <w:szCs w:val="18"/>
              </w:rPr>
              <w:t xml:space="preserve"> guide</w:t>
            </w:r>
          </w:p>
        </w:tc>
        <w:tc>
          <w:tcPr>
            <w:tcW w:w="670" w:type="pct"/>
          </w:tcPr>
          <w:p w:rsidR="001F025A" w:rsidRPr="001F72E6" w:rsidRDefault="001F025A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3E1269" w:rsidTr="003E1269">
        <w:tc>
          <w:tcPr>
            <w:tcW w:w="5000" w:type="pct"/>
            <w:gridSpan w:val="7"/>
            <w:shd w:val="clear" w:color="auto" w:fill="000000" w:themeFill="text1"/>
          </w:tcPr>
          <w:p w:rsidR="003E1269" w:rsidRPr="003E1269" w:rsidRDefault="003E1269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 w:rsidRPr="003E1269">
              <w:rPr>
                <w:b/>
                <w:color w:val="D9D9D9" w:themeColor="background1" w:themeShade="D9"/>
                <w:sz w:val="18"/>
                <w:szCs w:val="18"/>
              </w:rPr>
              <w:t>PERSONNEL</w:t>
            </w:r>
          </w:p>
        </w:tc>
      </w:tr>
      <w:tr w:rsidR="00EA73CD" w:rsidRPr="001F72E6" w:rsidTr="00D9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063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personnel have their own unique login</w:t>
            </w:r>
          </w:p>
        </w:tc>
        <w:tc>
          <w:tcPr>
            <w:tcW w:w="347" w:type="pct"/>
            <w:shd w:val="clear" w:color="auto" w:fill="FF0000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332454893"/>
            <w:placeholder>
              <w:docPart w:val="09CC4E49A0FE4AF4A7AE391557A1A55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73CD" w:rsidRDefault="007C5124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Follow the </w:t>
            </w:r>
            <w:hyperlink r:id="rId38" w:history="1">
              <w:r w:rsidRPr="00EA73CD">
                <w:rPr>
                  <w:rStyle w:val="Hyperlink"/>
                  <w:sz w:val="18"/>
                  <w:szCs w:val="18"/>
                </w:rPr>
                <w:t>05c - Guide to Windows Hardening.docx</w:t>
              </w:r>
            </w:hyperlink>
            <w:r>
              <w:rPr>
                <w:sz w:val="18"/>
                <w:szCs w:val="18"/>
              </w:rPr>
              <w:t xml:space="preserve"> guide</w:t>
            </w: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B964BD">
        <w:tc>
          <w:tcPr>
            <w:tcW w:w="280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063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 exists for verifiably adding, modifying, and removing user access</w:t>
            </w:r>
          </w:p>
        </w:tc>
        <w:tc>
          <w:tcPr>
            <w:tcW w:w="347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175653728"/>
            <w:placeholder>
              <w:docPart w:val="74F22EE9B92A46E7B63E0395A22A985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E1269" w:rsidRDefault="003E1269" w:rsidP="00B964B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 the procedures are in place for responding to user privilege requests by contacting applicable managers and persons responsible.</w:t>
            </w:r>
          </w:p>
        </w:tc>
        <w:tc>
          <w:tcPr>
            <w:tcW w:w="670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B96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063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Assure HR notifies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DOCPROPERTY  Department 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="007F7842">
              <w:rPr>
                <w:sz w:val="18"/>
                <w:szCs w:val="18"/>
              </w:rPr>
              <w:t>Factory floor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when an employee leaves, is fired, or starts, etc.</w:t>
            </w:r>
          </w:p>
        </w:tc>
        <w:tc>
          <w:tcPr>
            <w:tcW w:w="347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3E1269" w:rsidRDefault="008111C8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Author"/>
                <w:tag w:val=""/>
                <w:id w:val="-1189213519"/>
                <w:placeholder>
                  <w:docPart w:val="E583CEC045794055ADCEB48E28A3DB5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E1269">
                  <w:rPr>
                    <w:sz w:val="18"/>
                    <w:szCs w:val="18"/>
                  </w:rPr>
                  <w:t>Nathan Pocock</w:t>
                </w:r>
              </w:sdtContent>
            </w:sdt>
            <w:r w:rsidR="003E126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8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Notify HR of the new policy and store the email/memo as part of this </w:t>
            </w:r>
            <w:proofErr w:type="spellStart"/>
            <w:r>
              <w:rPr>
                <w:sz w:val="18"/>
                <w:szCs w:val="18"/>
              </w:rPr>
              <w:t>SoA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670" w:type="pct"/>
          </w:tcPr>
          <w:p w:rsidR="003E1269" w:rsidRPr="001F72E6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D9140D">
        <w:tc>
          <w:tcPr>
            <w:tcW w:w="280" w:type="pct"/>
          </w:tcPr>
          <w:p w:rsidR="003E1269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</w:p>
        </w:tc>
        <w:tc>
          <w:tcPr>
            <w:tcW w:w="1063" w:type="pct"/>
          </w:tcPr>
          <w:p w:rsidR="003E1269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Visitors and contractors are restricted in their capabilities and know to abide by cyber-security policies.</w:t>
            </w:r>
          </w:p>
        </w:tc>
        <w:tc>
          <w:tcPr>
            <w:tcW w:w="347" w:type="pct"/>
            <w:shd w:val="clear" w:color="auto" w:fill="FF0000"/>
          </w:tcPr>
          <w:p w:rsidR="003E1269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E1269" w:rsidRPr="001F72E6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880512018"/>
            <w:placeholder>
              <w:docPart w:val="B229E6D579734B07989B7B6C528DD55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E1269" w:rsidRDefault="003E1269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E1269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simple single-sided document(s) that quickly describe company policies along with what they can/can’t do without seeking approval etc.</w:t>
            </w:r>
          </w:p>
        </w:tc>
        <w:tc>
          <w:tcPr>
            <w:tcW w:w="670" w:type="pct"/>
          </w:tcPr>
          <w:p w:rsidR="003E1269" w:rsidRPr="001F72E6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D9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3E1269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</w:t>
            </w:r>
          </w:p>
        </w:tc>
        <w:tc>
          <w:tcPr>
            <w:tcW w:w="1063" w:type="pct"/>
          </w:tcPr>
          <w:p w:rsidR="003E1269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access is eliminated from the plant-floor network, but allowed in plant-floor offices on designated computers only</w:t>
            </w:r>
          </w:p>
        </w:tc>
        <w:tc>
          <w:tcPr>
            <w:tcW w:w="347" w:type="pct"/>
            <w:shd w:val="clear" w:color="auto" w:fill="FF0000"/>
          </w:tcPr>
          <w:p w:rsidR="003E1269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3E1269" w:rsidRPr="001F72E6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258756712"/>
            <w:placeholder>
              <w:docPart w:val="3492B4A6481943339C37D3905D722F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3E1269" w:rsidRDefault="003E1269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3E1269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Seek assistance from IT on how to segment the network to permit internet from some resources only.</w:t>
            </w:r>
          </w:p>
        </w:tc>
        <w:tc>
          <w:tcPr>
            <w:tcW w:w="670" w:type="pct"/>
          </w:tcPr>
          <w:p w:rsidR="003E1269" w:rsidRPr="001F72E6" w:rsidRDefault="003E12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E7561A" w:rsidTr="00B964BD">
        <w:tc>
          <w:tcPr>
            <w:tcW w:w="5000" w:type="pct"/>
            <w:gridSpan w:val="7"/>
            <w:shd w:val="clear" w:color="auto" w:fill="000000" w:themeFill="text1"/>
          </w:tcPr>
          <w:p w:rsidR="003E1269" w:rsidRPr="00E7561A" w:rsidRDefault="003E1269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>
              <w:rPr>
                <w:b/>
                <w:color w:val="D9D9D9" w:themeColor="background1" w:themeShade="D9"/>
                <w:sz w:val="18"/>
                <w:szCs w:val="18"/>
              </w:rPr>
              <w:t>EQUIPMENT SECURITY</w:t>
            </w:r>
          </w:p>
        </w:tc>
      </w:tr>
      <w:tr w:rsidR="00EA73CD" w:rsidRPr="001F72E6" w:rsidTr="00D9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A73CD" w:rsidRPr="001F72E6" w:rsidRDefault="007C5124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63" w:type="pct"/>
          </w:tcPr>
          <w:p w:rsidR="00EA73CD" w:rsidRPr="001F72E6" w:rsidRDefault="007C5124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authorized personnel have physical access to each system</w:t>
            </w:r>
          </w:p>
        </w:tc>
        <w:tc>
          <w:tcPr>
            <w:tcW w:w="347" w:type="pct"/>
            <w:shd w:val="clear" w:color="auto" w:fill="FF0000"/>
          </w:tcPr>
          <w:p w:rsidR="00EA73CD" w:rsidRPr="001F72E6" w:rsidRDefault="007C5124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35041689"/>
            <w:placeholder>
              <w:docPart w:val="74F53D49DEFA4A6AA295134030DBC71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73CD" w:rsidRDefault="007C5124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73CD" w:rsidRDefault="00D9140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device will need to be hardened to assure only authorized personnel have access.</w:t>
            </w:r>
          </w:p>
          <w:p w:rsidR="00D9140D" w:rsidRPr="001F72E6" w:rsidRDefault="00D9140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Follow the </w:t>
            </w:r>
            <w:hyperlink r:id="rId39" w:history="1">
              <w:r w:rsidRPr="00EA73CD">
                <w:rPr>
                  <w:rStyle w:val="Hyperlink"/>
                  <w:sz w:val="18"/>
                  <w:szCs w:val="18"/>
                </w:rPr>
                <w:t>05c - Guide to Windows Hardening.docx</w:t>
              </w:r>
            </w:hyperlink>
            <w:r>
              <w:rPr>
                <w:sz w:val="18"/>
                <w:szCs w:val="18"/>
              </w:rPr>
              <w:t xml:space="preserve"> guide</w:t>
            </w: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7B36D3">
        <w:tc>
          <w:tcPr>
            <w:tcW w:w="280" w:type="pct"/>
          </w:tcPr>
          <w:p w:rsidR="00EA73CD" w:rsidRPr="001F72E6" w:rsidRDefault="00B964B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</w:p>
        </w:tc>
        <w:tc>
          <w:tcPr>
            <w:tcW w:w="1063" w:type="pct"/>
          </w:tcPr>
          <w:p w:rsidR="00EA73CD" w:rsidRPr="001F72E6" w:rsidRDefault="00B964B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 systems are physically secured in lockable office spaces and/or cable-tied to a secure surface</w:t>
            </w:r>
          </w:p>
        </w:tc>
        <w:tc>
          <w:tcPr>
            <w:tcW w:w="347" w:type="pct"/>
            <w:shd w:val="clear" w:color="auto" w:fill="FF0000"/>
          </w:tcPr>
          <w:p w:rsidR="00EA73CD" w:rsidRPr="001F72E6" w:rsidRDefault="00B964B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867834680"/>
            <w:placeholder>
              <w:docPart w:val="8FDFB77FB7A64D268D11BD085048049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73CD" w:rsidRDefault="007C5124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7B3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A73CD" w:rsidRPr="001F72E6" w:rsidRDefault="00B964B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</w:t>
            </w:r>
          </w:p>
        </w:tc>
        <w:tc>
          <w:tcPr>
            <w:tcW w:w="1063" w:type="pct"/>
          </w:tcPr>
          <w:p w:rsidR="00EA73CD" w:rsidRPr="001F72E6" w:rsidRDefault="00B964B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power supplies for all electrical equipment is </w:t>
            </w:r>
            <w:r w:rsidR="007B36D3">
              <w:rPr>
                <w:sz w:val="18"/>
                <w:szCs w:val="18"/>
              </w:rPr>
              <w:t>secured to prevent disconnection and accidental shock</w:t>
            </w:r>
          </w:p>
        </w:tc>
        <w:tc>
          <w:tcPr>
            <w:tcW w:w="347" w:type="pct"/>
            <w:shd w:val="clear" w:color="auto" w:fill="FF0000"/>
          </w:tcPr>
          <w:p w:rsidR="00EA73CD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59130073"/>
            <w:placeholder>
              <w:docPart w:val="71EE2FA0444841C0BEC3A171A7FFC8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73CD" w:rsidRDefault="007C5124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7B36D3" w:rsidRPr="001F72E6" w:rsidTr="007B36D3">
        <w:tc>
          <w:tcPr>
            <w:tcW w:w="280" w:type="pct"/>
          </w:tcPr>
          <w:p w:rsidR="007B36D3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</w:t>
            </w:r>
          </w:p>
        </w:tc>
        <w:tc>
          <w:tcPr>
            <w:tcW w:w="1063" w:type="pct"/>
          </w:tcPr>
          <w:p w:rsidR="007B36D3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power cables are securely fastened to prevent accidental removal or shock</w:t>
            </w:r>
          </w:p>
        </w:tc>
        <w:tc>
          <w:tcPr>
            <w:tcW w:w="347" w:type="pct"/>
            <w:shd w:val="clear" w:color="auto" w:fill="FF0000"/>
          </w:tcPr>
          <w:p w:rsidR="007B36D3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7B36D3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210853592"/>
            <w:placeholder>
              <w:docPart w:val="970217E4C39C46B68020D9B3CFBC172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7B36D3" w:rsidRDefault="007B36D3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7B36D3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7B36D3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7B36D3" w:rsidRPr="001F72E6" w:rsidTr="00E03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7B36D3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063" w:type="pct"/>
          </w:tcPr>
          <w:p w:rsidR="007B36D3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Network infrastructure equipment is </w:t>
            </w:r>
            <w:r w:rsidR="00FB6256">
              <w:rPr>
                <w:sz w:val="18"/>
                <w:szCs w:val="18"/>
              </w:rPr>
              <w:t>physically</w:t>
            </w:r>
            <w:r>
              <w:rPr>
                <w:sz w:val="18"/>
                <w:szCs w:val="18"/>
              </w:rPr>
              <w:t xml:space="preserve"> accessible to authorized personnel only</w:t>
            </w:r>
          </w:p>
        </w:tc>
        <w:tc>
          <w:tcPr>
            <w:tcW w:w="347" w:type="pct"/>
            <w:shd w:val="clear" w:color="auto" w:fill="FF0000"/>
          </w:tcPr>
          <w:p w:rsidR="007B36D3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7B36D3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038730506"/>
            <w:placeholder>
              <w:docPart w:val="BC0C2E1C7EE644E183B18EA3B2F0D6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7B36D3" w:rsidRDefault="007B36D3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7B36D3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7B36D3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057426" w:rsidRPr="001F72E6" w:rsidTr="00E031C5">
        <w:tc>
          <w:tcPr>
            <w:tcW w:w="280" w:type="pct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063" w:type="pct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infrastructure equipment administration is accessible to authorized personnel only</w:t>
            </w:r>
          </w:p>
        </w:tc>
        <w:tc>
          <w:tcPr>
            <w:tcW w:w="347" w:type="pct"/>
            <w:shd w:val="clear" w:color="auto" w:fill="FF0000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969049322"/>
            <w:placeholder>
              <w:docPart w:val="C510123713F34EE09BB7863D17A7F09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057426" w:rsidRDefault="00057426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057426" w:rsidRPr="001F72E6" w:rsidTr="00E03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063" w:type="pct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Network cabling is physically secured and fastened to prevent accidental damage or </w:t>
            </w:r>
            <w:r w:rsidR="00FB6256">
              <w:rPr>
                <w:sz w:val="18"/>
                <w:szCs w:val="18"/>
              </w:rPr>
              <w:t>disconnection</w:t>
            </w:r>
          </w:p>
        </w:tc>
        <w:tc>
          <w:tcPr>
            <w:tcW w:w="347" w:type="pct"/>
            <w:shd w:val="clear" w:color="auto" w:fill="FF0000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2112157400"/>
            <w:placeholder>
              <w:docPart w:val="41313396D6274EE8A0A95407CE46A0E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057426" w:rsidRDefault="00057426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057426" w:rsidRPr="001F72E6" w:rsidTr="00E031C5">
        <w:tc>
          <w:tcPr>
            <w:tcW w:w="280" w:type="pct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063" w:type="pct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access (logon to the network) is restricted to authorized personnel only</w:t>
            </w:r>
          </w:p>
        </w:tc>
        <w:tc>
          <w:tcPr>
            <w:tcW w:w="347" w:type="pct"/>
            <w:shd w:val="clear" w:color="auto" w:fill="FF0000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2024288461"/>
            <w:placeholder>
              <w:docPart w:val="3FEC1F3991C642929F075A5DACDE2A4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057426" w:rsidRDefault="00057426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057426" w:rsidRPr="001F72E6" w:rsidTr="00E03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031C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3" w:type="pct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protocol are restricted to authorized protocols only.</w:t>
            </w:r>
          </w:p>
        </w:tc>
        <w:tc>
          <w:tcPr>
            <w:tcW w:w="347" w:type="pct"/>
            <w:shd w:val="clear" w:color="auto" w:fill="FF0000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998421995"/>
            <w:placeholder>
              <w:docPart w:val="1E4F22B2892748DE817478C3BCBE1F5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057426" w:rsidRDefault="00057426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05742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Seek assistance from IT to help.</w:t>
            </w:r>
          </w:p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Follow the </w:t>
            </w:r>
            <w:hyperlink r:id="rId40" w:history="1">
              <w:r w:rsidRPr="00057426">
                <w:rPr>
                  <w:rStyle w:val="Hyperlink"/>
                  <w:sz w:val="18"/>
                  <w:szCs w:val="18"/>
                </w:rPr>
                <w:t>05b - Guide to Windows Firewall Hardening.docx</w:t>
              </w:r>
            </w:hyperlink>
            <w:r>
              <w:rPr>
                <w:sz w:val="18"/>
                <w:szCs w:val="18"/>
              </w:rPr>
              <w:t xml:space="preserve"> to restrict computer capabilities.</w:t>
            </w:r>
          </w:p>
        </w:tc>
        <w:tc>
          <w:tcPr>
            <w:tcW w:w="670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E031C5" w:rsidRPr="001F72E6" w:rsidTr="00E031C5">
        <w:tc>
          <w:tcPr>
            <w:tcW w:w="280" w:type="pct"/>
          </w:tcPr>
          <w:p w:rsidR="00E031C5" w:rsidRDefault="00E031C5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063" w:type="pct"/>
          </w:tcPr>
          <w:p w:rsidR="00E031C5" w:rsidRDefault="00E031C5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 network connections are restricted to authorized personnel only</w:t>
            </w:r>
          </w:p>
        </w:tc>
        <w:tc>
          <w:tcPr>
            <w:tcW w:w="347" w:type="pct"/>
            <w:shd w:val="clear" w:color="auto" w:fill="FF0000"/>
          </w:tcPr>
          <w:p w:rsidR="00E031C5" w:rsidRDefault="00E031C5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031C5" w:rsidRPr="001F72E6" w:rsidRDefault="00E031C5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352268161"/>
            <w:placeholder>
              <w:docPart w:val="ED44C1BF9D1547008039DFB83BF28D9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031C5" w:rsidRDefault="00E031C5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031C5" w:rsidRDefault="00E031C5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Seek assistance from IT to help.</w:t>
            </w:r>
          </w:p>
        </w:tc>
        <w:tc>
          <w:tcPr>
            <w:tcW w:w="670" w:type="pct"/>
          </w:tcPr>
          <w:p w:rsidR="00E031C5" w:rsidRPr="001F72E6" w:rsidRDefault="00E031C5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057426" w:rsidRPr="001F72E6" w:rsidTr="00E03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057426" w:rsidRDefault="00E031C5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063" w:type="pct"/>
          </w:tcPr>
          <w:p w:rsidR="00057426" w:rsidRDefault="00E031C5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networked devices are configured to log activities</w:t>
            </w:r>
          </w:p>
        </w:tc>
        <w:tc>
          <w:tcPr>
            <w:tcW w:w="347" w:type="pct"/>
            <w:shd w:val="clear" w:color="auto" w:fill="FF0000"/>
          </w:tcPr>
          <w:p w:rsidR="00057426" w:rsidRDefault="00E031C5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060009906"/>
            <w:placeholder>
              <w:docPart w:val="17C4FEBA616E44DFABCBF02DFAC75F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057426" w:rsidRDefault="00057426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057426" w:rsidRPr="001F72E6" w:rsidTr="0008795D">
        <w:tc>
          <w:tcPr>
            <w:tcW w:w="280" w:type="pct"/>
          </w:tcPr>
          <w:p w:rsidR="0005742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1063" w:type="pct"/>
          </w:tcPr>
          <w:p w:rsidR="0005742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Network </w:t>
            </w:r>
            <w:r w:rsidR="00FB6256">
              <w:rPr>
                <w:sz w:val="18"/>
                <w:szCs w:val="18"/>
              </w:rPr>
              <w:t>infrastructure</w:t>
            </w:r>
            <w:r>
              <w:rPr>
                <w:sz w:val="18"/>
                <w:szCs w:val="18"/>
              </w:rPr>
              <w:t xml:space="preserve"> device settings are documented and saved offline</w:t>
            </w:r>
          </w:p>
        </w:tc>
        <w:tc>
          <w:tcPr>
            <w:tcW w:w="347" w:type="pct"/>
            <w:shd w:val="clear" w:color="auto" w:fill="FF0000"/>
          </w:tcPr>
          <w:p w:rsidR="0005742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893778826"/>
            <w:placeholder>
              <w:docPart w:val="1E0A6CEB240F489EB662013AD8B3A3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057426" w:rsidRDefault="00057426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057426" w:rsidRPr="001F72E6" w:rsidRDefault="00057426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7B36D3" w:rsidRPr="001F72E6" w:rsidTr="00087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7B36D3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1063" w:type="pct"/>
          </w:tcPr>
          <w:p w:rsidR="007B36D3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Networked machinery and industrial equipment is secured from unauthorized access or control</w:t>
            </w:r>
          </w:p>
        </w:tc>
        <w:tc>
          <w:tcPr>
            <w:tcW w:w="347" w:type="pct"/>
            <w:shd w:val="clear" w:color="auto" w:fill="FF0000"/>
          </w:tcPr>
          <w:p w:rsidR="007B36D3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7B36D3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378468669"/>
            <w:placeholder>
              <w:docPart w:val="7AF5F3465218469D80EA5346BC1FC51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7B36D3" w:rsidRDefault="007B36D3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7B36D3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7B36D3" w:rsidRPr="001F72E6" w:rsidRDefault="007B36D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3E1269" w:rsidRPr="001F72E6" w:rsidTr="0008795D">
        <w:tc>
          <w:tcPr>
            <w:tcW w:w="280" w:type="pct"/>
          </w:tcPr>
          <w:p w:rsidR="00EA73C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1063" w:type="pct"/>
          </w:tcPr>
          <w:p w:rsidR="00EA73C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Networked machinery and industrial equipment settings are documented and saved offline</w:t>
            </w:r>
          </w:p>
        </w:tc>
        <w:tc>
          <w:tcPr>
            <w:tcW w:w="347" w:type="pct"/>
            <w:shd w:val="clear" w:color="auto" w:fill="FF0000"/>
          </w:tcPr>
          <w:p w:rsidR="00EA73C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008142444"/>
            <w:placeholder>
              <w:docPart w:val="9C37CFC532CB446CB8C0D5C46798DB4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73CD" w:rsidRPr="001F72E6" w:rsidRDefault="007C5124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08795D" w:rsidRPr="001F72E6" w:rsidTr="00087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1063" w:type="pct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 configuration settings are reviewed, approved, and backed-up offline</w:t>
            </w:r>
          </w:p>
        </w:tc>
        <w:tc>
          <w:tcPr>
            <w:tcW w:w="347" w:type="pct"/>
            <w:shd w:val="clear" w:color="auto" w:fill="FF0000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245878035"/>
            <w:placeholder>
              <w:docPart w:val="4B921E7EDA93425692F7DCB92A043C9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08795D" w:rsidRDefault="0008795D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08795D" w:rsidRPr="001F72E6" w:rsidTr="00396518">
        <w:tc>
          <w:tcPr>
            <w:tcW w:w="280" w:type="pct"/>
          </w:tcPr>
          <w:p w:rsidR="0008795D" w:rsidRPr="001F72E6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063" w:type="pct"/>
          </w:tcPr>
          <w:p w:rsidR="0008795D" w:rsidRPr="001F72E6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computer systems’ settings are documented, reviewed, and approved.</w:t>
            </w:r>
          </w:p>
        </w:tc>
        <w:tc>
          <w:tcPr>
            <w:tcW w:w="347" w:type="pct"/>
            <w:shd w:val="clear" w:color="auto" w:fill="FFFF00"/>
          </w:tcPr>
          <w:p w:rsidR="0008795D" w:rsidRPr="001F72E6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</w:t>
            </w:r>
          </w:p>
        </w:tc>
        <w:tc>
          <w:tcPr>
            <w:tcW w:w="996" w:type="pct"/>
          </w:tcPr>
          <w:p w:rsidR="0008795D" w:rsidRPr="001F72E6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template provides a significant starting-point for building required documentation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1146081471"/>
            <w:placeholder>
              <w:docPart w:val="6C941E49C0D44907B1D3D3A4C765BDE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08795D" w:rsidRDefault="00DA0A69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DA0A69" w:rsidRPr="001F72E6" w:rsidTr="0039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DA0A69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063" w:type="pct"/>
          </w:tcPr>
          <w:p w:rsidR="00DA0A69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Change management system (location) is structured to accommodate versioning control </w:t>
            </w:r>
          </w:p>
        </w:tc>
        <w:tc>
          <w:tcPr>
            <w:tcW w:w="347" w:type="pct"/>
            <w:shd w:val="clear" w:color="auto" w:fill="FF0000"/>
          </w:tcPr>
          <w:p w:rsidR="00DA0A69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DA0A69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640384827"/>
            <w:placeholder>
              <w:docPart w:val="8AB35B2E704A4217990133F91B59935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DA0A69" w:rsidRDefault="00DA0A69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DA0A69" w:rsidRPr="001F72E6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 a file/folder system where all master documents are one folder, and each past version of a document goes in a </w:t>
            </w:r>
            <w:proofErr w:type="gramStart"/>
            <w:r>
              <w:rPr>
                <w:sz w:val="18"/>
                <w:szCs w:val="18"/>
              </w:rPr>
              <w:t>“./</w:t>
            </w:r>
            <w:proofErr w:type="gramEnd"/>
            <w:r>
              <w:rPr>
                <w:sz w:val="18"/>
                <w:szCs w:val="18"/>
              </w:rPr>
              <w:t xml:space="preserve">&lt;doc name&gt;/&lt;filename </w:t>
            </w:r>
            <w:proofErr w:type="spellStart"/>
            <w:r>
              <w:rPr>
                <w:sz w:val="18"/>
                <w:szCs w:val="18"/>
              </w:rPr>
              <w:t>ver</w:t>
            </w:r>
            <w:proofErr w:type="spellEnd"/>
            <w:r>
              <w:rPr>
                <w:sz w:val="18"/>
                <w:szCs w:val="18"/>
              </w:rPr>
              <w:t>&gt;” format, e.g. “./risk register/risk register 1.1.docx” etc.</w:t>
            </w:r>
          </w:p>
        </w:tc>
        <w:tc>
          <w:tcPr>
            <w:tcW w:w="670" w:type="pct"/>
          </w:tcPr>
          <w:p w:rsidR="00DA0A69" w:rsidRPr="001F72E6" w:rsidRDefault="00DA0A6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280D1D" w:rsidRPr="001F72E6" w:rsidTr="00396518">
        <w:tc>
          <w:tcPr>
            <w:tcW w:w="280" w:type="pct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063" w:type="pct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Factory processes and the equipment needed by those processes are documented</w:t>
            </w:r>
          </w:p>
        </w:tc>
        <w:tc>
          <w:tcPr>
            <w:tcW w:w="347" w:type="pct"/>
            <w:shd w:val="clear" w:color="auto" w:fill="FF0000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1373378765"/>
            <w:placeholder>
              <w:docPart w:val="3016309F2B8B41BDA84C73574ABB2F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280D1D" w:rsidRDefault="00280D1D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280D1D" w:rsidRPr="001F72E6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7F7842" w:rsidRPr="001F72E6" w:rsidTr="007F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08795D" w:rsidRPr="001F72E6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063" w:type="pct"/>
          </w:tcPr>
          <w:p w:rsidR="0008795D" w:rsidRPr="001F72E6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and relationship of components, systems, and devices, as they make-up the overall process, are documented.</w:t>
            </w:r>
          </w:p>
        </w:tc>
        <w:tc>
          <w:tcPr>
            <w:tcW w:w="347" w:type="pct"/>
            <w:shd w:val="clear" w:color="auto" w:fill="FF0000"/>
          </w:tcPr>
          <w:p w:rsidR="0008795D" w:rsidRPr="001F72E6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231673133"/>
            <w:placeholder>
              <w:docPart w:val="4C59C2FD62AA4783849D1EC54A00F51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08795D" w:rsidRDefault="00280D1D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08795D" w:rsidRPr="001F72E6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the relationship between a SCADA and database, OPC Servers, PLCs, GUI, hard disk, event log, and custom applications, etc.</w:t>
            </w:r>
          </w:p>
        </w:tc>
        <w:tc>
          <w:tcPr>
            <w:tcW w:w="670" w:type="pct"/>
          </w:tcPr>
          <w:p w:rsidR="0008795D" w:rsidRPr="001F72E6" w:rsidRDefault="0008795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280D1D" w:rsidRPr="001F72E6" w:rsidTr="00B964BD">
        <w:tc>
          <w:tcPr>
            <w:tcW w:w="280" w:type="pct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347" w:type="pct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280D1D" w:rsidRPr="001F72E6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280D1D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280D1D" w:rsidRPr="001F72E6" w:rsidRDefault="00280D1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EA73CD" w:rsidRPr="00E7561A" w:rsidTr="00B96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7"/>
            <w:shd w:val="clear" w:color="auto" w:fill="000000" w:themeFill="text1"/>
          </w:tcPr>
          <w:p w:rsidR="00EA73CD" w:rsidRPr="00E7561A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>
              <w:rPr>
                <w:b/>
                <w:color w:val="D9D9D9" w:themeColor="background1" w:themeShade="D9"/>
                <w:sz w:val="18"/>
                <w:szCs w:val="18"/>
              </w:rPr>
              <w:t>OPERATIONS MANAGEMENT</w:t>
            </w:r>
          </w:p>
        </w:tc>
      </w:tr>
      <w:tr w:rsidR="00E15E5A" w:rsidRPr="001F72E6" w:rsidTr="007F7842">
        <w:tc>
          <w:tcPr>
            <w:tcW w:w="280" w:type="pct"/>
          </w:tcPr>
          <w:p w:rsidR="00E15E5A" w:rsidRPr="001F72E6" w:rsidRDefault="00BE7D18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063" w:type="pct"/>
          </w:tcPr>
          <w:p w:rsidR="00E15E5A" w:rsidRPr="001F72E6" w:rsidRDefault="00E15E5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 a change review board</w:t>
            </w:r>
          </w:p>
        </w:tc>
        <w:tc>
          <w:tcPr>
            <w:tcW w:w="347" w:type="pct"/>
            <w:shd w:val="clear" w:color="auto" w:fill="FF0000"/>
          </w:tcPr>
          <w:p w:rsidR="00E15E5A" w:rsidRPr="001F72E6" w:rsidRDefault="00E15E5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15E5A" w:rsidRPr="001F72E6" w:rsidRDefault="00E15E5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877263692"/>
            <w:placeholder>
              <w:docPart w:val="64102CF718CA4BB991B5F9AC48A66BD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15E5A" w:rsidRPr="001F72E6" w:rsidRDefault="00E15E5A" w:rsidP="00787B1C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15E5A" w:rsidRPr="001F72E6" w:rsidRDefault="00E15E5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E15E5A" w:rsidRPr="001F72E6" w:rsidRDefault="00E15E5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7F7842" w:rsidRPr="001F72E6" w:rsidTr="007F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A73CD" w:rsidRPr="001F72E6" w:rsidRDefault="00BE7D1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063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Change management </w:t>
            </w:r>
            <w:r w:rsidR="00BE7D18">
              <w:rPr>
                <w:sz w:val="18"/>
                <w:szCs w:val="18"/>
              </w:rPr>
              <w:t>defined</w:t>
            </w:r>
          </w:p>
        </w:tc>
        <w:tc>
          <w:tcPr>
            <w:tcW w:w="347" w:type="pct"/>
            <w:shd w:val="clear" w:color="auto" w:fill="C5E0B3" w:themeFill="accent6" w:themeFillTint="66"/>
          </w:tcPr>
          <w:p w:rsidR="00EA73CD" w:rsidRPr="001F72E6" w:rsidRDefault="00BE7D1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996" w:type="pct"/>
          </w:tcPr>
          <w:p w:rsidR="00EA73CD" w:rsidRPr="001F72E6" w:rsidRDefault="00BE7D1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Defined in I-ISMS policy section 17.</w:t>
            </w:r>
          </w:p>
        </w:tc>
        <w:sdt>
          <w:sdtPr>
            <w:rPr>
              <w:sz w:val="18"/>
              <w:szCs w:val="18"/>
            </w:rPr>
            <w:alias w:val="Author"/>
            <w:tag w:val=""/>
            <w:id w:val="-857961780"/>
            <w:placeholder>
              <w:docPart w:val="E6E3EB19698F4D2A8B055CFAFACF446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73CD" w:rsidRPr="001F72E6" w:rsidRDefault="007C5124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Allocate a shared resource on the network that can store all change controls </w:t>
            </w:r>
          </w:p>
        </w:tc>
        <w:tc>
          <w:tcPr>
            <w:tcW w:w="670" w:type="pct"/>
          </w:tcPr>
          <w:p w:rsidR="00EA73CD" w:rsidRPr="001F72E6" w:rsidRDefault="008111C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41" w:history="1">
              <w:r w:rsidR="00BE7D18" w:rsidRPr="00BE7D18">
                <w:rPr>
                  <w:rStyle w:val="Hyperlink"/>
                  <w:sz w:val="18"/>
                  <w:szCs w:val="18"/>
                </w:rPr>
                <w:t>01 - IISMS-CompanyPolicy.docx</w:t>
              </w:r>
            </w:hyperlink>
          </w:p>
        </w:tc>
      </w:tr>
      <w:tr w:rsidR="00E15E5A" w:rsidRPr="001F72E6" w:rsidTr="001F72E6">
        <w:tc>
          <w:tcPr>
            <w:tcW w:w="28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347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BE7D18" w:rsidRPr="00E7561A" w:rsidTr="0078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7"/>
            <w:shd w:val="clear" w:color="auto" w:fill="000000" w:themeFill="text1"/>
          </w:tcPr>
          <w:p w:rsidR="00BE7D18" w:rsidRPr="00E7561A" w:rsidRDefault="00BE7D18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>
              <w:rPr>
                <w:b/>
                <w:color w:val="D9D9D9" w:themeColor="background1" w:themeShade="D9"/>
                <w:sz w:val="18"/>
                <w:szCs w:val="18"/>
              </w:rPr>
              <w:t>MONITORING AND CONTNUOUS IMPROVEMENT</w:t>
            </w:r>
          </w:p>
        </w:tc>
      </w:tr>
      <w:tr w:rsidR="00E15E5A" w:rsidRPr="001F72E6" w:rsidTr="007F7842">
        <w:tc>
          <w:tcPr>
            <w:tcW w:w="280" w:type="pct"/>
          </w:tcPr>
          <w:p w:rsidR="00EA73CD" w:rsidRPr="001F72E6" w:rsidRDefault="00B80AD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063" w:type="pct"/>
          </w:tcPr>
          <w:p w:rsidR="00EA73CD" w:rsidRPr="001F72E6" w:rsidRDefault="00B80AD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the procedure for the daily review of logs and monitoring of network systems activities</w:t>
            </w:r>
          </w:p>
        </w:tc>
        <w:tc>
          <w:tcPr>
            <w:tcW w:w="347" w:type="pct"/>
            <w:shd w:val="clear" w:color="auto" w:fill="FF0000"/>
          </w:tcPr>
          <w:p w:rsidR="00EA73CD" w:rsidRPr="001F72E6" w:rsidRDefault="00B80AD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800061774"/>
            <w:placeholder>
              <w:docPart w:val="6FFF1787E68C4639B44009989CE556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73CD" w:rsidRPr="001F72E6" w:rsidRDefault="007C5124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666EE7" w:rsidRPr="001F72E6" w:rsidRDefault="00B80AD7" w:rsidP="00666E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 a single-page document for those responsible, for conducting daily inspections of logs and activities to determine if a breach has occurred</w:t>
            </w: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666EE7" w:rsidRPr="001F72E6" w:rsidTr="007F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666EE7" w:rsidRDefault="00666EE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063" w:type="pct"/>
          </w:tcPr>
          <w:p w:rsidR="00666EE7" w:rsidRDefault="00666EE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system-wide monitoring</w:t>
            </w:r>
          </w:p>
        </w:tc>
        <w:tc>
          <w:tcPr>
            <w:tcW w:w="347" w:type="pct"/>
            <w:shd w:val="clear" w:color="auto" w:fill="FF0000"/>
          </w:tcPr>
          <w:p w:rsidR="00666EE7" w:rsidRDefault="00666EE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666EE7" w:rsidRPr="001F72E6" w:rsidRDefault="00666EE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735134332"/>
            <w:placeholder>
              <w:docPart w:val="AC956A26A58E4D4688FB91336F395DE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666EE7" w:rsidRDefault="00666EE7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666EE7" w:rsidRDefault="00666EE7" w:rsidP="00666E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 the Windows monitoring guide.</w:t>
            </w:r>
          </w:p>
        </w:tc>
        <w:tc>
          <w:tcPr>
            <w:tcW w:w="670" w:type="pct"/>
          </w:tcPr>
          <w:p w:rsidR="00666EE7" w:rsidRPr="001F72E6" w:rsidRDefault="008111C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hyperlink r:id="rId42" w:history="1">
              <w:r w:rsidR="00666EE7" w:rsidRPr="00666EE7">
                <w:rPr>
                  <w:rStyle w:val="Hyperlink"/>
                  <w:sz w:val="18"/>
                  <w:szCs w:val="18"/>
                </w:rPr>
                <w:t>05d - Guide to Windows Monitoring.docx</w:t>
              </w:r>
            </w:hyperlink>
          </w:p>
        </w:tc>
      </w:tr>
      <w:tr w:rsidR="007F7842" w:rsidRPr="001F72E6" w:rsidTr="007F7842">
        <w:tc>
          <w:tcPr>
            <w:tcW w:w="280" w:type="pct"/>
          </w:tcPr>
          <w:p w:rsidR="007F7842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</w:tcPr>
          <w:p w:rsidR="007F7842" w:rsidRDefault="007F7842" w:rsidP="007F7842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auto"/>
          </w:tcPr>
          <w:p w:rsidR="007F7842" w:rsidRDefault="007F7842" w:rsidP="007F7842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7F7842" w:rsidRPr="001F72E6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7F7842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7F7842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7F7842" w:rsidRPr="001F72E6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7F7842" w:rsidRPr="00E7561A" w:rsidTr="0078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7"/>
            <w:shd w:val="clear" w:color="auto" w:fill="000000" w:themeFill="text1"/>
          </w:tcPr>
          <w:p w:rsidR="007F7842" w:rsidRPr="00E7561A" w:rsidRDefault="007F7842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D9D9D9" w:themeColor="background1" w:themeShade="D9"/>
                <w:sz w:val="18"/>
                <w:szCs w:val="18"/>
              </w:rPr>
            </w:pPr>
            <w:r>
              <w:rPr>
                <w:b/>
                <w:color w:val="D9D9D9" w:themeColor="background1" w:themeShade="D9"/>
                <w:sz w:val="18"/>
                <w:szCs w:val="18"/>
              </w:rPr>
              <w:t>SECURITY BREACH AND INCIDENT MANAGEMENT</w:t>
            </w:r>
          </w:p>
        </w:tc>
      </w:tr>
      <w:tr w:rsidR="00E15E5A" w:rsidRPr="001F72E6" w:rsidTr="007F7842">
        <w:tc>
          <w:tcPr>
            <w:tcW w:w="280" w:type="pct"/>
          </w:tcPr>
          <w:p w:rsidR="00EA73CD" w:rsidRPr="001F72E6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063" w:type="pct"/>
          </w:tcPr>
          <w:p w:rsidR="00EA73CD" w:rsidRPr="001F72E6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 key resources on how to identify a potential security breach from the review of logs and network activities</w:t>
            </w:r>
          </w:p>
        </w:tc>
        <w:tc>
          <w:tcPr>
            <w:tcW w:w="347" w:type="pct"/>
            <w:shd w:val="clear" w:color="auto" w:fill="FF0000"/>
          </w:tcPr>
          <w:p w:rsidR="00EA73CD" w:rsidRPr="001F72E6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177466163"/>
            <w:placeholder>
              <w:docPart w:val="446EF32900CB4E2E91634D6C15DC080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73CD" w:rsidRPr="001F72E6" w:rsidRDefault="007C5124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E15E5A" w:rsidRPr="001F72E6" w:rsidTr="007F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A73CD" w:rsidRPr="001F72E6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063" w:type="pct"/>
          </w:tcPr>
          <w:p w:rsidR="00EA73CD" w:rsidRPr="001F72E6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Train key individuals on how </w:t>
            </w:r>
            <w:r w:rsidR="00FB6256">
              <w:rPr>
                <w:sz w:val="18"/>
                <w:szCs w:val="18"/>
              </w:rPr>
              <w:t>to escalate</w:t>
            </w:r>
            <w:bookmarkStart w:id="5" w:name="_GoBack"/>
            <w:bookmarkEnd w:id="5"/>
            <w:r>
              <w:rPr>
                <w:sz w:val="18"/>
                <w:szCs w:val="18"/>
              </w:rPr>
              <w:t xml:space="preserve"> a potential breach situation</w:t>
            </w:r>
          </w:p>
        </w:tc>
        <w:tc>
          <w:tcPr>
            <w:tcW w:w="347" w:type="pct"/>
            <w:shd w:val="clear" w:color="auto" w:fill="FF0000"/>
          </w:tcPr>
          <w:p w:rsidR="00EA73CD" w:rsidRPr="001F72E6" w:rsidRDefault="007F784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Author"/>
            <w:tag w:val=""/>
            <w:id w:val="-988396991"/>
            <w:placeholder>
              <w:docPart w:val="E43BB9F299C041BDB323131F6D85169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506" w:type="pct"/>
              </w:tcPr>
              <w:p w:rsidR="00EA73CD" w:rsidRPr="001F72E6" w:rsidRDefault="007F7842" w:rsidP="00EA73CD">
                <w:pPr>
                  <w:tabs>
                    <w:tab w:val="clear" w:pos="5400"/>
                    <w:tab w:val="clear" w:pos="10800"/>
                  </w:tabs>
                  <w:spacing w:before="0" w:after="0" w:line="276" w:lineRule="auto"/>
                  <w:ind w:firstLine="0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Nathan Pocock</w:t>
                </w:r>
              </w:p>
            </w:tc>
          </w:sdtContent>
        </w:sdt>
        <w:tc>
          <w:tcPr>
            <w:tcW w:w="1138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  <w:tr w:rsidR="00E15E5A" w:rsidRPr="001F72E6" w:rsidTr="001F72E6">
        <w:tc>
          <w:tcPr>
            <w:tcW w:w="28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347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670" w:type="pct"/>
          </w:tcPr>
          <w:p w:rsidR="00EA73CD" w:rsidRPr="001F72E6" w:rsidRDefault="00EA73C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</w:tr>
    </w:tbl>
    <w:p w:rsidR="001F72E6" w:rsidRPr="00FC0050" w:rsidRDefault="001F72E6" w:rsidP="001F72E6">
      <w:pPr>
        <w:ind w:firstLine="0"/>
        <w:rPr>
          <w:sz w:val="20"/>
        </w:rPr>
      </w:pPr>
    </w:p>
    <w:sectPr w:rsidR="001F72E6" w:rsidRPr="00FC0050" w:rsidSect="003E138D">
      <w:headerReference w:type="first" r:id="rId43"/>
      <w:footerReference w:type="first" r:id="rId44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1C8" w:rsidRDefault="008111C8" w:rsidP="000D7A6E">
      <w:r>
        <w:separator/>
      </w:r>
    </w:p>
  </w:endnote>
  <w:endnote w:type="continuationSeparator" w:id="0">
    <w:p w:rsidR="008111C8" w:rsidRDefault="008111C8" w:rsidP="000D7A6E">
      <w:r>
        <w:continuationSeparator/>
      </w:r>
    </w:p>
  </w:endnote>
  <w:endnote w:id="1">
    <w:p w:rsidR="00B964BD" w:rsidRPr="001F72E6" w:rsidRDefault="00B964BD">
      <w:pPr>
        <w:pStyle w:val="EndnoteText"/>
        <w:rPr>
          <w:sz w:val="16"/>
        </w:rPr>
      </w:pPr>
      <w:r w:rsidRPr="001F72E6">
        <w:rPr>
          <w:rStyle w:val="EndnoteReference"/>
          <w:sz w:val="16"/>
        </w:rPr>
        <w:endnoteRef/>
      </w:r>
      <w:r w:rsidRPr="001F72E6">
        <w:rPr>
          <w:sz w:val="16"/>
        </w:rPr>
        <w:t xml:space="preserve"> </w:t>
      </w:r>
      <w:proofErr w:type="spellStart"/>
      <w:r w:rsidRPr="001F72E6">
        <w:rPr>
          <w:sz w:val="16"/>
        </w:rPr>
        <w:t>SoA</w:t>
      </w:r>
      <w:proofErr w:type="spellEnd"/>
      <w:r w:rsidRPr="001F72E6">
        <w:rPr>
          <w:sz w:val="16"/>
        </w:rPr>
        <w:t xml:space="preserve"> table based on a template provided by Manchester Fire, UK (http://authority.manchesterfire.gov.uk/documents/s50001812/Worksheet%20in%20O.pdf)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FB6256">
      <w:rPr>
        <w:noProof/>
      </w:rPr>
      <w:t>2</w:t>
    </w:r>
    <w:r w:rsidRPr="00102E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B6256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FB6256">
      <w:rPr>
        <w:noProof/>
      </w:rPr>
      <w:t>12</w:t>
    </w:r>
    <w:r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B6256">
      <w:rPr>
        <w:noProof/>
      </w:rPr>
      <w:t>11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4E1302">
    <w:pPr>
      <w:pStyle w:val="Footer"/>
      <w:tabs>
        <w:tab w:val="clear" w:pos="4680"/>
        <w:tab w:val="clear" w:pos="5400"/>
        <w:tab w:val="clear" w:pos="9360"/>
        <w:tab w:val="clear" w:pos="10800"/>
        <w:tab w:val="left" w:pos="2880"/>
        <w:tab w:val="center" w:pos="7200"/>
        <w:tab w:val="right" w:pos="14400"/>
      </w:tabs>
      <w:rPr>
        <w:vertAlign w:val="subscript"/>
      </w:rPr>
    </w:pPr>
    <w:r w:rsidRPr="008542E6">
      <w:rPr>
        <w:vertAlign w:val="subscript"/>
      </w:rPr>
      <w:t>Copyright 2016 Nathan Pocock</w:t>
    </w:r>
    <w:r>
      <w:rPr>
        <w:vertAlign w:val="subscript"/>
      </w:rPr>
      <w:tab/>
      <w:t xml:space="preserve">Status: </w:t>
    </w:r>
    <w:r w:rsidRPr="004E1302">
      <w:rPr>
        <w:highlight w:val="green"/>
        <w:vertAlign w:val="subscript"/>
      </w:rPr>
      <w:t>Done</w:t>
    </w:r>
    <w:r>
      <w:rPr>
        <w:vertAlign w:val="subscript"/>
      </w:rPr>
      <w:t xml:space="preserve">, </w:t>
    </w:r>
    <w:r w:rsidRPr="004E1302">
      <w:rPr>
        <w:highlight w:val="yellow"/>
        <w:vertAlign w:val="subscript"/>
      </w:rPr>
      <w:t>Partial</w:t>
    </w:r>
    <w:r>
      <w:rPr>
        <w:vertAlign w:val="subscript"/>
      </w:rPr>
      <w:t xml:space="preserve">, </w:t>
    </w:r>
    <w:r w:rsidRPr="004E1302">
      <w:rPr>
        <w:highlight w:val="red"/>
        <w:vertAlign w:val="subscript"/>
      </w:rPr>
      <w:t>TODO</w:t>
    </w:r>
    <w:r>
      <w:rPr>
        <w:vertAlign w:val="subscript"/>
      </w:rPr>
      <w:tab/>
    </w:r>
    <w:r>
      <w:rPr>
        <w:vertAlign w:val="subscript"/>
      </w:rPr>
      <w:tab/>
    </w:r>
    <w:r w:rsidRPr="00FC0050">
      <w:rPr>
        <w:vertAlign w:val="subscript"/>
      </w:rPr>
      <w:fldChar w:fldCharType="begin"/>
    </w:r>
    <w:r w:rsidRPr="00FC0050">
      <w:rPr>
        <w:vertAlign w:val="subscript"/>
      </w:rPr>
      <w:instrText xml:space="preserve"> PAGE   \* MERGEFORMAT </w:instrText>
    </w:r>
    <w:r w:rsidRPr="00FC0050">
      <w:rPr>
        <w:vertAlign w:val="subscript"/>
      </w:rPr>
      <w:fldChar w:fldCharType="separate"/>
    </w:r>
    <w:r w:rsidR="00FB6256">
      <w:rPr>
        <w:noProof/>
        <w:vertAlign w:val="subscript"/>
      </w:rPr>
      <w:t>6</w:t>
    </w:r>
    <w:r w:rsidRPr="00FC0050">
      <w:rPr>
        <w:noProof/>
        <w:vertAlign w:val="subscri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1C8" w:rsidRDefault="008111C8" w:rsidP="000D7A6E">
      <w:r>
        <w:separator/>
      </w:r>
    </w:p>
  </w:footnote>
  <w:footnote w:type="continuationSeparator" w:id="0">
    <w:p w:rsidR="008111C8" w:rsidRDefault="008111C8" w:rsidP="000D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Default="008111C8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761260446"/>
        <w:placeholder>
          <w:docPart w:val="64BBB4D0409145B486E4F616DBB8CEF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964BD">
          <w:t>NP Factory, Ltd.</w:t>
        </w:r>
      </w:sdtContent>
    </w:sdt>
    <w:r w:rsidR="00B964BD">
      <w:tab/>
    </w:r>
    <w:r w:rsidR="00B964BD">
      <w:tab/>
    </w:r>
    <w:sdt>
      <w:sdtPr>
        <w:alias w:val="Title"/>
        <w:tag w:val=""/>
        <w:id w:val="-1023854302"/>
        <w:placeholder>
          <w:docPart w:val="048A22A0C1CC40449C3A62DCF3CE3F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>
          <w:t>Industrial Information Security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Default="008111C8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545183660"/>
        <w:placeholder>
          <w:docPart w:val="F3B15E782839427BB2DBEC5262E991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>
          <w:t>Industrial Information Security Management System</w:t>
        </w:r>
      </w:sdtContent>
    </w:sdt>
    <w:r w:rsidR="00B964BD">
      <w:tab/>
    </w:r>
    <w:r w:rsidR="00B964BD">
      <w:tab/>
    </w:r>
    <w:sdt>
      <w:sdtPr>
        <w:alias w:val="Subject"/>
        <w:tag w:val=""/>
        <w:id w:val="1358393808"/>
        <w:placeholder>
          <w:docPart w:val="30F9F7E03B264F8FBCC083205791323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964BD">
          <w:t>Statement of Applicability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FC0050" w:rsidRDefault="008111C8" w:rsidP="00645AD5">
    <w:pPr>
      <w:pBdr>
        <w:bottom w:val="single" w:sz="4" w:space="1" w:color="auto"/>
      </w:pBdr>
      <w:ind w:firstLine="0"/>
      <w:rPr>
        <w:sz w:val="18"/>
      </w:rPr>
    </w:pPr>
    <w:sdt>
      <w:sdtPr>
        <w:rPr>
          <w:sz w:val="18"/>
        </w:rPr>
        <w:alias w:val="Company"/>
        <w:tag w:val=""/>
        <w:id w:val="-192229878"/>
        <w:placeholder>
          <w:docPart w:val="C4C711F4B5DC49E98CC5DF2C3711BA5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964BD" w:rsidRPr="00FC0050">
          <w:rPr>
            <w:sz w:val="18"/>
          </w:rPr>
          <w:t>NP Factory, Ltd.</w:t>
        </w:r>
      </w:sdtContent>
    </w:sdt>
    <w:r w:rsidR="00B964BD" w:rsidRPr="00FC0050">
      <w:rPr>
        <w:sz w:val="18"/>
      </w:rPr>
      <w:tab/>
    </w:r>
    <w:r w:rsidR="00B964BD" w:rsidRPr="00FC0050">
      <w:rPr>
        <w:sz w:val="18"/>
      </w:rPr>
      <w:tab/>
    </w:r>
    <w:sdt>
      <w:sdtPr>
        <w:rPr>
          <w:sz w:val="18"/>
        </w:rPr>
        <w:alias w:val="Title"/>
        <w:tag w:val=""/>
        <w:id w:val="-1206779477"/>
        <w:placeholder>
          <w:docPart w:val="511F99150A904E279F115002DAEFD41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 w:rsidRPr="00FC0050">
          <w:rPr>
            <w:sz w:val="18"/>
          </w:rPr>
          <w:t>Industrial Information Security Management System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Default="008111C8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1022363757"/>
        <w:placeholder>
          <w:docPart w:val="26957B827D7F4F10BAC9F607CF906B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>
          <w:t>Industrial Information Security Management System</w:t>
        </w:r>
      </w:sdtContent>
    </w:sdt>
    <w:r w:rsidR="00B964BD">
      <w:tab/>
    </w:r>
    <w:r w:rsidR="00B964BD">
      <w:tab/>
    </w:r>
    <w:sdt>
      <w:sdtPr>
        <w:alias w:val="Subject"/>
        <w:tag w:val=""/>
        <w:id w:val="-2035720932"/>
        <w:placeholder>
          <w:docPart w:val="094D20BAF7854DCB90182CEFCE1470F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964BD">
          <w:t>Statement of Applicability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Default="00B964B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FC0050" w:rsidRDefault="008111C8" w:rsidP="00660A83">
    <w:pPr>
      <w:pBdr>
        <w:bottom w:val="single" w:sz="4" w:space="1" w:color="auto"/>
      </w:pBdr>
      <w:ind w:firstLine="0"/>
      <w:rPr>
        <w:sz w:val="18"/>
      </w:rPr>
    </w:pPr>
    <w:sdt>
      <w:sdtPr>
        <w:rPr>
          <w:sz w:val="18"/>
        </w:rPr>
        <w:id w:val="411210402"/>
        <w:docPartObj>
          <w:docPartGallery w:val="Watermarks"/>
          <w:docPartUnique/>
        </w:docPartObj>
      </w:sdtPr>
      <w:sdtEndPr/>
      <w:sdtContent>
        <w:r>
          <w:rPr>
            <w:noProof/>
            <w:sz w:val="1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478265" o:spid="_x0000_s2049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LETE"/>
              <w10:wrap anchorx="margin" anchory="margin"/>
            </v:shape>
          </w:pict>
        </w:r>
      </w:sdtContent>
    </w:sdt>
    <w:sdt>
      <w:sdtPr>
        <w:rPr>
          <w:sz w:val="18"/>
        </w:rPr>
        <w:alias w:val="Company"/>
        <w:tag w:val=""/>
        <w:id w:val="1126589078"/>
        <w:placeholder>
          <w:docPart w:val="7B73EE9B1B8943CDAC506FF72429A37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964BD" w:rsidRPr="00FC0050">
          <w:rPr>
            <w:sz w:val="18"/>
          </w:rPr>
          <w:t>NP Factory, Ltd.</w:t>
        </w:r>
      </w:sdtContent>
    </w:sdt>
    <w:r w:rsidR="00B964BD" w:rsidRPr="00FC0050">
      <w:rPr>
        <w:sz w:val="18"/>
      </w:rPr>
      <w:tab/>
    </w:r>
    <w:r w:rsidR="00B964BD" w:rsidRPr="00FC0050">
      <w:rPr>
        <w:sz w:val="18"/>
      </w:rPr>
      <w:tab/>
    </w:r>
    <w:sdt>
      <w:sdtPr>
        <w:rPr>
          <w:sz w:val="18"/>
        </w:rPr>
        <w:alias w:val="Title"/>
        <w:tag w:val=""/>
        <w:id w:val="1862477371"/>
        <w:placeholder>
          <w:docPart w:val="038178B7C60C434FBCC6259380C55C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 w:rsidRPr="00FC0050">
          <w:rPr>
            <w:sz w:val="18"/>
          </w:rPr>
          <w:t>Industrial Information Security Management System</w:t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FC0050" w:rsidRDefault="008111C8" w:rsidP="00FC0050">
    <w:pPr>
      <w:pBdr>
        <w:bottom w:val="single" w:sz="4" w:space="1" w:color="auto"/>
      </w:pBdr>
      <w:tabs>
        <w:tab w:val="clear" w:pos="5400"/>
        <w:tab w:val="clear" w:pos="10800"/>
        <w:tab w:val="center" w:pos="7200"/>
        <w:tab w:val="right" w:pos="14400"/>
      </w:tabs>
      <w:ind w:firstLine="0"/>
      <w:rPr>
        <w:sz w:val="18"/>
      </w:rPr>
    </w:pPr>
    <w:sdt>
      <w:sdtPr>
        <w:rPr>
          <w:sz w:val="18"/>
        </w:rPr>
        <w:alias w:val="Company"/>
        <w:tag w:val=""/>
        <w:id w:val="-2124219620"/>
        <w:placeholder>
          <w:docPart w:val="CB7928BB46EF4F12BA72986FFA592F5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964BD" w:rsidRPr="00FC0050">
          <w:rPr>
            <w:sz w:val="18"/>
          </w:rPr>
          <w:t>NP Factory, Ltd.</w:t>
        </w:r>
      </w:sdtContent>
    </w:sdt>
    <w:r w:rsidR="00B964BD" w:rsidRPr="00FC0050">
      <w:rPr>
        <w:sz w:val="18"/>
      </w:rPr>
      <w:tab/>
    </w:r>
    <w:r w:rsidR="00B964BD" w:rsidRPr="00FC0050">
      <w:rPr>
        <w:sz w:val="18"/>
      </w:rPr>
      <w:tab/>
    </w:r>
    <w:sdt>
      <w:sdtPr>
        <w:rPr>
          <w:sz w:val="18"/>
        </w:rPr>
        <w:alias w:val="Title"/>
        <w:tag w:val=""/>
        <w:id w:val="-576357334"/>
        <w:placeholder>
          <w:docPart w:val="7A74421AF84B4DB99842352D09BA2A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 w:rsidRPr="00FC0050">
          <w:rPr>
            <w:sz w:val="18"/>
          </w:rPr>
          <w:t>Industrial Information Security Management System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B0C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E82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226D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1C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F8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6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2AA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4C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661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C57683"/>
    <w:multiLevelType w:val="hybridMultilevel"/>
    <w:tmpl w:val="B2AAC48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3F056EB4"/>
    <w:multiLevelType w:val="multilevel"/>
    <w:tmpl w:val="05ECA3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A266C9"/>
    <w:multiLevelType w:val="hybridMultilevel"/>
    <w:tmpl w:val="2CAADA48"/>
    <w:lvl w:ilvl="0" w:tplc="185A730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71B78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10"/>
    <w:rsid w:val="00057426"/>
    <w:rsid w:val="000607EF"/>
    <w:rsid w:val="0008795D"/>
    <w:rsid w:val="000D7A6E"/>
    <w:rsid w:val="00102ED6"/>
    <w:rsid w:val="00105333"/>
    <w:rsid w:val="00135730"/>
    <w:rsid w:val="0019533E"/>
    <w:rsid w:val="001A2524"/>
    <w:rsid w:val="001B1ACB"/>
    <w:rsid w:val="001B74EB"/>
    <w:rsid w:val="001E7376"/>
    <w:rsid w:val="001F025A"/>
    <w:rsid w:val="001F432D"/>
    <w:rsid w:val="001F72E6"/>
    <w:rsid w:val="00227FEA"/>
    <w:rsid w:val="00236DFA"/>
    <w:rsid w:val="00280D1D"/>
    <w:rsid w:val="002A544D"/>
    <w:rsid w:val="002F240B"/>
    <w:rsid w:val="00320209"/>
    <w:rsid w:val="00346AAD"/>
    <w:rsid w:val="00354C15"/>
    <w:rsid w:val="003560DD"/>
    <w:rsid w:val="00370B09"/>
    <w:rsid w:val="00384960"/>
    <w:rsid w:val="00396518"/>
    <w:rsid w:val="003D419B"/>
    <w:rsid w:val="003E1269"/>
    <w:rsid w:val="003E138D"/>
    <w:rsid w:val="003F044B"/>
    <w:rsid w:val="004564E6"/>
    <w:rsid w:val="00476E77"/>
    <w:rsid w:val="004D4809"/>
    <w:rsid w:val="004E071D"/>
    <w:rsid w:val="004E1302"/>
    <w:rsid w:val="005158AF"/>
    <w:rsid w:val="00587249"/>
    <w:rsid w:val="00592872"/>
    <w:rsid w:val="005A3810"/>
    <w:rsid w:val="0060184B"/>
    <w:rsid w:val="00637CF0"/>
    <w:rsid w:val="00645AD5"/>
    <w:rsid w:val="00660A83"/>
    <w:rsid w:val="00666EE7"/>
    <w:rsid w:val="006B283E"/>
    <w:rsid w:val="006D22E4"/>
    <w:rsid w:val="006D5B3D"/>
    <w:rsid w:val="006E7E1A"/>
    <w:rsid w:val="006F6715"/>
    <w:rsid w:val="00705BD0"/>
    <w:rsid w:val="00740E17"/>
    <w:rsid w:val="007B36D3"/>
    <w:rsid w:val="007C5124"/>
    <w:rsid w:val="007C7D7F"/>
    <w:rsid w:val="007F7053"/>
    <w:rsid w:val="007F7842"/>
    <w:rsid w:val="008111C8"/>
    <w:rsid w:val="00812B46"/>
    <w:rsid w:val="0084629E"/>
    <w:rsid w:val="008542E6"/>
    <w:rsid w:val="00854361"/>
    <w:rsid w:val="008F3AD3"/>
    <w:rsid w:val="00933820"/>
    <w:rsid w:val="009B2480"/>
    <w:rsid w:val="009C7D54"/>
    <w:rsid w:val="009F2513"/>
    <w:rsid w:val="00A51C16"/>
    <w:rsid w:val="00A54693"/>
    <w:rsid w:val="00A86F0D"/>
    <w:rsid w:val="00AA15D2"/>
    <w:rsid w:val="00AE1963"/>
    <w:rsid w:val="00B127A4"/>
    <w:rsid w:val="00B80AD7"/>
    <w:rsid w:val="00B964BD"/>
    <w:rsid w:val="00BA03F6"/>
    <w:rsid w:val="00BE7D18"/>
    <w:rsid w:val="00C73040"/>
    <w:rsid w:val="00C7353E"/>
    <w:rsid w:val="00CB2790"/>
    <w:rsid w:val="00CC762F"/>
    <w:rsid w:val="00D42C87"/>
    <w:rsid w:val="00D9140D"/>
    <w:rsid w:val="00DA0A69"/>
    <w:rsid w:val="00E031C5"/>
    <w:rsid w:val="00E15E5A"/>
    <w:rsid w:val="00E320A2"/>
    <w:rsid w:val="00E7561A"/>
    <w:rsid w:val="00EA602B"/>
    <w:rsid w:val="00EA73CD"/>
    <w:rsid w:val="00ED3E9A"/>
    <w:rsid w:val="00F16DEF"/>
    <w:rsid w:val="00F564DB"/>
    <w:rsid w:val="00F62A39"/>
    <w:rsid w:val="00F670BD"/>
    <w:rsid w:val="00F838EA"/>
    <w:rsid w:val="00FB4F4C"/>
    <w:rsid w:val="00FB6256"/>
    <w:rsid w:val="00F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646E5A-0BCE-4135-90FA-C5C2FA4D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F4C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B46"/>
    <w:pPr>
      <w:keepNext/>
      <w:keepLines/>
      <w:numPr>
        <w:numId w:val="2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ind w:left="450" w:hanging="45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7CF0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CF0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CF0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CF0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3"/>
  </w:style>
  <w:style w:type="paragraph" w:styleId="Footer">
    <w:name w:val="footer"/>
    <w:basedOn w:val="Normal"/>
    <w:link w:val="Foot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3"/>
  </w:style>
  <w:style w:type="character" w:styleId="PlaceholderText">
    <w:name w:val="Placeholder Text"/>
    <w:basedOn w:val="DefaultParagraphFont"/>
    <w:uiPriority w:val="99"/>
    <w:semiHidden/>
    <w:rsid w:val="000D7A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2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3820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46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2B46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2B46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1E7376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1E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35730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7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7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7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7C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37CF0"/>
  </w:style>
  <w:style w:type="paragraph" w:customStyle="1" w:styleId="Picture">
    <w:name w:val="Picture"/>
    <w:basedOn w:val="Normal"/>
    <w:qFormat/>
    <w:rsid w:val="00FB4F4C"/>
    <w:pPr>
      <w:keepNext/>
      <w:spacing w:before="0" w:after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370B09"/>
    <w:pPr>
      <w:spacing w:before="0" w:after="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0A83"/>
    <w:pPr>
      <w:tabs>
        <w:tab w:val="clear" w:pos="5400"/>
        <w:tab w:val="clear" w:pos="10800"/>
      </w:tabs>
      <w:spacing w:after="0"/>
    </w:pPr>
  </w:style>
  <w:style w:type="paragraph" w:styleId="ListParagraph">
    <w:name w:val="List Paragraph"/>
    <w:basedOn w:val="Normal"/>
    <w:uiPriority w:val="34"/>
    <w:qFormat/>
    <w:rsid w:val="00346AA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72E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72E6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72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yperlink" Target="file:///C:\Users\nathan%20pocock\OneDrive\wgu-capstone\templates\Plan%20-%2001%20--%20IISMS-CompanyPolicy.docx" TargetMode="External"/><Relationship Id="rId39" Type="http://schemas.openxmlformats.org/officeDocument/2006/relationships/hyperlink" Target="05c%20-%20Guide%20to%20Windows%20Hardening.docx" TargetMode="Externa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hyperlink" Target="file:///C:\Users\nathan%20pocock\OneDrive\wgu-capstone\templates\Plan%20-%2001%20--%20IISMS-CompanyPolicy.docx" TargetMode="External"/><Relationship Id="rId42" Type="http://schemas.openxmlformats.org/officeDocument/2006/relationships/hyperlink" Target="file:///C:\Users\nathan%20pocock\OneDrive\wgu-capstone\templates\05d%20-%20Guide%20to%20Windows%20Monitoring.docx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Plan%20-%2001%20--%20IISMS-CompanyPolicy.docx" TargetMode="External"/><Relationship Id="rId33" Type="http://schemas.openxmlformats.org/officeDocument/2006/relationships/hyperlink" Target="file:///C:\Users\nathan%20pocock\OneDrive\wgu-capstone\templates\08%20-%20Business%20Continuity%20Plan.docx" TargetMode="External"/><Relationship Id="rId38" Type="http://schemas.openxmlformats.org/officeDocument/2006/relationships/hyperlink" Target="05c%20-%20Guide%20to%20Windows%20Hardening.docx" TargetMode="External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yperlink" Target="04%20-%20Risk%20Register.docx" TargetMode="External"/><Relationship Id="rId41" Type="http://schemas.openxmlformats.org/officeDocument/2006/relationships/hyperlink" Target="01%20-%20IISMS-CompanyPolicy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hyperlink" Target="file:///C:\Users\nathan%20pocock\OneDrive\wgu-capstone\templates\08%20-%20Business%20Continuity%20Plan.docx" TargetMode="External"/><Relationship Id="rId37" Type="http://schemas.openxmlformats.org/officeDocument/2006/relationships/hyperlink" Target="05c%20-%20Guide%20to%20Windows%20Hardening.docx" TargetMode="External"/><Relationship Id="rId40" Type="http://schemas.openxmlformats.org/officeDocument/2006/relationships/hyperlink" Target="05b%20-%20Guide%20to%20Windows%20Firewall%20Hardening.docx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hyperlink" Target="03%20-%20Risk%20Management%20Plan.docx" TargetMode="External"/><Relationship Id="rId36" Type="http://schemas.openxmlformats.org/officeDocument/2006/relationships/hyperlink" Target="05c%20-%20Guide%20to%20Windows%20Hardening.docx" TargetMode="External"/><Relationship Id="rId10" Type="http://schemas.openxmlformats.org/officeDocument/2006/relationships/image" Target="CompanyLogo.jpg" TargetMode="External"/><Relationship Id="rId19" Type="http://schemas.openxmlformats.org/officeDocument/2006/relationships/footer" Target="footer5.xml"/><Relationship Id="rId31" Type="http://schemas.openxmlformats.org/officeDocument/2006/relationships/hyperlink" Target="file:///C:\Users\nathan%20pocock\OneDrive\wgu-capstone\templates\08%20-%20Business%20Continuity%20Plan.docx" TargetMode="External"/><Relationship Id="rId44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hyperlink" Target="Plan%20-%2001%20--%20IISMS-CompanyPolicy.docx" TargetMode="External"/><Relationship Id="rId27" Type="http://schemas.openxmlformats.org/officeDocument/2006/relationships/hyperlink" Target="08%20-%20Business%20Continuity%20Plan.docx" TargetMode="External"/><Relationship Id="rId30" Type="http://schemas.openxmlformats.org/officeDocument/2006/relationships/hyperlink" Target="file:///C:\Users\nathan%20pocock\OneDrive\wgu-capstone\templates\08%20-%20Business%20Continuity%20Plan.docx" TargetMode="External"/><Relationship Id="rId35" Type="http://schemas.openxmlformats.org/officeDocument/2006/relationships/hyperlink" Target="07%20-%20Computer%20Change%20History.dotx" TargetMode="External"/><Relationship Id="rId43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B15E782839427BB2DBEC5262E99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1295-1BA7-4066-B82F-BF48EE402772}"/>
      </w:docPartPr>
      <w:docPartBody>
        <w:p w:rsidR="00A244E4" w:rsidRDefault="00A244E4">
          <w:pPr>
            <w:pStyle w:val="F3B15E782839427BB2DBEC5262E991DD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64BBB4D0409145B486E4F616DBB8C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C0AB2-1688-4FCC-ACED-874CE80CC8B3}"/>
      </w:docPartPr>
      <w:docPartBody>
        <w:p w:rsidR="00A244E4" w:rsidRDefault="00A244E4">
          <w:pPr>
            <w:pStyle w:val="64BBB4D0409145B486E4F616DBB8CEF5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048A22A0C1CC40449C3A62DCF3CE3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50B53-8884-487D-8380-A20B46D25846}"/>
      </w:docPartPr>
      <w:docPartBody>
        <w:p w:rsidR="00A244E4" w:rsidRDefault="00A244E4">
          <w:pPr>
            <w:pStyle w:val="048A22A0C1CC40449C3A62DCF3CE3F64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30F9F7E03B264F8FBCC0832057913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43D07-4DE3-4C7C-8809-E7EF18E72E19}"/>
      </w:docPartPr>
      <w:docPartBody>
        <w:p w:rsidR="00A244E4" w:rsidRDefault="00A244E4">
          <w:pPr>
            <w:pStyle w:val="30F9F7E03B264F8FBCC0832057913230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616C28146CD546E2A94065E73C8CC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4DCCE-B223-4E54-B083-296AAD5403C4}"/>
      </w:docPartPr>
      <w:docPartBody>
        <w:p w:rsidR="00A244E4" w:rsidRDefault="00A244E4">
          <w:pPr>
            <w:pStyle w:val="616C28146CD546E2A94065E73C8CC1BC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EC4D60ACF9454A98B464E7918ACA1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7BCF8-142C-4534-95C2-0127DD1555F6}"/>
      </w:docPartPr>
      <w:docPartBody>
        <w:p w:rsidR="00A244E4" w:rsidRDefault="00A244E4">
          <w:pPr>
            <w:pStyle w:val="EC4D60ACF9454A98B464E7918ACA103F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14AC2647E98940EC9EE53CB9EB5D1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4DCDB-0481-4C92-AC4D-9D363ABF67DA}"/>
      </w:docPartPr>
      <w:docPartBody>
        <w:p w:rsidR="00A244E4" w:rsidRDefault="00A244E4">
          <w:pPr>
            <w:pStyle w:val="14AC2647E98940EC9EE53CB9EB5D1FBA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17E83994375F47BF94DB94D67DDD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75703-24E9-4F3D-A1F7-4AC4B690B54C}"/>
      </w:docPartPr>
      <w:docPartBody>
        <w:p w:rsidR="00A244E4" w:rsidRDefault="00A244E4">
          <w:pPr>
            <w:pStyle w:val="17E83994375F47BF94DB94D67DDDB33A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40639BDEEB364DC98A0FB54FE2E3D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761C1-A3A2-4E96-8375-4453C0BDE4FA}"/>
      </w:docPartPr>
      <w:docPartBody>
        <w:p w:rsidR="00A244E4" w:rsidRDefault="00A244E4">
          <w:pPr>
            <w:pStyle w:val="40639BDEEB364DC98A0FB54FE2E3D734"/>
          </w:pPr>
          <w:r w:rsidRPr="004F49D5">
            <w:rPr>
              <w:rStyle w:val="PlaceholderText"/>
            </w:rPr>
            <w:t>[Company Address]</w:t>
          </w:r>
        </w:p>
      </w:docPartBody>
    </w:docPart>
    <w:docPart>
      <w:docPartPr>
        <w:name w:val="697A2E7A29C3442DB779DC0AB1948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5E1F5-F72C-464B-BE4B-EE2B55302E2D}"/>
      </w:docPartPr>
      <w:docPartBody>
        <w:p w:rsidR="00A244E4" w:rsidRDefault="00A244E4">
          <w:pPr>
            <w:pStyle w:val="697A2E7A29C3442DB779DC0AB194802A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373E04D4E9E94FE491C0983CC3FA3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F14E8-2190-44C9-95A6-76CEBE2A8A4C}"/>
      </w:docPartPr>
      <w:docPartBody>
        <w:p w:rsidR="00A244E4" w:rsidRDefault="00A244E4">
          <w:pPr>
            <w:pStyle w:val="373E04D4E9E94FE491C0983CC3FA30CC"/>
          </w:pPr>
          <w:r w:rsidRPr="00DC28C6">
            <w:rPr>
              <w:rStyle w:val="PlaceholderText"/>
            </w:rPr>
            <w:t>[Comments]</w:t>
          </w:r>
        </w:p>
      </w:docPartBody>
    </w:docPart>
    <w:docPart>
      <w:docPartPr>
        <w:name w:val="4B1E0A7524A748AA927339513E376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28C3F-7BE4-4C06-A4CF-C07686004A65}"/>
      </w:docPartPr>
      <w:docPartBody>
        <w:p w:rsidR="00A244E4" w:rsidRDefault="00A244E4">
          <w:pPr>
            <w:pStyle w:val="4B1E0A7524A748AA927339513E37690E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C4C711F4B5DC49E98CC5DF2C3711B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C62B3-9F34-4A97-9D15-A49CE8509E44}"/>
      </w:docPartPr>
      <w:docPartBody>
        <w:p w:rsidR="00A244E4" w:rsidRDefault="00A244E4">
          <w:pPr>
            <w:pStyle w:val="C4C711F4B5DC49E98CC5DF2C3711BA51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511F99150A904E279F115002DAEFD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37665-F212-4CD4-9702-8929DB0715DB}"/>
      </w:docPartPr>
      <w:docPartBody>
        <w:p w:rsidR="00A244E4" w:rsidRDefault="00A244E4">
          <w:pPr>
            <w:pStyle w:val="511F99150A904E279F115002DAEFD413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26957B827D7F4F10BAC9F607CF90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E0BA1-1F02-4EA5-9875-2A3EB655EE84}"/>
      </w:docPartPr>
      <w:docPartBody>
        <w:p w:rsidR="00A244E4" w:rsidRDefault="00A244E4">
          <w:pPr>
            <w:pStyle w:val="26957B827D7F4F10BAC9F607CF906BE0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094D20BAF7854DCB90182CEFCE147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6FF8-8609-4F20-B404-E44E130EC733}"/>
      </w:docPartPr>
      <w:docPartBody>
        <w:p w:rsidR="00A244E4" w:rsidRDefault="00A244E4">
          <w:pPr>
            <w:pStyle w:val="094D20BAF7854DCB90182CEFCE1470F1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7B73EE9B1B8943CDAC506FF72429A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7B23-B850-4EFF-89A2-89D5D51520DE}"/>
      </w:docPartPr>
      <w:docPartBody>
        <w:p w:rsidR="00A244E4" w:rsidRDefault="00A244E4" w:rsidP="00A244E4">
          <w:pPr>
            <w:pStyle w:val="7B73EE9B1B8943CDAC506FF72429A37A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038178B7C60C434FBCC6259380C55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811B-6463-427C-B0ED-1B00C6B12959}"/>
      </w:docPartPr>
      <w:docPartBody>
        <w:p w:rsidR="00A244E4" w:rsidRDefault="00A244E4" w:rsidP="00A244E4">
          <w:pPr>
            <w:pStyle w:val="038178B7C60C434FBCC6259380C55CC6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CB7928BB46EF4F12BA72986FFA592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FD1CB-0875-4A9A-8A2C-7525F911550B}"/>
      </w:docPartPr>
      <w:docPartBody>
        <w:p w:rsidR="00A244E4" w:rsidRDefault="00A244E4" w:rsidP="00A244E4">
          <w:pPr>
            <w:pStyle w:val="CB7928BB46EF4F12BA72986FFA592F5F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7A74421AF84B4DB99842352D09BA2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640D5-5EBB-4506-B3F2-6DF1CB51A80C}"/>
      </w:docPartPr>
      <w:docPartBody>
        <w:p w:rsidR="00A244E4" w:rsidRDefault="00A244E4" w:rsidP="00A244E4">
          <w:pPr>
            <w:pStyle w:val="7A74421AF84B4DB99842352D09BA2AA2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F9AA375AC2724951A67BC47322678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22BAE-B51C-4DE0-8002-28CA4DB0A2AE}"/>
      </w:docPartPr>
      <w:docPartBody>
        <w:p w:rsidR="00A244E4" w:rsidRDefault="00A244E4"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111893331AFA4273B2A9AEB47D1E9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8E1F4-C619-4540-AD24-103C00C54E06}"/>
      </w:docPartPr>
      <w:docPartBody>
        <w:p w:rsidR="00A244E4" w:rsidRDefault="00A244E4" w:rsidP="00A244E4">
          <w:pPr>
            <w:pStyle w:val="111893331AFA4273B2A9AEB47D1E9B2D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322849D8D5894E1EA1AF2E5B419CD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F2A9D-0BB1-41EF-8B5F-A928588BA353}"/>
      </w:docPartPr>
      <w:docPartBody>
        <w:p w:rsidR="00A244E4" w:rsidRDefault="00A244E4" w:rsidP="00A244E4">
          <w:pPr>
            <w:pStyle w:val="322849D8D5894E1EA1AF2E5B419CD90A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DFBF49BC79BC4E7781B45FD453FFE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8BC7-F909-457C-98D7-63AF998E5503}"/>
      </w:docPartPr>
      <w:docPartBody>
        <w:p w:rsidR="00A244E4" w:rsidRDefault="00A244E4" w:rsidP="00A244E4">
          <w:pPr>
            <w:pStyle w:val="DFBF49BC79BC4E7781B45FD453FFE94A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8DB97119F3A7447F8F220C36C4A0D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66A16-8373-45CB-ADFC-D5557BDD5673}"/>
      </w:docPartPr>
      <w:docPartBody>
        <w:p w:rsidR="00A244E4" w:rsidRDefault="00A244E4" w:rsidP="00A244E4">
          <w:pPr>
            <w:pStyle w:val="8DB97119F3A7447F8F220C36C4A0D69A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78B2FF52AC994E58BBA297FAE48FC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39C50-DA05-4DA8-9D28-86F82931C79D}"/>
      </w:docPartPr>
      <w:docPartBody>
        <w:p w:rsidR="00A244E4" w:rsidRDefault="00A244E4" w:rsidP="00A244E4">
          <w:pPr>
            <w:pStyle w:val="78B2FF52AC994E58BBA297FAE48FC481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F76274FBAB7C495AA83CE95EEC182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512FF-16E0-4706-A92C-65DEFC6162D4}"/>
      </w:docPartPr>
      <w:docPartBody>
        <w:p w:rsidR="00A244E4" w:rsidRDefault="00A244E4" w:rsidP="00A244E4">
          <w:pPr>
            <w:pStyle w:val="F76274FBAB7C495AA83CE95EEC182B11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42ACC09FD1DE46E092346866484E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57DE6-4A0C-4A66-A91C-2FA4A71C6753}"/>
      </w:docPartPr>
      <w:docPartBody>
        <w:p w:rsidR="00A244E4" w:rsidRDefault="00A244E4" w:rsidP="00A244E4">
          <w:pPr>
            <w:pStyle w:val="42ACC09FD1DE46E092346866484EC5C6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DB0482A24A384473B8D104BEA002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FFBD-8E7B-477E-9825-9E97DA405DE1}"/>
      </w:docPartPr>
      <w:docPartBody>
        <w:p w:rsidR="00A244E4" w:rsidRDefault="00A244E4" w:rsidP="00A244E4">
          <w:pPr>
            <w:pStyle w:val="DB0482A24A384473B8D104BEA002610B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AE98E7D76E9241A49D59CAAB71ECA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C1D7E-4634-49F8-ABED-215BEC62C2D1}"/>
      </w:docPartPr>
      <w:docPartBody>
        <w:p w:rsidR="00A244E4" w:rsidRDefault="00A244E4" w:rsidP="00A244E4">
          <w:pPr>
            <w:pStyle w:val="AE98E7D76E9241A49D59CAAB71ECA04B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1CB74F0722284A349E9D72F9C4F1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893FA-5D39-42A7-83AB-CDC583BE7A5F}"/>
      </w:docPartPr>
      <w:docPartBody>
        <w:p w:rsidR="00A244E4" w:rsidRDefault="00A244E4" w:rsidP="00A244E4">
          <w:pPr>
            <w:pStyle w:val="1CB74F0722284A349E9D72F9C4F113BB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24AD8359EF6C4C3994BE9C9620AC7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D4D5-7F49-4638-8945-0E360217C8B4}"/>
      </w:docPartPr>
      <w:docPartBody>
        <w:p w:rsidR="00A244E4" w:rsidRDefault="00A244E4" w:rsidP="00A244E4">
          <w:pPr>
            <w:pStyle w:val="24AD8359EF6C4C3994BE9C9620AC7974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5A89CF5777FD453B9ABDCAF203720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7323-AB6A-4853-96B6-3E197D4AC438}"/>
      </w:docPartPr>
      <w:docPartBody>
        <w:p w:rsidR="00A244E4" w:rsidRDefault="00A244E4" w:rsidP="00A244E4">
          <w:pPr>
            <w:pStyle w:val="5A89CF5777FD453B9ABDCAF20372094A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BEBFFA59CD534FB7B371BA7F356F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6EDF6-C0FF-4FEF-B5AA-36007ADFF792}"/>
      </w:docPartPr>
      <w:docPartBody>
        <w:p w:rsidR="00A244E4" w:rsidRDefault="00A244E4" w:rsidP="00A244E4">
          <w:pPr>
            <w:pStyle w:val="BEBFFA59CD534FB7B371BA7F356FB9DC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D0820FBD9A194D9A863EA16E2CB7C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08BF-3BAE-4B4F-932D-87E1E87A0D75}"/>
      </w:docPartPr>
      <w:docPartBody>
        <w:p w:rsidR="00A244E4" w:rsidRDefault="00A244E4" w:rsidP="00A244E4">
          <w:pPr>
            <w:pStyle w:val="D0820FBD9A194D9A863EA16E2CB7CBE8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46C5611A04DE4F6FAC0D87CD23C5A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EB982-D498-4CD1-9F33-2BDAE43E1AB6}"/>
      </w:docPartPr>
      <w:docPartBody>
        <w:p w:rsidR="00A244E4" w:rsidRDefault="00A244E4" w:rsidP="00A244E4">
          <w:pPr>
            <w:pStyle w:val="46C5611A04DE4F6FAC0D87CD23C5A077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AE4ED62B085441E09CD5C5FA4DE2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FD20E-AB4B-4F36-BFFF-D21572C7D6D6}"/>
      </w:docPartPr>
      <w:docPartBody>
        <w:p w:rsidR="00A244E4" w:rsidRDefault="00A244E4" w:rsidP="00A244E4">
          <w:pPr>
            <w:pStyle w:val="AE4ED62B085441E09CD5C5FA4DE2A8B0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895C7872F9C5409AB697BFA745DC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9FC8C-5D94-45D3-8510-0E6A2A20B02F}"/>
      </w:docPartPr>
      <w:docPartBody>
        <w:p w:rsidR="00A244E4" w:rsidRDefault="00A244E4" w:rsidP="00A244E4">
          <w:pPr>
            <w:pStyle w:val="895C7872F9C5409AB697BFA745DC8D16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39DC1BCADC7C4560A795C3C3D4C52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CED8E-09AB-483B-813B-3E7CC629AB60}"/>
      </w:docPartPr>
      <w:docPartBody>
        <w:p w:rsidR="00A244E4" w:rsidRDefault="00A244E4" w:rsidP="00A244E4">
          <w:pPr>
            <w:pStyle w:val="39DC1BCADC7C4560A795C3C3D4C52688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913D295CC4814596A07BE9CD6B503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35773-3A89-469B-B612-37465B4FEBA4}"/>
      </w:docPartPr>
      <w:docPartBody>
        <w:p w:rsidR="00A244E4" w:rsidRDefault="00A244E4" w:rsidP="00A244E4">
          <w:pPr>
            <w:pStyle w:val="913D295CC4814596A07BE9CD6B503272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6C1B53E31CE145C9AE6D1A63EA340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7E46-AD39-4985-AF48-AC6CC1E4B7FC}"/>
      </w:docPartPr>
      <w:docPartBody>
        <w:p w:rsidR="00A244E4" w:rsidRDefault="00A244E4" w:rsidP="00A244E4">
          <w:pPr>
            <w:pStyle w:val="6C1B53E31CE145C9AE6D1A63EA34019D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DE7DFFE77A984C3CAFFEA765D137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0C9E-E3D0-4D66-A279-63A4E70AFD53}"/>
      </w:docPartPr>
      <w:docPartBody>
        <w:p w:rsidR="00A244E4" w:rsidRDefault="00A244E4" w:rsidP="00A244E4">
          <w:pPr>
            <w:pStyle w:val="DE7DFFE77A984C3CAFFEA765D137F202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7629949064914C8495410D6FA50B2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474B-5BC8-43BE-A65A-65419B0DBCDF}"/>
      </w:docPartPr>
      <w:docPartBody>
        <w:p w:rsidR="00A244E4" w:rsidRDefault="00A244E4" w:rsidP="00A244E4">
          <w:pPr>
            <w:pStyle w:val="7629949064914C8495410D6FA50B24A7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D71FCE7FF2D64486B85D6C2915652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51D48-77F4-4D47-A6CA-F1C79CED8164}"/>
      </w:docPartPr>
      <w:docPartBody>
        <w:p w:rsidR="00A244E4" w:rsidRDefault="00A244E4" w:rsidP="00A244E4">
          <w:pPr>
            <w:pStyle w:val="D71FCE7FF2D64486B85D6C291565216E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A25D69C68CAA41FCA673D5F7BDF81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043C6-B489-4FBD-B42E-896F38B997A7}"/>
      </w:docPartPr>
      <w:docPartBody>
        <w:p w:rsidR="00A244E4" w:rsidRDefault="00A244E4" w:rsidP="00A244E4">
          <w:pPr>
            <w:pStyle w:val="A25D69C68CAA41FCA673D5F7BDF81B0F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9226BDB83E1447BC84E1F590AFF2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1406F-AC5D-41F2-9D76-BBFA1D93800A}"/>
      </w:docPartPr>
      <w:docPartBody>
        <w:p w:rsidR="00A244E4" w:rsidRDefault="00A244E4" w:rsidP="00A244E4">
          <w:pPr>
            <w:pStyle w:val="9226BDB83E1447BC84E1F590AFF2304E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774624AB4B834F66AA6359FC2EFD0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60F2-1BCC-4AE0-AE56-7F0555AD59B2}"/>
      </w:docPartPr>
      <w:docPartBody>
        <w:p w:rsidR="00A244E4" w:rsidRDefault="00A244E4" w:rsidP="00A244E4">
          <w:pPr>
            <w:pStyle w:val="774624AB4B834F66AA6359FC2EFD0CB9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56629EA401AD4C0A9E7DEE5B892FD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E5911-8F63-4F73-9022-BB6A9436AC13}"/>
      </w:docPartPr>
      <w:docPartBody>
        <w:p w:rsidR="00A244E4" w:rsidRDefault="00A244E4" w:rsidP="00A244E4">
          <w:pPr>
            <w:pStyle w:val="56629EA401AD4C0A9E7DEE5B892FD94E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B54469AEC9544DD4A86BCA842E5F7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DE04F-1B58-4D5B-9966-AB8B6624C5F4}"/>
      </w:docPartPr>
      <w:docPartBody>
        <w:p w:rsidR="00A244E4" w:rsidRDefault="00A244E4" w:rsidP="00A244E4">
          <w:pPr>
            <w:pStyle w:val="B54469AEC9544DD4A86BCA842E5F7904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22B8BDFA563346B59D4A6AA9EE9F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962BA-A3EC-4465-9114-9759C2F3F60D}"/>
      </w:docPartPr>
      <w:docPartBody>
        <w:p w:rsidR="00A244E4" w:rsidRDefault="00A244E4" w:rsidP="00A244E4">
          <w:pPr>
            <w:pStyle w:val="22B8BDFA563346B59D4A6AA9EE9F61D7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6C2A2FDE8F82419394E4F9E653469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A41A6-8BD5-4876-A992-A1DFE436A896}"/>
      </w:docPartPr>
      <w:docPartBody>
        <w:p w:rsidR="00A244E4" w:rsidRDefault="00A244E4" w:rsidP="00A244E4">
          <w:pPr>
            <w:pStyle w:val="6C2A2FDE8F82419394E4F9E653469B3B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B8BD663505724BFFB79AEC6330CC8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CCE2D-3373-4BA0-B9DF-4E90D0432625}"/>
      </w:docPartPr>
      <w:docPartBody>
        <w:p w:rsidR="00A244E4" w:rsidRDefault="00A244E4" w:rsidP="00A244E4">
          <w:pPr>
            <w:pStyle w:val="B8BD663505724BFFB79AEC6330CC87BC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720DE81549E6411481F2BB0E87EF7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00F1-AA3B-4F8D-9F2B-04BB345F12A4}"/>
      </w:docPartPr>
      <w:docPartBody>
        <w:p w:rsidR="00A244E4" w:rsidRDefault="00A244E4" w:rsidP="00A244E4">
          <w:pPr>
            <w:pStyle w:val="720DE81549E6411481F2BB0E87EF73DF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207CB491475B48A39A1B477FEAAFC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55CF1-113A-49FF-81B9-62097769AE38}"/>
      </w:docPartPr>
      <w:docPartBody>
        <w:p w:rsidR="00A244E4" w:rsidRDefault="00A244E4" w:rsidP="00A244E4">
          <w:pPr>
            <w:pStyle w:val="207CB491475B48A39A1B477FEAAFC678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86C5AB1FBBC448768A1A3EAD1583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9ADEA-CF1C-4BA7-937F-23E2F7B7492A}"/>
      </w:docPartPr>
      <w:docPartBody>
        <w:p w:rsidR="00A244E4" w:rsidRDefault="00A244E4" w:rsidP="00A244E4">
          <w:pPr>
            <w:pStyle w:val="86C5AB1FBBC448768A1A3EAD15830241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09CC4E49A0FE4AF4A7AE391557A1A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77671-CAC0-4798-8843-966220CCC717}"/>
      </w:docPartPr>
      <w:docPartBody>
        <w:p w:rsidR="00A244E4" w:rsidRDefault="00A244E4" w:rsidP="00A244E4">
          <w:pPr>
            <w:pStyle w:val="09CC4E49A0FE4AF4A7AE391557A1A55D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71EE2FA0444841C0BEC3A171A7FF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0869D-C442-49C2-ABC2-EC48875D6597}"/>
      </w:docPartPr>
      <w:docPartBody>
        <w:p w:rsidR="00A244E4" w:rsidRDefault="00A244E4" w:rsidP="00A244E4">
          <w:pPr>
            <w:pStyle w:val="71EE2FA0444841C0BEC3A171A7FFC878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9C37CFC532CB446CB8C0D5C46798D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58B06-DCCB-4965-9DDD-4E6AE73C87F8}"/>
      </w:docPartPr>
      <w:docPartBody>
        <w:p w:rsidR="00A244E4" w:rsidRDefault="00A244E4" w:rsidP="00A244E4">
          <w:pPr>
            <w:pStyle w:val="9C37CFC532CB446CB8C0D5C46798DB4A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E6E3EB19698F4D2A8B055CFAFACF4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BF63-3788-41E8-894F-241028B4A2F7}"/>
      </w:docPartPr>
      <w:docPartBody>
        <w:p w:rsidR="00A244E4" w:rsidRDefault="00A244E4" w:rsidP="00A244E4">
          <w:pPr>
            <w:pStyle w:val="E6E3EB19698F4D2A8B055CFAFACF4462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6FFF1787E68C4639B44009989CE5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E3ECC-400A-48CE-A5D9-F9DC47F56204}"/>
      </w:docPartPr>
      <w:docPartBody>
        <w:p w:rsidR="00A244E4" w:rsidRDefault="00A244E4" w:rsidP="00A244E4">
          <w:pPr>
            <w:pStyle w:val="6FFF1787E68C4639B44009989CE55644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446EF32900CB4E2E91634D6C15DC0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51479-2556-47AB-9E38-0415D8700B35}"/>
      </w:docPartPr>
      <w:docPartBody>
        <w:p w:rsidR="00A244E4" w:rsidRDefault="00A244E4" w:rsidP="00A244E4">
          <w:pPr>
            <w:pStyle w:val="446EF32900CB4E2E91634D6C15DC080F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8FDFB77FB7A64D268D11BD0850480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BE07-F08F-4719-9C14-3BE83B6B689E}"/>
      </w:docPartPr>
      <w:docPartBody>
        <w:p w:rsidR="00A244E4" w:rsidRDefault="00A244E4" w:rsidP="00A244E4">
          <w:pPr>
            <w:pStyle w:val="8FDFB77FB7A64D268D11BD085048049E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74F53D49DEFA4A6AA295134030DBC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0F065-5F25-4A45-A2BB-3A04E05EB510}"/>
      </w:docPartPr>
      <w:docPartBody>
        <w:p w:rsidR="00A244E4" w:rsidRDefault="00A244E4" w:rsidP="00A244E4">
          <w:pPr>
            <w:pStyle w:val="74F53D49DEFA4A6AA295134030DBC71E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B229E6D579734B07989B7B6C528DD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4F333-B946-49F9-B678-713DD6FAFFDB}"/>
      </w:docPartPr>
      <w:docPartBody>
        <w:p w:rsidR="00A244E4" w:rsidRDefault="00A244E4" w:rsidP="00A244E4">
          <w:pPr>
            <w:pStyle w:val="B229E6D579734B07989B7B6C528DD55E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3492B4A6481943339C37D3905D722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A3A09-DDC4-415C-B7DB-73171E19A67F}"/>
      </w:docPartPr>
      <w:docPartBody>
        <w:p w:rsidR="00A244E4" w:rsidRDefault="00A244E4" w:rsidP="00A244E4">
          <w:pPr>
            <w:pStyle w:val="3492B4A6481943339C37D3905D722F4E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74F22EE9B92A46E7B63E0395A22A9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61C3F-8EBE-4ED2-B7AC-34E3B1A5EFBB}"/>
      </w:docPartPr>
      <w:docPartBody>
        <w:p w:rsidR="00A244E4" w:rsidRDefault="00A244E4" w:rsidP="00A244E4">
          <w:pPr>
            <w:pStyle w:val="74F22EE9B92A46E7B63E0395A22A985D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E583CEC045794055ADCEB48E28A3D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8400E-061A-4E68-B149-D48447DB8AC9}"/>
      </w:docPartPr>
      <w:docPartBody>
        <w:p w:rsidR="00A244E4" w:rsidRDefault="00A244E4" w:rsidP="00A244E4">
          <w:pPr>
            <w:pStyle w:val="E583CEC045794055ADCEB48E28A3DB5A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7AF5F3465218469D80EA5346BC1FC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D1C1-F138-47B8-B689-9B3151F5AD66}"/>
      </w:docPartPr>
      <w:docPartBody>
        <w:p w:rsidR="006B7C0F" w:rsidRDefault="00A244E4" w:rsidP="00A244E4">
          <w:pPr>
            <w:pStyle w:val="7AF5F3465218469D80EA5346BC1FC51E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BC0C2E1C7EE644E183B18EA3B2F0D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78592-532C-4DCF-9089-C78279143419}"/>
      </w:docPartPr>
      <w:docPartBody>
        <w:p w:rsidR="006B7C0F" w:rsidRDefault="00A244E4" w:rsidP="00A244E4">
          <w:pPr>
            <w:pStyle w:val="BC0C2E1C7EE644E183B18EA3B2F0D6F1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970217E4C39C46B68020D9B3CFBC1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BB0AC-DE4A-4932-8B19-768753D9FF32}"/>
      </w:docPartPr>
      <w:docPartBody>
        <w:p w:rsidR="006B7C0F" w:rsidRDefault="00A244E4" w:rsidP="00A244E4">
          <w:pPr>
            <w:pStyle w:val="970217E4C39C46B68020D9B3CFBC1723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C510123713F34EE09BB7863D17A7F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1A643-8141-4A58-8BC5-BC6B98506D97}"/>
      </w:docPartPr>
      <w:docPartBody>
        <w:p w:rsidR="006B7C0F" w:rsidRDefault="00A244E4" w:rsidP="00A244E4">
          <w:pPr>
            <w:pStyle w:val="C510123713F34EE09BB7863D17A7F094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1E4F22B2892748DE817478C3BCBE1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DE24-D0AF-455A-8310-3F3AA1D74031}"/>
      </w:docPartPr>
      <w:docPartBody>
        <w:p w:rsidR="006B7C0F" w:rsidRDefault="00A244E4" w:rsidP="00A244E4">
          <w:pPr>
            <w:pStyle w:val="1E4F22B2892748DE817478C3BCBE1F59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3FEC1F3991C642929F075A5DACDE2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C78BC-53E6-4C83-B367-6371CECF3948}"/>
      </w:docPartPr>
      <w:docPartBody>
        <w:p w:rsidR="006B7C0F" w:rsidRDefault="00A244E4" w:rsidP="00A244E4">
          <w:pPr>
            <w:pStyle w:val="3FEC1F3991C642929F075A5DACDE2A4D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41313396D6274EE8A0A95407CE4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68C0-E714-4FC3-92B8-23047597C87E}"/>
      </w:docPartPr>
      <w:docPartBody>
        <w:p w:rsidR="006B7C0F" w:rsidRDefault="00A244E4" w:rsidP="00A244E4">
          <w:pPr>
            <w:pStyle w:val="41313396D6274EE8A0A95407CE46A0E2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1E0A6CEB240F489EB662013AD8B3A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A22C9-E440-41A5-8B45-3B8FAE1CC42F}"/>
      </w:docPartPr>
      <w:docPartBody>
        <w:p w:rsidR="006B7C0F" w:rsidRDefault="00A244E4" w:rsidP="00A244E4">
          <w:pPr>
            <w:pStyle w:val="1E0A6CEB240F489EB662013AD8B3A3A8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17C4FEBA616E44DFABCBF02DFAC75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F1B9-1D4A-4EA5-8D17-1C1F9BD3D372}"/>
      </w:docPartPr>
      <w:docPartBody>
        <w:p w:rsidR="006B7C0F" w:rsidRDefault="00A244E4" w:rsidP="00A244E4">
          <w:pPr>
            <w:pStyle w:val="17C4FEBA616E44DFABCBF02DFAC75F65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ED44C1BF9D1547008039DFB83BF28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B477-032E-4D59-A51C-FBC633A06D40}"/>
      </w:docPartPr>
      <w:docPartBody>
        <w:p w:rsidR="006B7C0F" w:rsidRDefault="00A244E4" w:rsidP="00A244E4">
          <w:pPr>
            <w:pStyle w:val="ED44C1BF9D1547008039DFB83BF28D9E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4B921E7EDA93425692F7DCB92A043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240A6-9F4F-48E4-8556-E4511A2CB055}"/>
      </w:docPartPr>
      <w:docPartBody>
        <w:p w:rsidR="006B7C0F" w:rsidRDefault="00A244E4" w:rsidP="00A244E4">
          <w:pPr>
            <w:pStyle w:val="4B921E7EDA93425692F7DCB92A043C99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6C941E49C0D44907B1D3D3A4C765B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31A1D-3FF7-4FBF-97D3-061CD17F9FD1}"/>
      </w:docPartPr>
      <w:docPartBody>
        <w:p w:rsidR="006B7C0F" w:rsidRDefault="00A244E4" w:rsidP="00A244E4">
          <w:pPr>
            <w:pStyle w:val="6C941E49C0D44907B1D3D3A4C765BDE9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8AB35B2E704A4217990133F91B599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276C8-5797-4A88-8065-AC1272867570}"/>
      </w:docPartPr>
      <w:docPartBody>
        <w:p w:rsidR="006B7C0F" w:rsidRDefault="00A244E4" w:rsidP="00A244E4">
          <w:pPr>
            <w:pStyle w:val="8AB35B2E704A4217990133F91B59935D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3016309F2B8B41BDA84C73574ABB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08087-805F-4C52-AEA6-E4846E6D9640}"/>
      </w:docPartPr>
      <w:docPartBody>
        <w:p w:rsidR="006B7C0F" w:rsidRDefault="00A244E4" w:rsidP="00A244E4">
          <w:pPr>
            <w:pStyle w:val="3016309F2B8B41BDA84C73574ABB2F06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4C59C2FD62AA4783849D1EC54A00F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7B2EB-1438-412D-87AD-200596570E1C}"/>
      </w:docPartPr>
      <w:docPartBody>
        <w:p w:rsidR="006B7C0F" w:rsidRDefault="00A244E4" w:rsidP="00A244E4">
          <w:pPr>
            <w:pStyle w:val="4C59C2FD62AA4783849D1EC54A00F512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64102CF718CA4BB991B5F9AC48A66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ABF07-C08B-47E4-A43B-E991B82DE6D8}"/>
      </w:docPartPr>
      <w:docPartBody>
        <w:p w:rsidR="006B7C0F" w:rsidRDefault="00A244E4" w:rsidP="00A244E4">
          <w:pPr>
            <w:pStyle w:val="64102CF718CA4BB991B5F9AC48A66BD3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E43BB9F299C041BDB323131F6D851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49EAA-F110-444E-A20D-AD91F2721264}"/>
      </w:docPartPr>
      <w:docPartBody>
        <w:p w:rsidR="006B7C0F" w:rsidRDefault="00A244E4" w:rsidP="00A244E4">
          <w:pPr>
            <w:pStyle w:val="E43BB9F299C041BDB323131F6D851691"/>
          </w:pPr>
          <w:r w:rsidRPr="00ED45D3">
            <w:rPr>
              <w:rStyle w:val="PlaceholderText"/>
            </w:rPr>
            <w:t>[Author]</w:t>
          </w:r>
        </w:p>
      </w:docPartBody>
    </w:docPart>
    <w:docPart>
      <w:docPartPr>
        <w:name w:val="AC956A26A58E4D4688FB91336F395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CE7FF-DC2D-4007-BAED-EAE79DCACE13}"/>
      </w:docPartPr>
      <w:docPartBody>
        <w:p w:rsidR="009874F0" w:rsidRDefault="006B7C0F" w:rsidP="006B7C0F">
          <w:pPr>
            <w:pStyle w:val="AC956A26A58E4D4688FB91336F395DE0"/>
          </w:pPr>
          <w:r w:rsidRPr="00ED45D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E4"/>
    <w:rsid w:val="006B7C0F"/>
    <w:rsid w:val="009874F0"/>
    <w:rsid w:val="00A244E4"/>
    <w:rsid w:val="00BE2838"/>
    <w:rsid w:val="00C257DD"/>
    <w:rsid w:val="00D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C0F"/>
    <w:rPr>
      <w:color w:val="808080"/>
    </w:rPr>
  </w:style>
  <w:style w:type="paragraph" w:customStyle="1" w:styleId="F3B15E782839427BB2DBEC5262E991DD">
    <w:name w:val="F3B15E782839427BB2DBEC5262E991DD"/>
  </w:style>
  <w:style w:type="paragraph" w:customStyle="1" w:styleId="64BBB4D0409145B486E4F616DBB8CEF5">
    <w:name w:val="64BBB4D0409145B486E4F616DBB8CEF5"/>
  </w:style>
  <w:style w:type="paragraph" w:customStyle="1" w:styleId="048A22A0C1CC40449C3A62DCF3CE3F64">
    <w:name w:val="048A22A0C1CC40449C3A62DCF3CE3F64"/>
  </w:style>
  <w:style w:type="paragraph" w:customStyle="1" w:styleId="30F9F7E03B264F8FBCC0832057913230">
    <w:name w:val="30F9F7E03B264F8FBCC0832057913230"/>
  </w:style>
  <w:style w:type="paragraph" w:customStyle="1" w:styleId="616C28146CD546E2A94065E73C8CC1BC">
    <w:name w:val="616C28146CD546E2A94065E73C8CC1BC"/>
  </w:style>
  <w:style w:type="paragraph" w:customStyle="1" w:styleId="EC4D60ACF9454A98B464E7918ACA103F">
    <w:name w:val="EC4D60ACF9454A98B464E7918ACA103F"/>
  </w:style>
  <w:style w:type="paragraph" w:customStyle="1" w:styleId="14AC2647E98940EC9EE53CB9EB5D1FBA">
    <w:name w:val="14AC2647E98940EC9EE53CB9EB5D1FBA"/>
  </w:style>
  <w:style w:type="paragraph" w:customStyle="1" w:styleId="17E83994375F47BF94DB94D67DDDB33A">
    <w:name w:val="17E83994375F47BF94DB94D67DDDB33A"/>
  </w:style>
  <w:style w:type="paragraph" w:customStyle="1" w:styleId="40639BDEEB364DC98A0FB54FE2E3D734">
    <w:name w:val="40639BDEEB364DC98A0FB54FE2E3D734"/>
  </w:style>
  <w:style w:type="paragraph" w:customStyle="1" w:styleId="697A2E7A29C3442DB779DC0AB194802A">
    <w:name w:val="697A2E7A29C3442DB779DC0AB194802A"/>
  </w:style>
  <w:style w:type="paragraph" w:customStyle="1" w:styleId="373E04D4E9E94FE491C0983CC3FA30CC">
    <w:name w:val="373E04D4E9E94FE491C0983CC3FA30CC"/>
  </w:style>
  <w:style w:type="paragraph" w:customStyle="1" w:styleId="4B1E0A7524A748AA927339513E37690E">
    <w:name w:val="4B1E0A7524A748AA927339513E37690E"/>
  </w:style>
  <w:style w:type="paragraph" w:customStyle="1" w:styleId="C4C711F4B5DC49E98CC5DF2C3711BA51">
    <w:name w:val="C4C711F4B5DC49E98CC5DF2C3711BA51"/>
  </w:style>
  <w:style w:type="paragraph" w:customStyle="1" w:styleId="511F99150A904E279F115002DAEFD413">
    <w:name w:val="511F99150A904E279F115002DAEFD413"/>
  </w:style>
  <w:style w:type="paragraph" w:customStyle="1" w:styleId="26957B827D7F4F10BAC9F607CF906BE0">
    <w:name w:val="26957B827D7F4F10BAC9F607CF906BE0"/>
  </w:style>
  <w:style w:type="paragraph" w:customStyle="1" w:styleId="094D20BAF7854DCB90182CEFCE1470F1">
    <w:name w:val="094D20BAF7854DCB90182CEFCE1470F1"/>
  </w:style>
  <w:style w:type="paragraph" w:customStyle="1" w:styleId="7B73EE9B1B8943CDAC506FF72429A37A">
    <w:name w:val="7B73EE9B1B8943CDAC506FF72429A37A"/>
    <w:rsid w:val="00A244E4"/>
  </w:style>
  <w:style w:type="paragraph" w:customStyle="1" w:styleId="038178B7C60C434FBCC6259380C55CC6">
    <w:name w:val="038178B7C60C434FBCC6259380C55CC6"/>
    <w:rsid w:val="00A244E4"/>
  </w:style>
  <w:style w:type="paragraph" w:customStyle="1" w:styleId="CB7928BB46EF4F12BA72986FFA592F5F">
    <w:name w:val="CB7928BB46EF4F12BA72986FFA592F5F"/>
    <w:rsid w:val="00A244E4"/>
  </w:style>
  <w:style w:type="paragraph" w:customStyle="1" w:styleId="7A74421AF84B4DB99842352D09BA2AA2">
    <w:name w:val="7A74421AF84B4DB99842352D09BA2AA2"/>
    <w:rsid w:val="00A244E4"/>
  </w:style>
  <w:style w:type="paragraph" w:customStyle="1" w:styleId="8E85CDCF56CB4C6A8E0DE515C5745010">
    <w:name w:val="8E85CDCF56CB4C6A8E0DE515C5745010"/>
    <w:rsid w:val="00A244E4"/>
  </w:style>
  <w:style w:type="paragraph" w:customStyle="1" w:styleId="0F79E70CDDDE42238087F20E21ECF86E">
    <w:name w:val="0F79E70CDDDE42238087F20E21ECF86E"/>
    <w:rsid w:val="00A244E4"/>
  </w:style>
  <w:style w:type="paragraph" w:customStyle="1" w:styleId="9BE699CD76954E6A9DD5D872333B50F7">
    <w:name w:val="9BE699CD76954E6A9DD5D872333B50F7"/>
    <w:rsid w:val="00A244E4"/>
  </w:style>
  <w:style w:type="paragraph" w:customStyle="1" w:styleId="6F3340D27EFD4826A019E79A2821BABB">
    <w:name w:val="6F3340D27EFD4826A019E79A2821BABB"/>
    <w:rsid w:val="00A244E4"/>
  </w:style>
  <w:style w:type="paragraph" w:customStyle="1" w:styleId="B79F6E0C7A28421EB0A8A7C05B9CDF85">
    <w:name w:val="B79F6E0C7A28421EB0A8A7C05B9CDF85"/>
    <w:rsid w:val="00A244E4"/>
  </w:style>
  <w:style w:type="paragraph" w:customStyle="1" w:styleId="C5AEE47173914603B2808D798665C6D8">
    <w:name w:val="C5AEE47173914603B2808D798665C6D8"/>
    <w:rsid w:val="00A244E4"/>
  </w:style>
  <w:style w:type="paragraph" w:customStyle="1" w:styleId="4A0046B97B344783820CDBFE55F565F5">
    <w:name w:val="4A0046B97B344783820CDBFE55F565F5"/>
    <w:rsid w:val="00A244E4"/>
  </w:style>
  <w:style w:type="paragraph" w:customStyle="1" w:styleId="0095591503C44434849BD44908D3C48A">
    <w:name w:val="0095591503C44434849BD44908D3C48A"/>
    <w:rsid w:val="00A244E4"/>
  </w:style>
  <w:style w:type="paragraph" w:customStyle="1" w:styleId="0AF2D9765F554681A3A5AA9D1BBFD708">
    <w:name w:val="0AF2D9765F554681A3A5AA9D1BBFD708"/>
    <w:rsid w:val="00A244E4"/>
  </w:style>
  <w:style w:type="paragraph" w:customStyle="1" w:styleId="2C94046DAA4F48519B2C5748DC565132">
    <w:name w:val="2C94046DAA4F48519B2C5748DC565132"/>
    <w:rsid w:val="00A244E4"/>
  </w:style>
  <w:style w:type="paragraph" w:customStyle="1" w:styleId="0505B5F6706C4BE3AE552127A136181A">
    <w:name w:val="0505B5F6706C4BE3AE552127A136181A"/>
    <w:rsid w:val="00A244E4"/>
  </w:style>
  <w:style w:type="paragraph" w:customStyle="1" w:styleId="E40DF3BC76904F77ADD099E285D882DD">
    <w:name w:val="E40DF3BC76904F77ADD099E285D882DD"/>
    <w:rsid w:val="00A244E4"/>
  </w:style>
  <w:style w:type="paragraph" w:customStyle="1" w:styleId="74A8C5043834452F830FEA06C4D10C37">
    <w:name w:val="74A8C5043834452F830FEA06C4D10C37"/>
    <w:rsid w:val="00A244E4"/>
  </w:style>
  <w:style w:type="paragraph" w:customStyle="1" w:styleId="22A57A26E78B4963804AF13A3C41A74E">
    <w:name w:val="22A57A26E78B4963804AF13A3C41A74E"/>
    <w:rsid w:val="00A244E4"/>
  </w:style>
  <w:style w:type="paragraph" w:customStyle="1" w:styleId="3B02C00CB78A4BA487A1503C862DAC08">
    <w:name w:val="3B02C00CB78A4BA487A1503C862DAC08"/>
    <w:rsid w:val="00A244E4"/>
  </w:style>
  <w:style w:type="paragraph" w:customStyle="1" w:styleId="111893331AFA4273B2A9AEB47D1E9B2D">
    <w:name w:val="111893331AFA4273B2A9AEB47D1E9B2D"/>
    <w:rsid w:val="00A244E4"/>
  </w:style>
  <w:style w:type="paragraph" w:customStyle="1" w:styleId="F083B73BE3FC4A1E93C76F38F9734E49">
    <w:name w:val="F083B73BE3FC4A1E93C76F38F9734E49"/>
    <w:rsid w:val="00A244E4"/>
  </w:style>
  <w:style w:type="paragraph" w:customStyle="1" w:styleId="322849D8D5894E1EA1AF2E5B419CD90A">
    <w:name w:val="322849D8D5894E1EA1AF2E5B419CD90A"/>
    <w:rsid w:val="00A244E4"/>
  </w:style>
  <w:style w:type="paragraph" w:customStyle="1" w:styleId="DFBF49BC79BC4E7781B45FD453FFE94A">
    <w:name w:val="DFBF49BC79BC4E7781B45FD453FFE94A"/>
    <w:rsid w:val="00A244E4"/>
  </w:style>
  <w:style w:type="paragraph" w:customStyle="1" w:styleId="8DB97119F3A7447F8F220C36C4A0D69A">
    <w:name w:val="8DB97119F3A7447F8F220C36C4A0D69A"/>
    <w:rsid w:val="00A244E4"/>
  </w:style>
  <w:style w:type="paragraph" w:customStyle="1" w:styleId="78B2FF52AC994E58BBA297FAE48FC481">
    <w:name w:val="78B2FF52AC994E58BBA297FAE48FC481"/>
    <w:rsid w:val="00A244E4"/>
  </w:style>
  <w:style w:type="paragraph" w:customStyle="1" w:styleId="8FF68A5849C84AC0A7901ED27693D6E2">
    <w:name w:val="8FF68A5849C84AC0A7901ED27693D6E2"/>
    <w:rsid w:val="00A244E4"/>
  </w:style>
  <w:style w:type="paragraph" w:customStyle="1" w:styleId="257C5169E7D04D2698BDBB7083268ED9">
    <w:name w:val="257C5169E7D04D2698BDBB7083268ED9"/>
    <w:rsid w:val="00A244E4"/>
  </w:style>
  <w:style w:type="paragraph" w:customStyle="1" w:styleId="270537F4C1634541A7F3B47E2B6D8C0A">
    <w:name w:val="270537F4C1634541A7F3B47E2B6D8C0A"/>
    <w:rsid w:val="00A244E4"/>
  </w:style>
  <w:style w:type="paragraph" w:customStyle="1" w:styleId="2E578DD58448478B95B28E24A0B862A5">
    <w:name w:val="2E578DD58448478B95B28E24A0B862A5"/>
    <w:rsid w:val="00A244E4"/>
  </w:style>
  <w:style w:type="paragraph" w:customStyle="1" w:styleId="89D079415D9F4BD6B28296122223C218">
    <w:name w:val="89D079415D9F4BD6B28296122223C218"/>
    <w:rsid w:val="00A244E4"/>
  </w:style>
  <w:style w:type="paragraph" w:customStyle="1" w:styleId="CE8AFCB6FA434B6F9ABCD4CEE9A85C20">
    <w:name w:val="CE8AFCB6FA434B6F9ABCD4CEE9A85C20"/>
    <w:rsid w:val="00A244E4"/>
  </w:style>
  <w:style w:type="paragraph" w:customStyle="1" w:styleId="3356750282CF4F98966DB6196372EC96">
    <w:name w:val="3356750282CF4F98966DB6196372EC96"/>
    <w:rsid w:val="00A244E4"/>
  </w:style>
  <w:style w:type="paragraph" w:customStyle="1" w:styleId="3EE194F1EDD641B786F650EE99BE1551">
    <w:name w:val="3EE194F1EDD641B786F650EE99BE1551"/>
    <w:rsid w:val="00A244E4"/>
  </w:style>
  <w:style w:type="paragraph" w:customStyle="1" w:styleId="014A9AE82D1C44CFA62EFC508096B054">
    <w:name w:val="014A9AE82D1C44CFA62EFC508096B054"/>
    <w:rsid w:val="00A244E4"/>
  </w:style>
  <w:style w:type="paragraph" w:customStyle="1" w:styleId="139420673ED84D73820626D151B64446">
    <w:name w:val="139420673ED84D73820626D151B64446"/>
    <w:rsid w:val="00A244E4"/>
  </w:style>
  <w:style w:type="paragraph" w:customStyle="1" w:styleId="17113CFE0CCC4A17AEDFA90C1F8A3A6F">
    <w:name w:val="17113CFE0CCC4A17AEDFA90C1F8A3A6F"/>
    <w:rsid w:val="00A244E4"/>
  </w:style>
  <w:style w:type="paragraph" w:customStyle="1" w:styleId="DBDFA57CB7AC44769F58D957B57DBDA3">
    <w:name w:val="DBDFA57CB7AC44769F58D957B57DBDA3"/>
    <w:rsid w:val="00A244E4"/>
  </w:style>
  <w:style w:type="paragraph" w:customStyle="1" w:styleId="20ED4F81BB34435199397F6F21DD3747">
    <w:name w:val="20ED4F81BB34435199397F6F21DD3747"/>
    <w:rsid w:val="00A244E4"/>
  </w:style>
  <w:style w:type="paragraph" w:customStyle="1" w:styleId="34E597638A244D16AE7D81E6C0D870DC">
    <w:name w:val="34E597638A244D16AE7D81E6C0D870DC"/>
    <w:rsid w:val="00A244E4"/>
  </w:style>
  <w:style w:type="paragraph" w:customStyle="1" w:styleId="93E10600B810400988BFA5C7ABEFA1BE">
    <w:name w:val="93E10600B810400988BFA5C7ABEFA1BE"/>
    <w:rsid w:val="00A244E4"/>
  </w:style>
  <w:style w:type="paragraph" w:customStyle="1" w:styleId="50AB42E0DC064A8E87CB03A742732B50">
    <w:name w:val="50AB42E0DC064A8E87CB03A742732B50"/>
    <w:rsid w:val="00A244E4"/>
  </w:style>
  <w:style w:type="paragraph" w:customStyle="1" w:styleId="3833418BA80B40DC898E9497F8FA8718">
    <w:name w:val="3833418BA80B40DC898E9497F8FA8718"/>
    <w:rsid w:val="00A244E4"/>
  </w:style>
  <w:style w:type="paragraph" w:customStyle="1" w:styleId="EB54E273EDD6494D863704F4BAA54B5B">
    <w:name w:val="EB54E273EDD6494D863704F4BAA54B5B"/>
    <w:rsid w:val="00A244E4"/>
  </w:style>
  <w:style w:type="paragraph" w:customStyle="1" w:styleId="58EE85804CD542709A32B1CB959FE907">
    <w:name w:val="58EE85804CD542709A32B1CB959FE907"/>
    <w:rsid w:val="00A244E4"/>
  </w:style>
  <w:style w:type="paragraph" w:customStyle="1" w:styleId="06CA2210E22F437BB42CD550E2538BAF">
    <w:name w:val="06CA2210E22F437BB42CD550E2538BAF"/>
    <w:rsid w:val="00A244E4"/>
  </w:style>
  <w:style w:type="paragraph" w:customStyle="1" w:styleId="1E1C8793235E453CA4E8B755A0276FA0">
    <w:name w:val="1E1C8793235E453CA4E8B755A0276FA0"/>
    <w:rsid w:val="00A244E4"/>
  </w:style>
  <w:style w:type="paragraph" w:customStyle="1" w:styleId="33831F8BAE234064A46266968C1888E3">
    <w:name w:val="33831F8BAE234064A46266968C1888E3"/>
    <w:rsid w:val="00A244E4"/>
  </w:style>
  <w:style w:type="paragraph" w:customStyle="1" w:styleId="55479F0DC32E4BA695DEB14BF4D05607">
    <w:name w:val="55479F0DC32E4BA695DEB14BF4D05607"/>
    <w:rsid w:val="00A244E4"/>
  </w:style>
  <w:style w:type="paragraph" w:customStyle="1" w:styleId="058693A95F004C73A5B945AE48F88287">
    <w:name w:val="058693A95F004C73A5B945AE48F88287"/>
    <w:rsid w:val="00A244E4"/>
  </w:style>
  <w:style w:type="paragraph" w:customStyle="1" w:styleId="4370BFC6657E4848A6300B850D76E018">
    <w:name w:val="4370BFC6657E4848A6300B850D76E018"/>
    <w:rsid w:val="00A244E4"/>
  </w:style>
  <w:style w:type="paragraph" w:customStyle="1" w:styleId="4FDE69E4FDA24551936879707D5865A0">
    <w:name w:val="4FDE69E4FDA24551936879707D5865A0"/>
    <w:rsid w:val="00A244E4"/>
  </w:style>
  <w:style w:type="paragraph" w:customStyle="1" w:styleId="F2D8B2ACC62C4EF79CC37EA9C75A9E63">
    <w:name w:val="F2D8B2ACC62C4EF79CC37EA9C75A9E63"/>
    <w:rsid w:val="00A244E4"/>
  </w:style>
  <w:style w:type="paragraph" w:customStyle="1" w:styleId="311A710215B64489B6C4C63209B669B2">
    <w:name w:val="311A710215B64489B6C4C63209B669B2"/>
    <w:rsid w:val="00A244E4"/>
  </w:style>
  <w:style w:type="paragraph" w:customStyle="1" w:styleId="0195A02D016C480ABE2B0255CC6EC73A">
    <w:name w:val="0195A02D016C480ABE2B0255CC6EC73A"/>
    <w:rsid w:val="00A244E4"/>
  </w:style>
  <w:style w:type="paragraph" w:customStyle="1" w:styleId="1B430A2C57904527A97C9D89934A5E48">
    <w:name w:val="1B430A2C57904527A97C9D89934A5E48"/>
    <w:rsid w:val="00A244E4"/>
  </w:style>
  <w:style w:type="paragraph" w:customStyle="1" w:styleId="3115EF5A15624C5098B3C6C76294AF06">
    <w:name w:val="3115EF5A15624C5098B3C6C76294AF06"/>
    <w:rsid w:val="00A244E4"/>
  </w:style>
  <w:style w:type="paragraph" w:customStyle="1" w:styleId="7D91943C9A2347BDBF1DCD1F1EFB088E">
    <w:name w:val="7D91943C9A2347BDBF1DCD1F1EFB088E"/>
    <w:rsid w:val="00A244E4"/>
  </w:style>
  <w:style w:type="paragraph" w:customStyle="1" w:styleId="1DD05E6B7BCF4DA89205C25B83E98566">
    <w:name w:val="1DD05E6B7BCF4DA89205C25B83E98566"/>
    <w:rsid w:val="00A244E4"/>
  </w:style>
  <w:style w:type="paragraph" w:customStyle="1" w:styleId="EFEFC3B751BD4E50A5112C1909E27B8A">
    <w:name w:val="EFEFC3B751BD4E50A5112C1909E27B8A"/>
    <w:rsid w:val="00A244E4"/>
  </w:style>
  <w:style w:type="paragraph" w:customStyle="1" w:styleId="2DCDD0A771D044B6A915883EE6C4DFBE">
    <w:name w:val="2DCDD0A771D044B6A915883EE6C4DFBE"/>
    <w:rsid w:val="00A244E4"/>
  </w:style>
  <w:style w:type="paragraph" w:customStyle="1" w:styleId="0D888C83C70C429D9B05CC999DCC91DF">
    <w:name w:val="0D888C83C70C429D9B05CC999DCC91DF"/>
    <w:rsid w:val="00A244E4"/>
  </w:style>
  <w:style w:type="paragraph" w:customStyle="1" w:styleId="242E0F8F1AEA480A8802519F5F753BDF">
    <w:name w:val="242E0F8F1AEA480A8802519F5F753BDF"/>
    <w:rsid w:val="00A244E4"/>
  </w:style>
  <w:style w:type="paragraph" w:customStyle="1" w:styleId="B39F08E87C5B445BAE358AC585B16297">
    <w:name w:val="B39F08E87C5B445BAE358AC585B16297"/>
    <w:rsid w:val="00A244E4"/>
  </w:style>
  <w:style w:type="paragraph" w:customStyle="1" w:styleId="538ACF6C150D431388CBA78EE957A6A5">
    <w:name w:val="538ACF6C150D431388CBA78EE957A6A5"/>
    <w:rsid w:val="00A244E4"/>
  </w:style>
  <w:style w:type="paragraph" w:customStyle="1" w:styleId="A4661DF7BAEB4AA3AC4CDA23E56519F2">
    <w:name w:val="A4661DF7BAEB4AA3AC4CDA23E56519F2"/>
    <w:rsid w:val="00A244E4"/>
  </w:style>
  <w:style w:type="paragraph" w:customStyle="1" w:styleId="2CA0ADF113F44DE6B0BEBCFBA75B5755">
    <w:name w:val="2CA0ADF113F44DE6B0BEBCFBA75B5755"/>
    <w:rsid w:val="00A244E4"/>
  </w:style>
  <w:style w:type="paragraph" w:customStyle="1" w:styleId="7E3A430A5C5149A3984296566656F499">
    <w:name w:val="7E3A430A5C5149A3984296566656F499"/>
    <w:rsid w:val="00A244E4"/>
  </w:style>
  <w:style w:type="paragraph" w:customStyle="1" w:styleId="DF737F56DA2C49789800D45B986D435B">
    <w:name w:val="DF737F56DA2C49789800D45B986D435B"/>
    <w:rsid w:val="00A244E4"/>
  </w:style>
  <w:style w:type="paragraph" w:customStyle="1" w:styleId="0BC52891D7484FA7AAD5A0FDD6EDB45F">
    <w:name w:val="0BC52891D7484FA7AAD5A0FDD6EDB45F"/>
    <w:rsid w:val="00A244E4"/>
  </w:style>
  <w:style w:type="paragraph" w:customStyle="1" w:styleId="F76274FBAB7C495AA83CE95EEC182B11">
    <w:name w:val="F76274FBAB7C495AA83CE95EEC182B11"/>
    <w:rsid w:val="00A244E4"/>
  </w:style>
  <w:style w:type="paragraph" w:customStyle="1" w:styleId="BA201C8B0CC54DFF9B637336A2485E77">
    <w:name w:val="BA201C8B0CC54DFF9B637336A2485E77"/>
    <w:rsid w:val="00A244E4"/>
  </w:style>
  <w:style w:type="paragraph" w:customStyle="1" w:styleId="42ACC09FD1DE46E092346866484EC5C6">
    <w:name w:val="42ACC09FD1DE46E092346866484EC5C6"/>
    <w:rsid w:val="00A244E4"/>
  </w:style>
  <w:style w:type="paragraph" w:customStyle="1" w:styleId="DB0482A24A384473B8D104BEA002610B">
    <w:name w:val="DB0482A24A384473B8D104BEA002610B"/>
    <w:rsid w:val="00A244E4"/>
  </w:style>
  <w:style w:type="paragraph" w:customStyle="1" w:styleId="AE98E7D76E9241A49D59CAAB71ECA04B">
    <w:name w:val="AE98E7D76E9241A49D59CAAB71ECA04B"/>
    <w:rsid w:val="00A244E4"/>
  </w:style>
  <w:style w:type="paragraph" w:customStyle="1" w:styleId="1CB74F0722284A349E9D72F9C4F113BB">
    <w:name w:val="1CB74F0722284A349E9D72F9C4F113BB"/>
    <w:rsid w:val="00A244E4"/>
  </w:style>
  <w:style w:type="paragraph" w:customStyle="1" w:styleId="24AD8359EF6C4C3994BE9C9620AC7974">
    <w:name w:val="24AD8359EF6C4C3994BE9C9620AC7974"/>
    <w:rsid w:val="00A244E4"/>
  </w:style>
  <w:style w:type="paragraph" w:customStyle="1" w:styleId="5A89CF5777FD453B9ABDCAF20372094A">
    <w:name w:val="5A89CF5777FD453B9ABDCAF20372094A"/>
    <w:rsid w:val="00A244E4"/>
  </w:style>
  <w:style w:type="paragraph" w:customStyle="1" w:styleId="BEBFFA59CD534FB7B371BA7F356FB9DC">
    <w:name w:val="BEBFFA59CD534FB7B371BA7F356FB9DC"/>
    <w:rsid w:val="00A244E4"/>
  </w:style>
  <w:style w:type="paragraph" w:customStyle="1" w:styleId="D0820FBD9A194D9A863EA16E2CB7CBE8">
    <w:name w:val="D0820FBD9A194D9A863EA16E2CB7CBE8"/>
    <w:rsid w:val="00A244E4"/>
  </w:style>
  <w:style w:type="paragraph" w:customStyle="1" w:styleId="46C5611A04DE4F6FAC0D87CD23C5A077">
    <w:name w:val="46C5611A04DE4F6FAC0D87CD23C5A077"/>
    <w:rsid w:val="00A244E4"/>
  </w:style>
  <w:style w:type="paragraph" w:customStyle="1" w:styleId="AE4ED62B085441E09CD5C5FA4DE2A8B0">
    <w:name w:val="AE4ED62B085441E09CD5C5FA4DE2A8B0"/>
    <w:rsid w:val="00A244E4"/>
  </w:style>
  <w:style w:type="paragraph" w:customStyle="1" w:styleId="E0C3EBE5E8EB4B86AB2F3D4F9D528FF0">
    <w:name w:val="E0C3EBE5E8EB4B86AB2F3D4F9D528FF0"/>
    <w:rsid w:val="00A244E4"/>
  </w:style>
  <w:style w:type="paragraph" w:customStyle="1" w:styleId="52CB757431454B0AB1F7483E3B4D1E59">
    <w:name w:val="52CB757431454B0AB1F7483E3B4D1E59"/>
    <w:rsid w:val="00A244E4"/>
  </w:style>
  <w:style w:type="paragraph" w:customStyle="1" w:styleId="FD20940242874081BA0240505E596B11">
    <w:name w:val="FD20940242874081BA0240505E596B11"/>
    <w:rsid w:val="00A244E4"/>
  </w:style>
  <w:style w:type="paragraph" w:customStyle="1" w:styleId="A1FBC1ABD16C453489666420B1BC3927">
    <w:name w:val="A1FBC1ABD16C453489666420B1BC3927"/>
    <w:rsid w:val="00A244E4"/>
  </w:style>
  <w:style w:type="paragraph" w:customStyle="1" w:styleId="544FD60A8B0648979A86ECE792ACA379">
    <w:name w:val="544FD60A8B0648979A86ECE792ACA379"/>
    <w:rsid w:val="00A244E4"/>
  </w:style>
  <w:style w:type="paragraph" w:customStyle="1" w:styleId="A4AD413AB8D44626AD8C0C02461B1236">
    <w:name w:val="A4AD413AB8D44626AD8C0C02461B1236"/>
    <w:rsid w:val="00A244E4"/>
  </w:style>
  <w:style w:type="paragraph" w:customStyle="1" w:styleId="36DEE44D041E4E4082AB4C799A5A3577">
    <w:name w:val="36DEE44D041E4E4082AB4C799A5A3577"/>
    <w:rsid w:val="00A244E4"/>
  </w:style>
  <w:style w:type="paragraph" w:customStyle="1" w:styleId="21CBF68B5D8C4659B47F8E4AA6E33132">
    <w:name w:val="21CBF68B5D8C4659B47F8E4AA6E33132"/>
    <w:rsid w:val="00A244E4"/>
  </w:style>
  <w:style w:type="paragraph" w:customStyle="1" w:styleId="9FC7E1DC74C645DFB479CB272B704639">
    <w:name w:val="9FC7E1DC74C645DFB479CB272B704639"/>
    <w:rsid w:val="00A244E4"/>
  </w:style>
  <w:style w:type="paragraph" w:customStyle="1" w:styleId="9689D09F7747445D9C8F9E56B2796274">
    <w:name w:val="9689D09F7747445D9C8F9E56B2796274"/>
    <w:rsid w:val="00A244E4"/>
  </w:style>
  <w:style w:type="paragraph" w:customStyle="1" w:styleId="4146D7015C8442418547D18FE515D885">
    <w:name w:val="4146D7015C8442418547D18FE515D885"/>
    <w:rsid w:val="00A244E4"/>
  </w:style>
  <w:style w:type="paragraph" w:customStyle="1" w:styleId="895C7872F9C5409AB697BFA745DC8D16">
    <w:name w:val="895C7872F9C5409AB697BFA745DC8D16"/>
    <w:rsid w:val="00A244E4"/>
  </w:style>
  <w:style w:type="paragraph" w:customStyle="1" w:styleId="39DC1BCADC7C4560A795C3C3D4C52688">
    <w:name w:val="39DC1BCADC7C4560A795C3C3D4C52688"/>
    <w:rsid w:val="00A244E4"/>
  </w:style>
  <w:style w:type="paragraph" w:customStyle="1" w:styleId="913D295CC4814596A07BE9CD6B503272">
    <w:name w:val="913D295CC4814596A07BE9CD6B503272"/>
    <w:rsid w:val="00A244E4"/>
  </w:style>
  <w:style w:type="paragraph" w:customStyle="1" w:styleId="6C1B53E31CE145C9AE6D1A63EA34019D">
    <w:name w:val="6C1B53E31CE145C9AE6D1A63EA34019D"/>
    <w:rsid w:val="00A244E4"/>
  </w:style>
  <w:style w:type="paragraph" w:customStyle="1" w:styleId="DE7DFFE77A984C3CAFFEA765D137F202">
    <w:name w:val="DE7DFFE77A984C3CAFFEA765D137F202"/>
    <w:rsid w:val="00A244E4"/>
  </w:style>
  <w:style w:type="paragraph" w:customStyle="1" w:styleId="7629949064914C8495410D6FA50B24A7">
    <w:name w:val="7629949064914C8495410D6FA50B24A7"/>
    <w:rsid w:val="00A244E4"/>
  </w:style>
  <w:style w:type="paragraph" w:customStyle="1" w:styleId="D71FCE7FF2D64486B85D6C291565216E">
    <w:name w:val="D71FCE7FF2D64486B85D6C291565216E"/>
    <w:rsid w:val="00A244E4"/>
  </w:style>
  <w:style w:type="paragraph" w:customStyle="1" w:styleId="A25D69C68CAA41FCA673D5F7BDF81B0F">
    <w:name w:val="A25D69C68CAA41FCA673D5F7BDF81B0F"/>
    <w:rsid w:val="00A244E4"/>
  </w:style>
  <w:style w:type="paragraph" w:customStyle="1" w:styleId="95D3526D92BE4D858E26CA591B746E6F">
    <w:name w:val="95D3526D92BE4D858E26CA591B746E6F"/>
    <w:rsid w:val="00A244E4"/>
  </w:style>
  <w:style w:type="paragraph" w:customStyle="1" w:styleId="2A123D98B7FC4135A876B456BDCFD36C">
    <w:name w:val="2A123D98B7FC4135A876B456BDCFD36C"/>
    <w:rsid w:val="00A244E4"/>
  </w:style>
  <w:style w:type="paragraph" w:customStyle="1" w:styleId="7B9CC33328434C47BD618261E0286AC6">
    <w:name w:val="7B9CC33328434C47BD618261E0286AC6"/>
    <w:rsid w:val="00A244E4"/>
  </w:style>
  <w:style w:type="paragraph" w:customStyle="1" w:styleId="569DF0B6C197496590554BA955DC5670">
    <w:name w:val="569DF0B6C197496590554BA955DC5670"/>
    <w:rsid w:val="00A244E4"/>
  </w:style>
  <w:style w:type="paragraph" w:customStyle="1" w:styleId="CE0DCAB9CB0C4491A1475FCD3E64628C">
    <w:name w:val="CE0DCAB9CB0C4491A1475FCD3E64628C"/>
    <w:rsid w:val="00A244E4"/>
  </w:style>
  <w:style w:type="paragraph" w:customStyle="1" w:styleId="E0C170D6C42C40978D6361E3F51E71DB">
    <w:name w:val="E0C170D6C42C40978D6361E3F51E71DB"/>
    <w:rsid w:val="00A244E4"/>
  </w:style>
  <w:style w:type="paragraph" w:customStyle="1" w:styleId="150324E9A59042C2B4CA9364FAF14E7A">
    <w:name w:val="150324E9A59042C2B4CA9364FAF14E7A"/>
    <w:rsid w:val="00A244E4"/>
  </w:style>
  <w:style w:type="paragraph" w:customStyle="1" w:styleId="A9873FA41A3D43BE9E7ECE596D5054ED">
    <w:name w:val="A9873FA41A3D43BE9E7ECE596D5054ED"/>
    <w:rsid w:val="00A244E4"/>
  </w:style>
  <w:style w:type="paragraph" w:customStyle="1" w:styleId="9451949D464D493CB3E573633EB76A5E">
    <w:name w:val="9451949D464D493CB3E573633EB76A5E"/>
    <w:rsid w:val="00A244E4"/>
  </w:style>
  <w:style w:type="paragraph" w:customStyle="1" w:styleId="9226BDB83E1447BC84E1F590AFF2304E">
    <w:name w:val="9226BDB83E1447BC84E1F590AFF2304E"/>
    <w:rsid w:val="00A244E4"/>
  </w:style>
  <w:style w:type="paragraph" w:customStyle="1" w:styleId="03C1A86E5E1F426285701D0C4DC8729F">
    <w:name w:val="03C1A86E5E1F426285701D0C4DC8729F"/>
    <w:rsid w:val="00A244E4"/>
  </w:style>
  <w:style w:type="paragraph" w:customStyle="1" w:styleId="3F2315FF788446C2B581C9580176447C">
    <w:name w:val="3F2315FF788446C2B581C9580176447C"/>
    <w:rsid w:val="00A244E4"/>
  </w:style>
  <w:style w:type="paragraph" w:customStyle="1" w:styleId="3431E222560A48AFB03EFEC08AC8A955">
    <w:name w:val="3431E222560A48AFB03EFEC08AC8A955"/>
    <w:rsid w:val="00A244E4"/>
  </w:style>
  <w:style w:type="paragraph" w:customStyle="1" w:styleId="9F7EAA7C9E244D92ABD7BBB13B6F6D29">
    <w:name w:val="9F7EAA7C9E244D92ABD7BBB13B6F6D29"/>
    <w:rsid w:val="00A244E4"/>
  </w:style>
  <w:style w:type="paragraph" w:customStyle="1" w:styleId="951FE4D19B464AABAB800BCB4A96E40C">
    <w:name w:val="951FE4D19B464AABAB800BCB4A96E40C"/>
    <w:rsid w:val="00A244E4"/>
  </w:style>
  <w:style w:type="paragraph" w:customStyle="1" w:styleId="B1618CC05243405AAADF59306820BC4D">
    <w:name w:val="B1618CC05243405AAADF59306820BC4D"/>
    <w:rsid w:val="00A244E4"/>
  </w:style>
  <w:style w:type="paragraph" w:customStyle="1" w:styleId="49649DABEBE24698936BDCBCAC343609">
    <w:name w:val="49649DABEBE24698936BDCBCAC343609"/>
    <w:rsid w:val="00A244E4"/>
  </w:style>
  <w:style w:type="paragraph" w:customStyle="1" w:styleId="C4555E084135449F9CC34B4A2DAA200F">
    <w:name w:val="C4555E084135449F9CC34B4A2DAA200F"/>
    <w:rsid w:val="00A244E4"/>
  </w:style>
  <w:style w:type="paragraph" w:customStyle="1" w:styleId="774624AB4B834F66AA6359FC2EFD0CB9">
    <w:name w:val="774624AB4B834F66AA6359FC2EFD0CB9"/>
    <w:rsid w:val="00A244E4"/>
  </w:style>
  <w:style w:type="paragraph" w:customStyle="1" w:styleId="56629EA401AD4C0A9E7DEE5B892FD94E">
    <w:name w:val="56629EA401AD4C0A9E7DEE5B892FD94E"/>
    <w:rsid w:val="00A244E4"/>
  </w:style>
  <w:style w:type="paragraph" w:customStyle="1" w:styleId="772ACBE73BB24CBA939F398387A16B11">
    <w:name w:val="772ACBE73BB24CBA939F398387A16B11"/>
    <w:rsid w:val="00A244E4"/>
  </w:style>
  <w:style w:type="paragraph" w:customStyle="1" w:styleId="857C13FE1A544708B5F57B9D9C2A1EC2">
    <w:name w:val="857C13FE1A544708B5F57B9D9C2A1EC2"/>
    <w:rsid w:val="00A244E4"/>
  </w:style>
  <w:style w:type="paragraph" w:customStyle="1" w:styleId="A7578319EE0849A194A8B75845BD6371">
    <w:name w:val="A7578319EE0849A194A8B75845BD6371"/>
    <w:rsid w:val="00A244E4"/>
  </w:style>
  <w:style w:type="paragraph" w:customStyle="1" w:styleId="1C35E0C91A8E4AE79333950D6B1C188F">
    <w:name w:val="1C35E0C91A8E4AE79333950D6B1C188F"/>
    <w:rsid w:val="00A244E4"/>
  </w:style>
  <w:style w:type="paragraph" w:customStyle="1" w:styleId="53C625972710423F83CBA942B1992086">
    <w:name w:val="53C625972710423F83CBA942B1992086"/>
    <w:rsid w:val="00A244E4"/>
  </w:style>
  <w:style w:type="paragraph" w:customStyle="1" w:styleId="6FB0D07DE9764B6193287EE6C59F0871">
    <w:name w:val="6FB0D07DE9764B6193287EE6C59F0871"/>
    <w:rsid w:val="00A244E4"/>
  </w:style>
  <w:style w:type="paragraph" w:customStyle="1" w:styleId="B54469AEC9544DD4A86BCA842E5F7904">
    <w:name w:val="B54469AEC9544DD4A86BCA842E5F7904"/>
    <w:rsid w:val="00A244E4"/>
  </w:style>
  <w:style w:type="paragraph" w:customStyle="1" w:styleId="6741125DFE334212A0992240C8FDB323">
    <w:name w:val="6741125DFE334212A0992240C8FDB323"/>
    <w:rsid w:val="00A244E4"/>
  </w:style>
  <w:style w:type="paragraph" w:customStyle="1" w:styleId="9CE33C07E80E4A3FA25ADEB7A1323046">
    <w:name w:val="9CE33C07E80E4A3FA25ADEB7A1323046"/>
    <w:rsid w:val="00A244E4"/>
  </w:style>
  <w:style w:type="paragraph" w:customStyle="1" w:styleId="22B8BDFA563346B59D4A6AA9EE9F61D7">
    <w:name w:val="22B8BDFA563346B59D4A6AA9EE9F61D7"/>
    <w:rsid w:val="00A244E4"/>
  </w:style>
  <w:style w:type="paragraph" w:customStyle="1" w:styleId="6C2A2FDE8F82419394E4F9E653469B3B">
    <w:name w:val="6C2A2FDE8F82419394E4F9E653469B3B"/>
    <w:rsid w:val="00A244E4"/>
  </w:style>
  <w:style w:type="paragraph" w:customStyle="1" w:styleId="B8BD663505724BFFB79AEC6330CC87BC">
    <w:name w:val="B8BD663505724BFFB79AEC6330CC87BC"/>
    <w:rsid w:val="00A244E4"/>
  </w:style>
  <w:style w:type="paragraph" w:customStyle="1" w:styleId="720DE81549E6411481F2BB0E87EF73DF">
    <w:name w:val="720DE81549E6411481F2BB0E87EF73DF"/>
    <w:rsid w:val="00A244E4"/>
  </w:style>
  <w:style w:type="paragraph" w:customStyle="1" w:styleId="207CB491475B48A39A1B477FEAAFC678">
    <w:name w:val="207CB491475B48A39A1B477FEAAFC678"/>
    <w:rsid w:val="00A244E4"/>
  </w:style>
  <w:style w:type="paragraph" w:customStyle="1" w:styleId="E6DCD3FD97164C208C0E6EEB98434E5E">
    <w:name w:val="E6DCD3FD97164C208C0E6EEB98434E5E"/>
    <w:rsid w:val="00A244E4"/>
  </w:style>
  <w:style w:type="paragraph" w:customStyle="1" w:styleId="242F6BCCABA540D0BE6EF9066234229D">
    <w:name w:val="242F6BCCABA540D0BE6EF9066234229D"/>
    <w:rsid w:val="00A244E4"/>
  </w:style>
  <w:style w:type="paragraph" w:customStyle="1" w:styleId="86C5AB1FBBC448768A1A3EAD15830241">
    <w:name w:val="86C5AB1FBBC448768A1A3EAD15830241"/>
    <w:rsid w:val="00A244E4"/>
  </w:style>
  <w:style w:type="paragraph" w:customStyle="1" w:styleId="09CC4E49A0FE4AF4A7AE391557A1A55D">
    <w:name w:val="09CC4E49A0FE4AF4A7AE391557A1A55D"/>
    <w:rsid w:val="00A244E4"/>
  </w:style>
  <w:style w:type="paragraph" w:customStyle="1" w:styleId="71EE2FA0444841C0BEC3A171A7FFC878">
    <w:name w:val="71EE2FA0444841C0BEC3A171A7FFC878"/>
    <w:rsid w:val="00A244E4"/>
  </w:style>
  <w:style w:type="paragraph" w:customStyle="1" w:styleId="9C37CFC532CB446CB8C0D5C46798DB4A">
    <w:name w:val="9C37CFC532CB446CB8C0D5C46798DB4A"/>
    <w:rsid w:val="00A244E4"/>
  </w:style>
  <w:style w:type="paragraph" w:customStyle="1" w:styleId="E6E3EB19698F4D2A8B055CFAFACF4462">
    <w:name w:val="E6E3EB19698F4D2A8B055CFAFACF4462"/>
    <w:rsid w:val="00A244E4"/>
  </w:style>
  <w:style w:type="paragraph" w:customStyle="1" w:styleId="9CCDD182A7EA421BAAEE48B68C1B6C7F">
    <w:name w:val="9CCDD182A7EA421BAAEE48B68C1B6C7F"/>
    <w:rsid w:val="00A244E4"/>
  </w:style>
  <w:style w:type="paragraph" w:customStyle="1" w:styleId="4830B35345F4470AAA222FC657F8263A">
    <w:name w:val="4830B35345F4470AAA222FC657F8263A"/>
    <w:rsid w:val="00A244E4"/>
  </w:style>
  <w:style w:type="paragraph" w:customStyle="1" w:styleId="6FFF1787E68C4639B44009989CE55644">
    <w:name w:val="6FFF1787E68C4639B44009989CE55644"/>
    <w:rsid w:val="00A244E4"/>
  </w:style>
  <w:style w:type="paragraph" w:customStyle="1" w:styleId="446EF32900CB4E2E91634D6C15DC080F">
    <w:name w:val="446EF32900CB4E2E91634D6C15DC080F"/>
    <w:rsid w:val="00A244E4"/>
  </w:style>
  <w:style w:type="paragraph" w:customStyle="1" w:styleId="8FDFB77FB7A64D268D11BD085048049E">
    <w:name w:val="8FDFB77FB7A64D268D11BD085048049E"/>
    <w:rsid w:val="00A244E4"/>
  </w:style>
  <w:style w:type="paragraph" w:customStyle="1" w:styleId="A5409BA89ADE47438F1BAA0F1077609F">
    <w:name w:val="A5409BA89ADE47438F1BAA0F1077609F"/>
    <w:rsid w:val="00A244E4"/>
  </w:style>
  <w:style w:type="paragraph" w:customStyle="1" w:styleId="2C8D4E109415446B972A321152A26C18">
    <w:name w:val="2C8D4E109415446B972A321152A26C18"/>
    <w:rsid w:val="00A244E4"/>
  </w:style>
  <w:style w:type="paragraph" w:customStyle="1" w:styleId="74F53D49DEFA4A6AA295134030DBC71E">
    <w:name w:val="74F53D49DEFA4A6AA295134030DBC71E"/>
    <w:rsid w:val="00A244E4"/>
  </w:style>
  <w:style w:type="paragraph" w:customStyle="1" w:styleId="36B0CCDAA25D4468BA43D0A1C5355EBE">
    <w:name w:val="36B0CCDAA25D4468BA43D0A1C5355EBE"/>
    <w:rsid w:val="00A244E4"/>
  </w:style>
  <w:style w:type="paragraph" w:customStyle="1" w:styleId="B229E6D579734B07989B7B6C528DD55E">
    <w:name w:val="B229E6D579734B07989B7B6C528DD55E"/>
    <w:rsid w:val="00A244E4"/>
  </w:style>
  <w:style w:type="paragraph" w:customStyle="1" w:styleId="3492B4A6481943339C37D3905D722F4E">
    <w:name w:val="3492B4A6481943339C37D3905D722F4E"/>
    <w:rsid w:val="00A244E4"/>
  </w:style>
  <w:style w:type="paragraph" w:customStyle="1" w:styleId="4D1EA87183D64A29B25745AD188EC107">
    <w:name w:val="4D1EA87183D64A29B25745AD188EC107"/>
    <w:rsid w:val="00A244E4"/>
  </w:style>
  <w:style w:type="paragraph" w:customStyle="1" w:styleId="71463C74DFF54CD7A3AC1431F6987852">
    <w:name w:val="71463C74DFF54CD7A3AC1431F6987852"/>
    <w:rsid w:val="00A244E4"/>
  </w:style>
  <w:style w:type="paragraph" w:customStyle="1" w:styleId="74F22EE9B92A46E7B63E0395A22A985D">
    <w:name w:val="74F22EE9B92A46E7B63E0395A22A985D"/>
    <w:rsid w:val="00A244E4"/>
  </w:style>
  <w:style w:type="paragraph" w:customStyle="1" w:styleId="E583CEC045794055ADCEB48E28A3DB5A">
    <w:name w:val="E583CEC045794055ADCEB48E28A3DB5A"/>
    <w:rsid w:val="00A244E4"/>
  </w:style>
  <w:style w:type="paragraph" w:customStyle="1" w:styleId="7AF5F3465218469D80EA5346BC1FC51E">
    <w:name w:val="7AF5F3465218469D80EA5346BC1FC51E"/>
    <w:rsid w:val="00A244E4"/>
  </w:style>
  <w:style w:type="paragraph" w:customStyle="1" w:styleId="BC0C2E1C7EE644E183B18EA3B2F0D6F1">
    <w:name w:val="BC0C2E1C7EE644E183B18EA3B2F0D6F1"/>
    <w:rsid w:val="00A244E4"/>
  </w:style>
  <w:style w:type="paragraph" w:customStyle="1" w:styleId="970217E4C39C46B68020D9B3CFBC1723">
    <w:name w:val="970217E4C39C46B68020D9B3CFBC1723"/>
    <w:rsid w:val="00A244E4"/>
  </w:style>
  <w:style w:type="paragraph" w:customStyle="1" w:styleId="C510123713F34EE09BB7863D17A7F094">
    <w:name w:val="C510123713F34EE09BB7863D17A7F094"/>
    <w:rsid w:val="00A244E4"/>
  </w:style>
  <w:style w:type="paragraph" w:customStyle="1" w:styleId="1E4F22B2892748DE817478C3BCBE1F59">
    <w:name w:val="1E4F22B2892748DE817478C3BCBE1F59"/>
    <w:rsid w:val="00A244E4"/>
  </w:style>
  <w:style w:type="paragraph" w:customStyle="1" w:styleId="3FEC1F3991C642929F075A5DACDE2A4D">
    <w:name w:val="3FEC1F3991C642929F075A5DACDE2A4D"/>
    <w:rsid w:val="00A244E4"/>
  </w:style>
  <w:style w:type="paragraph" w:customStyle="1" w:styleId="41313396D6274EE8A0A95407CE46A0E2">
    <w:name w:val="41313396D6274EE8A0A95407CE46A0E2"/>
    <w:rsid w:val="00A244E4"/>
  </w:style>
  <w:style w:type="paragraph" w:customStyle="1" w:styleId="1E0A6CEB240F489EB662013AD8B3A3A8">
    <w:name w:val="1E0A6CEB240F489EB662013AD8B3A3A8"/>
    <w:rsid w:val="00A244E4"/>
  </w:style>
  <w:style w:type="paragraph" w:customStyle="1" w:styleId="17C4FEBA616E44DFABCBF02DFAC75F65">
    <w:name w:val="17C4FEBA616E44DFABCBF02DFAC75F65"/>
    <w:rsid w:val="00A244E4"/>
  </w:style>
  <w:style w:type="paragraph" w:customStyle="1" w:styleId="ED44C1BF9D1547008039DFB83BF28D9E">
    <w:name w:val="ED44C1BF9D1547008039DFB83BF28D9E"/>
    <w:rsid w:val="00A244E4"/>
  </w:style>
  <w:style w:type="paragraph" w:customStyle="1" w:styleId="4B921E7EDA93425692F7DCB92A043C99">
    <w:name w:val="4B921E7EDA93425692F7DCB92A043C99"/>
    <w:rsid w:val="00A244E4"/>
  </w:style>
  <w:style w:type="paragraph" w:customStyle="1" w:styleId="6C941E49C0D44907B1D3D3A4C765BDE9">
    <w:name w:val="6C941E49C0D44907B1D3D3A4C765BDE9"/>
    <w:rsid w:val="00A244E4"/>
  </w:style>
  <w:style w:type="paragraph" w:customStyle="1" w:styleId="8AB35B2E704A4217990133F91B59935D">
    <w:name w:val="8AB35B2E704A4217990133F91B59935D"/>
    <w:rsid w:val="00A244E4"/>
  </w:style>
  <w:style w:type="paragraph" w:customStyle="1" w:styleId="3016309F2B8B41BDA84C73574ABB2F06">
    <w:name w:val="3016309F2B8B41BDA84C73574ABB2F06"/>
    <w:rsid w:val="00A244E4"/>
  </w:style>
  <w:style w:type="paragraph" w:customStyle="1" w:styleId="4C59C2FD62AA4783849D1EC54A00F512">
    <w:name w:val="4C59C2FD62AA4783849D1EC54A00F512"/>
    <w:rsid w:val="00A244E4"/>
  </w:style>
  <w:style w:type="paragraph" w:customStyle="1" w:styleId="2AB7870AD27E456FAD26CE2945499E0C">
    <w:name w:val="2AB7870AD27E456FAD26CE2945499E0C"/>
    <w:rsid w:val="00A244E4"/>
  </w:style>
  <w:style w:type="paragraph" w:customStyle="1" w:styleId="64102CF718CA4BB991B5F9AC48A66BD3">
    <w:name w:val="64102CF718CA4BB991B5F9AC48A66BD3"/>
    <w:rsid w:val="00A244E4"/>
  </w:style>
  <w:style w:type="paragraph" w:customStyle="1" w:styleId="E43BB9F299C041BDB323131F6D851691">
    <w:name w:val="E43BB9F299C041BDB323131F6D851691"/>
    <w:rsid w:val="00A244E4"/>
  </w:style>
  <w:style w:type="paragraph" w:customStyle="1" w:styleId="AC956A26A58E4D4688FB91336F395DE0">
    <w:name w:val="AC956A26A58E4D4688FB91336F395DE0"/>
    <w:rsid w:val="006B7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4C4D5-D354-4133-8D07-E761AE67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200</TotalTime>
  <Pages>1</Pages>
  <Words>2432</Words>
  <Characters>13867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Industrial Information Security Management System</vt:lpstr>
      <vt:lpstr/>
      <vt:lpstr>Instructions</vt:lpstr>
      <vt:lpstr/>
      <vt:lpstr>Statement of Applicability  </vt:lpstr>
    </vt:vector>
  </TitlesOfParts>
  <Manager>Manager Pocock</Manager>
  <Company>NP Factory, Ltd.</Company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</dc:title>
  <dc:subject>Statement of Applicability</dc:subject>
  <dc:creator>Nathan Pocock</dc:creator>
  <cp:keywords>iisms, risk, applicability, policy</cp:keywords>
  <dc:description>A table of company security policies and how they map to the implementation / deliverables.</dc:description>
  <cp:lastModifiedBy>Nathan Pocock</cp:lastModifiedBy>
  <cp:revision>56</cp:revision>
  <dcterms:created xsi:type="dcterms:W3CDTF">2016-09-16T17:57:00Z</dcterms:created>
  <dcterms:modified xsi:type="dcterms:W3CDTF">2016-09-23T20:13:00Z</dcterms:modified>
  <cp:category>Correlation of Policy to Deliverables and Completed Tasks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Factory floor</vt:lpwstr>
  </property>
  <property fmtid="{D5CDD505-2E9C-101B-9397-08002B2CF9AE}" pid="3" name="Document number">
    <vt:lpwstr>009</vt:lpwstr>
  </property>
  <property fmtid="{D5CDD505-2E9C-101B-9397-08002B2CF9AE}" pid="4" name="Editor">
    <vt:lpwstr>Nathan Pocock</vt:lpwstr>
  </property>
  <property fmtid="{D5CDD505-2E9C-101B-9397-08002B2CF9AE}" pid="5" name="Forward to">
    <vt:lpwstr>Manager Pocock</vt:lpwstr>
  </property>
  <property fmtid="{D5CDD505-2E9C-101B-9397-08002B2CF9AE}" pid="6" name="Office">
    <vt:lpwstr>Office Location (custom)</vt:lpwstr>
  </property>
  <property fmtid="{D5CDD505-2E9C-101B-9397-08002B2CF9AE}" pid="7" name="Project">
    <vt:lpwstr>I-ISMS Implementation</vt:lpwstr>
  </property>
  <property fmtid="{D5CDD505-2E9C-101B-9397-08002B2CF9AE}" pid="8" name="Status">
    <vt:lpwstr>PRIVATE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