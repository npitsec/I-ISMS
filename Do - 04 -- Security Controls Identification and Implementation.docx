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54C15" w:rsidRPr="00933820" w:rsidTr="00354C15">
        <w:tc>
          <w:tcPr>
            <w:tcW w:w="5395" w:type="dxa"/>
          </w:tcPr>
          <w:p w:rsidR="00354C15" w:rsidRPr="00933820" w:rsidRDefault="00ED3E9A" w:rsidP="00354C15">
            <w:pPr>
              <w:spacing w:line="480" w:lineRule="auto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>
              <w:rPr>
                <w:rFonts w:cs="Arial"/>
              </w:rPr>
              <w:fldChar w:fldCharType="separate"/>
            </w:r>
            <w:r w:rsidR="009056C9">
              <w:rPr>
                <w:rFonts w:cs="Arial"/>
              </w:rPr>
              <w:fldChar w:fldCharType="begin"/>
            </w:r>
            <w:r w:rsidR="009056C9">
              <w:rPr>
                <w:rFonts w:cs="Arial"/>
              </w:rPr>
              <w:instrText xml:space="preserve"> </w:instrText>
            </w:r>
            <w:r w:rsidR="009056C9">
              <w:rPr>
                <w:rFonts w:cs="Arial"/>
              </w:rPr>
              <w:instrText>INCLUDEPICTURE  "C:\\Users\\nathan pocock\\OneDrive\\wgu-capstone\\templates\\CompanyLogo.jpg" \* MERGEFORMATINET</w:instrText>
            </w:r>
            <w:r w:rsidR="009056C9">
              <w:rPr>
                <w:rFonts w:cs="Arial"/>
              </w:rPr>
              <w:instrText xml:space="preserve"> </w:instrText>
            </w:r>
            <w:r w:rsidR="009056C9">
              <w:rPr>
                <w:rFonts w:cs="Arial"/>
              </w:rPr>
              <w:fldChar w:fldCharType="separate"/>
            </w:r>
            <w:r w:rsidR="009056C9">
              <w:rPr>
                <w:rFonts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.75pt;height:80.25pt">
                  <v:imagedata r:id="rId8" r:href="rId9"/>
                </v:shape>
              </w:pict>
            </w:r>
            <w:r w:rsidR="009056C9"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395" w:type="dxa"/>
          </w:tcPr>
          <w:p w:rsidR="00354C15" w:rsidRPr="00933820" w:rsidRDefault="00354C15" w:rsidP="001B74EB">
            <w:pPr>
              <w:spacing w:line="480" w:lineRule="auto"/>
              <w:jc w:val="right"/>
              <w:rPr>
                <w:rFonts w:cs="Arial"/>
                <w:sz w:val="20"/>
              </w:rPr>
            </w:pPr>
            <w:r w:rsidRPr="00933820">
              <w:rPr>
                <w:rFonts w:cs="Arial"/>
                <w:b/>
                <w:sz w:val="20"/>
              </w:rPr>
              <w:fldChar w:fldCharType="begin"/>
            </w:r>
            <w:r w:rsidRPr="00933820">
              <w:rPr>
                <w:rFonts w:cs="Arial"/>
                <w:b/>
                <w:sz w:val="20"/>
              </w:rPr>
              <w:instrText xml:space="preserve"> DOCPROPERTY  Project  \* MERGEFORMAT </w:instrText>
            </w:r>
            <w:r w:rsidRPr="00933820">
              <w:rPr>
                <w:rFonts w:cs="Arial"/>
                <w:b/>
                <w:sz w:val="20"/>
              </w:rPr>
              <w:fldChar w:fldCharType="separate"/>
            </w:r>
            <w:r w:rsidR="00C86C8D">
              <w:rPr>
                <w:rFonts w:cs="Arial"/>
                <w:b/>
                <w:sz w:val="20"/>
              </w:rPr>
              <w:t>I-ISMS</w:t>
            </w:r>
            <w:r w:rsidRPr="00933820">
              <w:rPr>
                <w:rFonts w:cs="Arial"/>
                <w:b/>
                <w:sz w:val="20"/>
              </w:rPr>
              <w:fldChar w:fldCharType="end"/>
            </w:r>
            <w:r w:rsidRPr="00933820">
              <w:rPr>
                <w:rFonts w:cs="Arial"/>
                <w:b/>
                <w:sz w:val="20"/>
              </w:rPr>
              <w:br/>
            </w:r>
            <w:r w:rsidR="001B74EB">
              <w:rPr>
                <w:rFonts w:cs="Arial"/>
                <w:b/>
                <w:sz w:val="20"/>
              </w:rPr>
              <w:t>Revision</w:t>
            </w:r>
            <w:r w:rsidRPr="00933820">
              <w:rPr>
                <w:rFonts w:cs="Arial"/>
                <w:sz w:val="20"/>
              </w:rPr>
              <w:t xml:space="preserve"> </w:t>
            </w:r>
            <w:r w:rsidR="001B74EB">
              <w:rPr>
                <w:rFonts w:cs="Arial"/>
                <w:sz w:val="20"/>
              </w:rPr>
              <w:fldChar w:fldCharType="begin"/>
            </w:r>
            <w:r w:rsidR="001B74EB">
              <w:rPr>
                <w:rFonts w:cs="Arial"/>
                <w:sz w:val="20"/>
              </w:rPr>
              <w:instrText xml:space="preserve"> DOCPROPERTY  Revision  \* MERGEFORMAT </w:instrText>
            </w:r>
            <w:r w:rsidR="001B74EB">
              <w:rPr>
                <w:rFonts w:cs="Arial"/>
                <w:sz w:val="20"/>
              </w:rPr>
              <w:fldChar w:fldCharType="separate"/>
            </w:r>
            <w:r w:rsidR="00C86C8D">
              <w:rPr>
                <w:rFonts w:cs="Arial"/>
                <w:sz w:val="20"/>
              </w:rPr>
              <w:t>1</w:t>
            </w:r>
            <w:r w:rsidR="001B74EB">
              <w:rPr>
                <w:rFonts w:cs="Arial"/>
                <w:sz w:val="20"/>
              </w:rPr>
              <w:fldChar w:fldCharType="end"/>
            </w:r>
          </w:p>
        </w:tc>
      </w:tr>
    </w:tbl>
    <w:p w:rsidR="00135730" w:rsidRPr="00933820" w:rsidRDefault="00135730" w:rsidP="0060184B">
      <w:pPr>
        <w:spacing w:line="480" w:lineRule="auto"/>
        <w:ind w:firstLine="0"/>
        <w:rPr>
          <w:rFonts w:cs="Arial"/>
          <w:b/>
          <w:sz w:val="32"/>
        </w:rPr>
      </w:pPr>
      <w:r w:rsidRPr="00933820">
        <w:rPr>
          <w:rFonts w:cs="Arial"/>
          <w:b/>
          <w:sz w:val="32"/>
        </w:rPr>
        <w:fldChar w:fldCharType="begin"/>
      </w:r>
      <w:r w:rsidRPr="00933820">
        <w:rPr>
          <w:rFonts w:cs="Arial"/>
          <w:b/>
          <w:sz w:val="32"/>
        </w:rPr>
        <w:instrText xml:space="preserve"> DOCPROPERTY  Company  \* MERGEFORMAT </w:instrText>
      </w:r>
      <w:r w:rsidRPr="00933820">
        <w:rPr>
          <w:rFonts w:cs="Arial"/>
          <w:b/>
          <w:sz w:val="32"/>
        </w:rPr>
        <w:fldChar w:fldCharType="separate"/>
      </w:r>
      <w:r w:rsidR="00C86C8D">
        <w:rPr>
          <w:rFonts w:cs="Arial"/>
          <w:b/>
          <w:sz w:val="32"/>
        </w:rPr>
        <w:t>NP Factory, Ltd.</w:t>
      </w:r>
      <w:r w:rsidRPr="00933820">
        <w:rPr>
          <w:rFonts w:cs="Arial"/>
          <w:b/>
          <w:sz w:val="32"/>
        </w:rPr>
        <w:fldChar w:fldCharType="end"/>
      </w:r>
    </w:p>
    <w:p w:rsidR="00135730" w:rsidRPr="00933820" w:rsidRDefault="00135730" w:rsidP="0060184B">
      <w:pPr>
        <w:spacing w:line="480" w:lineRule="auto"/>
        <w:ind w:firstLine="0"/>
        <w:rPr>
          <w:rFonts w:cs="Arial"/>
          <w:b/>
          <w:sz w:val="24"/>
        </w:rPr>
      </w:pPr>
      <w:r w:rsidRPr="00933820">
        <w:rPr>
          <w:rFonts w:cs="Arial"/>
          <w:b/>
          <w:sz w:val="24"/>
        </w:rPr>
        <w:fldChar w:fldCharType="begin"/>
      </w:r>
      <w:r w:rsidRPr="00933820">
        <w:rPr>
          <w:rFonts w:cs="Arial"/>
          <w:b/>
          <w:sz w:val="24"/>
        </w:rPr>
        <w:instrText xml:space="preserve"> DOCPROPERTY  Department  \* MERGEFORMAT </w:instrText>
      </w:r>
      <w:r w:rsidRPr="00933820">
        <w:rPr>
          <w:rFonts w:cs="Arial"/>
          <w:b/>
          <w:sz w:val="24"/>
        </w:rPr>
        <w:fldChar w:fldCharType="separate"/>
      </w:r>
      <w:r w:rsidR="00C86C8D">
        <w:rPr>
          <w:rFonts w:cs="Arial"/>
          <w:b/>
          <w:sz w:val="24"/>
        </w:rPr>
        <w:t>Plant Floor</w:t>
      </w:r>
      <w:r w:rsidRPr="00933820">
        <w:rPr>
          <w:rFonts w:cs="Arial"/>
          <w:b/>
          <w:sz w:val="24"/>
        </w:rPr>
        <w:fldChar w:fldCharType="end"/>
      </w:r>
    </w:p>
    <w:sdt>
      <w:sdtPr>
        <w:rPr>
          <w:rFonts w:cs="Arial"/>
          <w:b/>
          <w:sz w:val="72"/>
          <w:szCs w:val="72"/>
        </w:rPr>
        <w:alias w:val="Title"/>
        <w:tag w:val=""/>
        <w:id w:val="-959560251"/>
        <w:placeholder>
          <w:docPart w:val="59CEEF1668F04AE69F4C0CD5765E9C5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35730" w:rsidRPr="00933820" w:rsidRDefault="00230DDF" w:rsidP="0060184B">
          <w:pPr>
            <w:pBdr>
              <w:top w:val="single" w:sz="36" w:space="24" w:color="auto"/>
              <w:bottom w:val="single" w:sz="4" w:space="31" w:color="auto"/>
            </w:pBdr>
            <w:spacing w:before="480" w:after="960"/>
            <w:ind w:firstLine="0"/>
            <w:rPr>
              <w:rFonts w:ascii="Arial Black" w:hAnsi="Arial Black"/>
              <w:b/>
              <w:sz w:val="72"/>
              <w:szCs w:val="72"/>
            </w:rPr>
          </w:pPr>
          <w:r>
            <w:rPr>
              <w:rFonts w:cs="Arial"/>
              <w:b/>
              <w:sz w:val="72"/>
              <w:szCs w:val="72"/>
            </w:rPr>
            <w:t>Industrial Information System Management System</w:t>
          </w:r>
        </w:p>
      </w:sdtContent>
    </w:sdt>
    <w:sdt>
      <w:sdtPr>
        <w:rPr>
          <w:rFonts w:ascii="Arial Black" w:hAnsi="Arial Black"/>
          <w:sz w:val="40"/>
        </w:rPr>
        <w:alias w:val="Subject"/>
        <w:tag w:val=""/>
        <w:id w:val="543952202"/>
        <w:placeholder>
          <w:docPart w:val="B3168564FC2B48D597ACE2B37EF26BB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135730" w:rsidRPr="00933820" w:rsidRDefault="00190C28" w:rsidP="0060184B">
          <w:pPr>
            <w:pBdr>
              <w:bottom w:val="single" w:sz="4" w:space="24" w:color="auto"/>
            </w:pBdr>
            <w:spacing w:before="480" w:after="480"/>
            <w:ind w:firstLine="0"/>
            <w:rPr>
              <w:rFonts w:ascii="Arial Black" w:hAnsi="Arial Black"/>
              <w:sz w:val="40"/>
            </w:rPr>
          </w:pPr>
          <w:r>
            <w:rPr>
              <w:rFonts w:ascii="Arial Black" w:hAnsi="Arial Black"/>
              <w:sz w:val="40"/>
            </w:rPr>
            <w:t>Security Controls Identification and Implementation</w:t>
          </w:r>
        </w:p>
      </w:sdtContent>
    </w:sdt>
    <w:p w:rsidR="00135730" w:rsidRPr="00933820" w:rsidRDefault="009056C9" w:rsidP="0060184B">
      <w:pPr>
        <w:spacing w:before="720" w:after="240"/>
        <w:ind w:firstLine="0"/>
        <w:rPr>
          <w:rFonts w:cs="Arial"/>
        </w:rPr>
      </w:pPr>
      <w:sdt>
        <w:sdtPr>
          <w:rPr>
            <w:rFonts w:cs="Arial"/>
          </w:rPr>
          <w:alias w:val="Author"/>
          <w:tag w:val=""/>
          <w:id w:val="1861546718"/>
          <w:placeholder>
            <w:docPart w:val="274AE9962F54458283092420DAD2D5F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866F4">
            <w:rPr>
              <w:rFonts w:cs="Arial"/>
            </w:rPr>
            <w:t>Nathan Pocock</w:t>
          </w:r>
        </w:sdtContent>
      </w:sdt>
    </w:p>
    <w:p w:rsidR="00135730" w:rsidRPr="00933820" w:rsidRDefault="00933820" w:rsidP="0060184B">
      <w:pPr>
        <w:spacing w:line="720" w:lineRule="auto"/>
        <w:ind w:firstLine="0"/>
        <w:rPr>
          <w:rFonts w:cs="Arial"/>
        </w:rPr>
      </w:pPr>
      <w:r w:rsidRPr="00933820">
        <w:rPr>
          <w:rFonts w:cs="Arial"/>
        </w:rPr>
        <w:fldChar w:fldCharType="begin"/>
      </w:r>
      <w:r w:rsidRPr="00933820">
        <w:rPr>
          <w:rFonts w:cs="Arial"/>
        </w:rPr>
        <w:instrText xml:space="preserve"> DOCPROPERTY  URL  \* MERGEFORMAT </w:instrText>
      </w:r>
      <w:r w:rsidRPr="00933820">
        <w:rPr>
          <w:rFonts w:cs="Arial"/>
        </w:rPr>
        <w:fldChar w:fldCharType="separate"/>
      </w:r>
      <w:r w:rsidR="00C86C8D">
        <w:rPr>
          <w:rFonts w:cs="Arial"/>
        </w:rPr>
        <w:t>https://our.intranet/path/to/document.docx</w:t>
      </w:r>
      <w:r w:rsidRPr="00933820">
        <w:rPr>
          <w:rFonts w:cs="Arial"/>
        </w:rPr>
        <w:fldChar w:fldCharType="end"/>
      </w:r>
    </w:p>
    <w:p w:rsidR="000D7A6E" w:rsidRDefault="000D7A6E" w:rsidP="000D7A6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6830"/>
      </w:tblGrid>
      <w:tr w:rsidR="00933820" w:rsidTr="001B74EB">
        <w:tc>
          <w:tcPr>
            <w:tcW w:w="3960" w:type="dxa"/>
          </w:tcPr>
          <w:p w:rsidR="00933820" w:rsidRDefault="00933820" w:rsidP="0060184B">
            <w:pPr>
              <w:ind w:firstLine="0"/>
            </w:pPr>
            <w:r w:rsidRPr="00933820">
              <w:rPr>
                <w:rFonts w:cs="Arial"/>
                <w:b/>
                <w:sz w:val="20"/>
              </w:rPr>
              <w:lastRenderedPageBreak/>
              <w:fldChar w:fldCharType="begin"/>
            </w:r>
            <w:r w:rsidRPr="00933820">
              <w:rPr>
                <w:rFonts w:cs="Arial"/>
                <w:b/>
                <w:sz w:val="20"/>
              </w:rPr>
              <w:instrText xml:space="preserve"> DOCPROPERTY  Project  \* MERGEFORMAT </w:instrText>
            </w:r>
            <w:r w:rsidRPr="00933820">
              <w:rPr>
                <w:rFonts w:cs="Arial"/>
                <w:b/>
                <w:sz w:val="20"/>
              </w:rPr>
              <w:fldChar w:fldCharType="separate"/>
            </w:r>
            <w:r w:rsidR="00C86C8D">
              <w:rPr>
                <w:rFonts w:cs="Arial"/>
                <w:b/>
                <w:sz w:val="20"/>
              </w:rPr>
              <w:t>I-ISMS</w:t>
            </w:r>
            <w:r w:rsidRPr="00933820">
              <w:rPr>
                <w:rFonts w:cs="Arial"/>
                <w:b/>
                <w:sz w:val="20"/>
              </w:rPr>
              <w:fldChar w:fldCharType="end"/>
            </w:r>
            <w:r w:rsidRPr="00933820">
              <w:rPr>
                <w:rFonts w:cs="Arial"/>
                <w:b/>
                <w:sz w:val="20"/>
              </w:rPr>
              <w:br/>
            </w:r>
            <w:r w:rsidR="001B74EB">
              <w:rPr>
                <w:rFonts w:cs="Arial"/>
                <w:b/>
                <w:sz w:val="20"/>
              </w:rPr>
              <w:t>Revision</w:t>
            </w:r>
            <w:r w:rsidRPr="00933820">
              <w:rPr>
                <w:rFonts w:cs="Arial"/>
                <w:sz w:val="20"/>
              </w:rPr>
              <w:t xml:space="preserve"> </w:t>
            </w:r>
            <w:r w:rsidR="001B74EB">
              <w:rPr>
                <w:rFonts w:cs="Arial"/>
                <w:sz w:val="20"/>
              </w:rPr>
              <w:fldChar w:fldCharType="begin"/>
            </w:r>
            <w:r w:rsidR="001B74EB">
              <w:rPr>
                <w:rFonts w:cs="Arial"/>
                <w:sz w:val="20"/>
              </w:rPr>
              <w:instrText xml:space="preserve"> DOCPROPERTY  Revision  \* MERGEFORMAT </w:instrText>
            </w:r>
            <w:r w:rsidR="001B74EB">
              <w:rPr>
                <w:rFonts w:cs="Arial"/>
                <w:sz w:val="20"/>
              </w:rPr>
              <w:fldChar w:fldCharType="separate"/>
            </w:r>
            <w:r w:rsidR="00C86C8D">
              <w:rPr>
                <w:rFonts w:cs="Arial"/>
                <w:sz w:val="20"/>
              </w:rPr>
              <w:t>1</w:t>
            </w:r>
            <w:r w:rsidR="001B74EB">
              <w:rPr>
                <w:rFonts w:cs="Arial"/>
                <w:sz w:val="20"/>
              </w:rPr>
              <w:fldChar w:fldCharType="end"/>
            </w:r>
            <w:r w:rsidR="001B74EB">
              <w:rPr>
                <w:rFonts w:cs="Arial"/>
                <w:sz w:val="20"/>
              </w:rPr>
              <w:t xml:space="preserve"> </w:t>
            </w:r>
            <w:r w:rsidR="001B74EB" w:rsidRPr="001B74EB">
              <w:rPr>
                <w:rFonts w:cs="Arial"/>
                <w:sz w:val="20"/>
                <w:vertAlign w:val="superscript"/>
              </w:rPr>
              <w:t>(</w: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begin"/>
            </w:r>
            <w:r w:rsidR="001B74EB" w:rsidRPr="001B74EB">
              <w:rPr>
                <w:rFonts w:cs="Arial"/>
                <w:sz w:val="20"/>
                <w:vertAlign w:val="superscript"/>
              </w:rPr>
              <w:instrText xml:space="preserve"> REVNUM   \* MERGEFORMAT </w:instrTex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separate"/>
            </w:r>
            <w:r w:rsidR="00C86C8D">
              <w:rPr>
                <w:rFonts w:cs="Arial"/>
                <w:noProof/>
                <w:sz w:val="20"/>
                <w:vertAlign w:val="superscript"/>
              </w:rPr>
              <w:t>25</w: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end"/>
            </w:r>
            <w:r w:rsidR="001B74EB" w:rsidRPr="001B74EB">
              <w:rPr>
                <w:rFonts w:cs="Arial"/>
                <w:sz w:val="20"/>
                <w:vertAlign w:val="superscript"/>
              </w:rPr>
              <w:t>)</w:t>
            </w:r>
          </w:p>
        </w:tc>
        <w:tc>
          <w:tcPr>
            <w:tcW w:w="6830" w:type="dxa"/>
          </w:tcPr>
          <w:sdt>
            <w:sdtPr>
              <w:rPr>
                <w:b/>
                <w:sz w:val="36"/>
              </w:rPr>
              <w:alias w:val="Title"/>
              <w:tag w:val=""/>
              <w:id w:val="-1829738690"/>
              <w:placeholder>
                <w:docPart w:val="5DEE3D60B3774B848C9CFDC8C93C10D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1B74EB" w:rsidRPr="00F16DEF" w:rsidRDefault="00230DDF" w:rsidP="0060184B">
                <w:pPr>
                  <w:ind w:firstLine="0"/>
                  <w:rPr>
                    <w:b/>
                  </w:rPr>
                </w:pPr>
                <w:r>
                  <w:rPr>
                    <w:b/>
                    <w:sz w:val="36"/>
                  </w:rPr>
                  <w:t>Industrial Information System Management System</w:t>
                </w:r>
              </w:p>
            </w:sdtContent>
          </w:sdt>
          <w:sdt>
            <w:sdtPr>
              <w:rPr>
                <w:sz w:val="28"/>
              </w:rPr>
              <w:alias w:val="Subject"/>
              <w:tag w:val=""/>
              <w:id w:val="365415274"/>
              <w:placeholder>
                <w:docPart w:val="AD56BD76B40B426093B30D9336228C8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1B74EB" w:rsidRDefault="00190C28" w:rsidP="0060184B">
                <w:pPr>
                  <w:pStyle w:val="Subtitle"/>
                  <w:ind w:firstLine="0"/>
                </w:pPr>
                <w:r>
                  <w:rPr>
                    <w:sz w:val="28"/>
                  </w:rPr>
                  <w:t>Security Controls Identification and Implementation</w:t>
                </w:r>
              </w:p>
            </w:sdtContent>
          </w:sdt>
          <w:p w:rsidR="001B74EB" w:rsidRPr="001B74EB" w:rsidRDefault="001B74EB" w:rsidP="0060184B">
            <w:pPr>
              <w:spacing w:line="240" w:lineRule="auto"/>
              <w:ind w:firstLine="0"/>
              <w:rPr>
                <w:i/>
              </w:rPr>
            </w:pPr>
            <w:r>
              <w:t xml:space="preserve">Editor: </w:t>
            </w:r>
            <w:r w:rsidRPr="001B74EB">
              <w:rPr>
                <w:i/>
              </w:rPr>
              <w:fldChar w:fldCharType="begin"/>
            </w:r>
            <w:r w:rsidRPr="001B74EB">
              <w:rPr>
                <w:i/>
              </w:rPr>
              <w:instrText xml:space="preserve"> DOCPROPERTY  Editor  \* MERGEFORMAT </w:instrText>
            </w:r>
            <w:r w:rsidRPr="001B74EB">
              <w:rPr>
                <w:i/>
              </w:rPr>
              <w:fldChar w:fldCharType="separate"/>
            </w:r>
            <w:r w:rsidR="00C86C8D">
              <w:rPr>
                <w:i/>
              </w:rPr>
              <w:t>Nathan Pocock</w:t>
            </w:r>
            <w:r w:rsidRPr="001B74EB">
              <w:rPr>
                <w:i/>
              </w:rPr>
              <w:fldChar w:fldCharType="end"/>
            </w:r>
          </w:p>
          <w:p w:rsidR="00933820" w:rsidRDefault="001B74EB" w:rsidP="0060184B">
            <w:pPr>
              <w:ind w:firstLine="0"/>
            </w:pPr>
            <w:r>
              <w:t xml:space="preserve">Authors: </w:t>
            </w:r>
            <w:sdt>
              <w:sdtPr>
                <w:rPr>
                  <w:i/>
                </w:rPr>
                <w:alias w:val="Author"/>
                <w:tag w:val=""/>
                <w:id w:val="9967954"/>
                <w:placeholder>
                  <w:docPart w:val="FBCD9F2776084365B569C5010F68143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8866F4">
                  <w:rPr>
                    <w:i/>
                  </w:rPr>
                  <w:t>Nathan Pocock</w:t>
                </w:r>
              </w:sdtContent>
            </w:sdt>
          </w:p>
        </w:tc>
      </w:tr>
    </w:tbl>
    <w:sdt>
      <w:sdtPr>
        <w:rPr>
          <w:b/>
          <w:sz w:val="28"/>
        </w:rPr>
        <w:alias w:val="Category"/>
        <w:tag w:val=""/>
        <w:id w:val="1904878456"/>
        <w:placeholder>
          <w:docPart w:val="FCF1D188D64B4B3B93C975A95BE2DA50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AA15D2" w:rsidRPr="001B74EB" w:rsidRDefault="00190C28" w:rsidP="0060184B">
          <w:pPr>
            <w:pBdr>
              <w:top w:val="single" w:sz="18" w:space="18" w:color="auto"/>
              <w:bottom w:val="single" w:sz="18" w:space="18" w:color="auto"/>
            </w:pBdr>
            <w:spacing w:before="360" w:after="360" w:line="240" w:lineRule="auto"/>
            <w:ind w:firstLine="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Security</w:t>
          </w:r>
        </w:p>
      </w:sdtContent>
    </w:sdt>
    <w:p w:rsidR="00C73040" w:rsidRPr="00C73040" w:rsidRDefault="00C73040" w:rsidP="0060184B">
      <w:pPr>
        <w:pBdr>
          <w:top w:val="single" w:sz="2" w:space="12" w:color="auto"/>
          <w:bottom w:val="single" w:sz="2" w:space="12" w:color="auto"/>
        </w:pBdr>
        <w:spacing w:before="480" w:after="480" w:line="240" w:lineRule="auto"/>
        <w:ind w:firstLine="0"/>
        <w:jc w:val="center"/>
        <w:rPr>
          <w:sz w:val="40"/>
        </w:rPr>
      </w:pPr>
      <w:r w:rsidRPr="00C73040">
        <w:rPr>
          <w:sz w:val="40"/>
        </w:rPr>
        <w:fldChar w:fldCharType="begin"/>
      </w:r>
      <w:r w:rsidRPr="00C73040">
        <w:rPr>
          <w:sz w:val="40"/>
        </w:rPr>
        <w:instrText xml:space="preserve"> DOCPROPERTY  Status  \* MERGEFORMAT </w:instrText>
      </w:r>
      <w:r w:rsidRPr="00C73040">
        <w:rPr>
          <w:sz w:val="40"/>
        </w:rPr>
        <w:fldChar w:fldCharType="separate"/>
      </w:r>
      <w:r w:rsidR="00C86C8D">
        <w:rPr>
          <w:sz w:val="40"/>
        </w:rPr>
        <w:t>PRIVATE</w:t>
      </w:r>
      <w:r w:rsidRPr="00C73040">
        <w:rPr>
          <w:sz w:val="40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6835"/>
      </w:tblGrid>
      <w:tr w:rsidR="00C73040" w:rsidTr="00C73040">
        <w:tc>
          <w:tcPr>
            <w:tcW w:w="3955" w:type="dxa"/>
          </w:tcPr>
          <w:p w:rsidR="00C73040" w:rsidRPr="00F670BD" w:rsidRDefault="00C73040" w:rsidP="0060184B">
            <w:pPr>
              <w:spacing w:before="120" w:after="0" w:line="240" w:lineRule="auto"/>
              <w:ind w:firstLine="0"/>
              <w:rPr>
                <w:sz w:val="16"/>
              </w:rPr>
            </w:pP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FILENAME  \* Caps  \* MERGEFORMAT </w:instrText>
            </w:r>
            <w:r w:rsidRPr="00F670BD">
              <w:rPr>
                <w:sz w:val="16"/>
              </w:rPr>
              <w:fldChar w:fldCharType="separate"/>
            </w:r>
            <w:r w:rsidR="00C86C8D">
              <w:rPr>
                <w:noProof/>
                <w:sz w:val="16"/>
              </w:rPr>
              <w:t>Do - 2.2 -- Security Controls Identification And Implementation.Docx</w:t>
            </w:r>
            <w:r w:rsidRPr="00F670BD">
              <w:rPr>
                <w:sz w:val="16"/>
              </w:rPr>
              <w:fldChar w:fldCharType="end"/>
            </w:r>
          </w:p>
          <w:p w:rsidR="00C73040" w:rsidRPr="00F670BD" w:rsidRDefault="00C73040" w:rsidP="0060184B">
            <w:pPr>
              <w:spacing w:before="120" w:after="0" w:line="240" w:lineRule="auto"/>
              <w:ind w:firstLine="0"/>
              <w:rPr>
                <w:sz w:val="16"/>
              </w:rPr>
            </w:pPr>
            <w:r w:rsidRPr="00F670BD">
              <w:rPr>
                <w:sz w:val="16"/>
              </w:rPr>
              <w:t xml:space="preserve">Version: </w:t>
            </w:r>
            <w:r w:rsidR="00F670BD" w:rsidRPr="00F670BD">
              <w:rPr>
                <w:rFonts w:cs="Arial"/>
                <w:sz w:val="16"/>
              </w:rPr>
              <w:fldChar w:fldCharType="begin"/>
            </w:r>
            <w:r w:rsidR="00F670BD" w:rsidRPr="00F670BD">
              <w:rPr>
                <w:rFonts w:cs="Arial"/>
                <w:sz w:val="16"/>
              </w:rPr>
              <w:instrText xml:space="preserve"> DOCPROPERTY  Revision  \* MERGEFORMAT </w:instrText>
            </w:r>
            <w:r w:rsidR="00F670BD" w:rsidRPr="00F670BD">
              <w:rPr>
                <w:rFonts w:cs="Arial"/>
                <w:sz w:val="16"/>
              </w:rPr>
              <w:fldChar w:fldCharType="separate"/>
            </w:r>
            <w:r w:rsidR="00C86C8D">
              <w:rPr>
                <w:rFonts w:cs="Arial"/>
                <w:sz w:val="16"/>
              </w:rPr>
              <w:t>1</w:t>
            </w:r>
            <w:r w:rsidR="00F670BD" w:rsidRPr="00F670BD">
              <w:rPr>
                <w:rFonts w:cs="Arial"/>
                <w:sz w:val="16"/>
              </w:rPr>
              <w:fldChar w:fldCharType="end"/>
            </w:r>
            <w:r w:rsidR="00F670BD" w:rsidRPr="00F670BD">
              <w:rPr>
                <w:rFonts w:cs="Arial"/>
                <w:sz w:val="16"/>
              </w:rPr>
              <w:t xml:space="preserve"> </w:t>
            </w:r>
            <w:r w:rsidRPr="00F670BD">
              <w:rPr>
                <w:sz w:val="16"/>
              </w:rPr>
              <w:t xml:space="preserve">Revision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REVNUM   \* MERGEFORMAT </w:instrText>
            </w:r>
            <w:r w:rsidRPr="00F670BD">
              <w:rPr>
                <w:sz w:val="16"/>
              </w:rPr>
              <w:fldChar w:fldCharType="separate"/>
            </w:r>
            <w:r w:rsidR="00C86C8D">
              <w:rPr>
                <w:noProof/>
                <w:sz w:val="16"/>
              </w:rPr>
              <w:t>25</w:t>
            </w:r>
            <w:r w:rsidRPr="00F670BD">
              <w:rPr>
                <w:sz w:val="16"/>
              </w:rPr>
              <w:fldChar w:fldCharType="end"/>
            </w:r>
          </w:p>
          <w:p w:rsidR="00C73040" w:rsidRPr="00F670BD" w:rsidRDefault="00C73040" w:rsidP="0060184B">
            <w:pPr>
              <w:spacing w:before="120" w:after="0" w:line="240" w:lineRule="auto"/>
              <w:ind w:firstLine="0"/>
              <w:rPr>
                <w:sz w:val="16"/>
              </w:rPr>
            </w:pPr>
            <w:r w:rsidRPr="00F670BD">
              <w:rPr>
                <w:sz w:val="16"/>
              </w:rPr>
              <w:t xml:space="preserve">Pages: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Pages  \* MERGEFORMAT </w:instrText>
            </w:r>
            <w:r w:rsidRPr="00F670BD">
              <w:rPr>
                <w:sz w:val="16"/>
              </w:rPr>
              <w:fldChar w:fldCharType="separate"/>
            </w:r>
            <w:r w:rsidR="00C86C8D">
              <w:rPr>
                <w:sz w:val="16"/>
              </w:rPr>
              <w:t>9</w:t>
            </w:r>
            <w:r w:rsidRPr="00F670BD">
              <w:rPr>
                <w:sz w:val="16"/>
              </w:rPr>
              <w:fldChar w:fldCharType="end"/>
            </w:r>
          </w:p>
        </w:tc>
        <w:tc>
          <w:tcPr>
            <w:tcW w:w="6835" w:type="dxa"/>
          </w:tcPr>
          <w:p w:rsidR="00C73040" w:rsidRPr="00F670BD" w:rsidRDefault="00C73040" w:rsidP="0060184B">
            <w:pPr>
              <w:spacing w:before="120" w:after="0" w:line="240" w:lineRule="auto"/>
              <w:ind w:hanging="15"/>
              <w:rPr>
                <w:sz w:val="16"/>
              </w:rPr>
            </w:pPr>
            <w:r w:rsidRPr="00F670BD">
              <w:rPr>
                <w:sz w:val="16"/>
              </w:rPr>
              <w:t xml:space="preserve">Path: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FILENAME  \p  \* MERGEFORMAT </w:instrText>
            </w:r>
            <w:r w:rsidRPr="00F670BD">
              <w:rPr>
                <w:sz w:val="16"/>
              </w:rPr>
              <w:fldChar w:fldCharType="separate"/>
            </w:r>
            <w:r w:rsidR="00C86C8D">
              <w:rPr>
                <w:noProof/>
                <w:sz w:val="16"/>
              </w:rPr>
              <w:t>C:\Users\nathan pocock\OneDrive\wgu-capstone\templates\Do - 2.2 -- Security Controls Identification and Implementation.docx</w:t>
            </w:r>
            <w:r w:rsidRPr="00F670BD">
              <w:rPr>
                <w:sz w:val="16"/>
              </w:rPr>
              <w:fldChar w:fldCharType="end"/>
            </w:r>
          </w:p>
          <w:p w:rsidR="00F670BD" w:rsidRDefault="00C73040" w:rsidP="0060184B">
            <w:pPr>
              <w:spacing w:before="120" w:after="0" w:line="240" w:lineRule="auto"/>
              <w:ind w:hanging="15"/>
              <w:rPr>
                <w:sz w:val="16"/>
              </w:rPr>
            </w:pPr>
            <w:r w:rsidRPr="00F670BD">
              <w:rPr>
                <w:sz w:val="16"/>
              </w:rPr>
              <w:t xml:space="preserve">Keywords: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Keywords  \* MERGEFORMAT </w:instrText>
            </w:r>
            <w:r w:rsidRPr="00F670BD">
              <w:rPr>
                <w:sz w:val="16"/>
              </w:rPr>
              <w:fldChar w:fldCharType="separate"/>
            </w:r>
            <w:r w:rsidR="00C86C8D">
              <w:rPr>
                <w:sz w:val="16"/>
              </w:rPr>
              <w:t>security controls</w:t>
            </w:r>
            <w:r w:rsidRPr="00F670BD">
              <w:rPr>
                <w:sz w:val="16"/>
              </w:rPr>
              <w:fldChar w:fldCharType="end"/>
            </w:r>
            <w:r w:rsidR="00F670BD" w:rsidRPr="00F670BD">
              <w:rPr>
                <w:sz w:val="16"/>
              </w:rPr>
              <w:t xml:space="preserve"> </w:t>
            </w:r>
          </w:p>
          <w:p w:rsidR="00C73040" w:rsidRDefault="00F670BD" w:rsidP="0060184B">
            <w:pPr>
              <w:spacing w:before="120" w:after="0" w:line="240" w:lineRule="auto"/>
              <w:ind w:hanging="15"/>
            </w:pPr>
            <w:r w:rsidRPr="00F670BD">
              <w:rPr>
                <w:sz w:val="16"/>
              </w:rPr>
              <w:t xml:space="preserve">Last Saved by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LastSavedBy  \* MERGEFORMAT </w:instrText>
            </w:r>
            <w:r w:rsidRPr="00F670BD">
              <w:rPr>
                <w:sz w:val="16"/>
              </w:rPr>
              <w:fldChar w:fldCharType="separate"/>
            </w:r>
            <w:r w:rsidR="00C86C8D">
              <w:rPr>
                <w:sz w:val="16"/>
              </w:rPr>
              <w:t>Nathan Pocock</w:t>
            </w:r>
            <w:r w:rsidRPr="00F670BD">
              <w:rPr>
                <w:sz w:val="16"/>
              </w:rPr>
              <w:fldChar w:fldCharType="end"/>
            </w:r>
            <w:r w:rsidRPr="00F670BD">
              <w:rPr>
                <w:sz w:val="16"/>
              </w:rPr>
              <w:t xml:space="preserve"> on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LastSavedTime  \* MERGEFORMAT </w:instrText>
            </w:r>
            <w:r w:rsidRPr="00F670BD">
              <w:rPr>
                <w:sz w:val="16"/>
              </w:rPr>
              <w:fldChar w:fldCharType="separate"/>
            </w:r>
            <w:r w:rsidR="00C86C8D">
              <w:rPr>
                <w:sz w:val="16"/>
              </w:rPr>
              <w:t>9/18/2016 7:22 PM</w:t>
            </w:r>
            <w:r w:rsidRPr="00F670BD">
              <w:rPr>
                <w:sz w:val="16"/>
              </w:rPr>
              <w:fldChar w:fldCharType="end"/>
            </w:r>
          </w:p>
        </w:tc>
      </w:tr>
      <w:tr w:rsidR="001B74EB" w:rsidTr="00C73040">
        <w:tc>
          <w:tcPr>
            <w:tcW w:w="3955" w:type="dxa"/>
          </w:tcPr>
          <w:p w:rsidR="001B74EB" w:rsidRPr="00F670BD" w:rsidRDefault="001B74EB" w:rsidP="00F16DEF">
            <w:pPr>
              <w:spacing w:before="0" w:after="100" w:afterAutospacing="1" w:line="240" w:lineRule="auto"/>
              <w:rPr>
                <w:sz w:val="16"/>
              </w:rPr>
            </w:pPr>
          </w:p>
        </w:tc>
        <w:tc>
          <w:tcPr>
            <w:tcW w:w="6835" w:type="dxa"/>
          </w:tcPr>
          <w:p w:rsidR="001B74EB" w:rsidRPr="00740E17" w:rsidRDefault="00ED3E9A" w:rsidP="0060184B">
            <w:pPr>
              <w:spacing w:before="0" w:after="100" w:afterAutospacing="1" w:line="240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Pr="00740E17">
              <w:rPr>
                <w:sz w:val="20"/>
              </w:rPr>
              <w:fldChar w:fldCharType="separate"/>
            </w:r>
            <w:r w:rsidR="009056C9">
              <w:rPr>
                <w:sz w:val="20"/>
              </w:rPr>
              <w:fldChar w:fldCharType="begin"/>
            </w:r>
            <w:r w:rsidR="009056C9">
              <w:rPr>
                <w:sz w:val="20"/>
              </w:rPr>
              <w:instrText xml:space="preserve"> </w:instrText>
            </w:r>
            <w:r w:rsidR="009056C9">
              <w:rPr>
                <w:sz w:val="20"/>
              </w:rPr>
              <w:instrText>INCLUDEPICTURE  "C:\\Users\\nathan pocock\\OneDrive\\wgu-capstone\\templa</w:instrText>
            </w:r>
            <w:r w:rsidR="009056C9">
              <w:rPr>
                <w:sz w:val="20"/>
              </w:rPr>
              <w:instrText>tes\\CompanyLogo.jpg" \* MERGEFORMATINET</w:instrText>
            </w:r>
            <w:r w:rsidR="009056C9">
              <w:rPr>
                <w:sz w:val="20"/>
              </w:rPr>
              <w:instrText xml:space="preserve"> </w:instrText>
            </w:r>
            <w:r w:rsidR="009056C9">
              <w:rPr>
                <w:sz w:val="20"/>
              </w:rPr>
              <w:fldChar w:fldCharType="separate"/>
            </w:r>
            <w:r w:rsidR="009056C9">
              <w:rPr>
                <w:sz w:val="20"/>
              </w:rPr>
              <w:pict>
                <v:shape id="_x0000_i1026" type="#_x0000_t75" style="width:162.75pt;height:80.25pt">
                  <v:imagedata r:id="rId8" r:href="rId10"/>
                </v:shape>
              </w:pict>
            </w:r>
            <w:r w:rsidR="009056C9">
              <w:rPr>
                <w:sz w:val="20"/>
              </w:rPr>
              <w:fldChar w:fldCharType="end"/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9056C9" w:rsidP="0060184B">
            <w:pPr>
              <w:spacing w:before="0" w:after="0" w:line="276" w:lineRule="auto"/>
              <w:ind w:firstLine="0"/>
              <w:rPr>
                <w:b/>
                <w:sz w:val="20"/>
              </w:rPr>
            </w:pPr>
            <w:sdt>
              <w:sdtPr>
                <w:rPr>
                  <w:b/>
                  <w:sz w:val="20"/>
                </w:rPr>
                <w:alias w:val="Company"/>
                <w:tag w:val=""/>
                <w:id w:val="-1296357987"/>
                <w:placeholder>
                  <w:docPart w:val="D83EBDE0A7AE42238DE262D2200233E6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230DDF">
                  <w:rPr>
                    <w:b/>
                    <w:sz w:val="20"/>
                  </w:rPr>
                  <w:t>NP Factory, Ltd.</w:t>
                </w:r>
              </w:sdtContent>
            </w:sdt>
          </w:p>
          <w:sdt>
            <w:sdtPr>
              <w:rPr>
                <w:sz w:val="20"/>
              </w:rPr>
              <w:alias w:val="Company Address"/>
              <w:tag w:val=""/>
              <w:id w:val="-1746332098"/>
              <w:placeholder>
                <w:docPart w:val="424AD5A277B0498FB96E5C4156236D42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p w:rsidR="001B74EB" w:rsidRPr="00740E17" w:rsidRDefault="001B74EB" w:rsidP="0060184B">
                <w:pPr>
                  <w:spacing w:before="0" w:after="0" w:line="276" w:lineRule="auto"/>
                  <w:ind w:firstLine="0"/>
                  <w:rPr>
                    <w:sz w:val="20"/>
                  </w:rPr>
                </w:pPr>
                <w:r w:rsidRPr="00740E17">
                  <w:rPr>
                    <w:rStyle w:val="PlaceholderText"/>
                    <w:sz w:val="20"/>
                  </w:rPr>
                  <w:t>[Company Address]</w:t>
                </w:r>
              </w:p>
            </w:sdtContent>
          </w:sdt>
          <w:p w:rsidR="001B74EB" w:rsidRPr="00740E17" w:rsidRDefault="00F62A39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Department  \* MERGEFORMAT </w:instrText>
            </w:r>
            <w:r w:rsidRPr="00740E17">
              <w:rPr>
                <w:sz w:val="20"/>
              </w:rPr>
              <w:fldChar w:fldCharType="separate"/>
            </w:r>
            <w:r w:rsidR="00C86C8D">
              <w:rPr>
                <w:sz w:val="20"/>
              </w:rPr>
              <w:t>Plant Floor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F62A39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Project  \* MERGEFORMAT </w:instrText>
            </w:r>
            <w:r w:rsidRPr="00740E17">
              <w:rPr>
                <w:sz w:val="20"/>
              </w:rPr>
              <w:fldChar w:fldCharType="separate"/>
            </w:r>
            <w:r w:rsidR="00C86C8D">
              <w:rPr>
                <w:sz w:val="20"/>
              </w:rPr>
              <w:t>I-ISMS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F62A39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"Telephone number"  \* MERGEFORMAT </w:instrText>
            </w:r>
            <w:r w:rsidRPr="00740E17">
              <w:rPr>
                <w:sz w:val="20"/>
              </w:rPr>
              <w:fldChar w:fldCharType="separate"/>
            </w:r>
            <w:r w:rsidR="00C86C8D">
              <w:rPr>
                <w:sz w:val="20"/>
              </w:rPr>
              <w:t>704-491-5840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9056C9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sdt>
              <w:sdtPr>
                <w:rPr>
                  <w:sz w:val="20"/>
                </w:rPr>
                <w:alias w:val="Manager"/>
                <w:tag w:val=""/>
                <w:id w:val="70787283"/>
                <w:placeholder>
                  <w:docPart w:val="9F7D59A450E743B0BB9F6381F1188BC5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EndPr/>
              <w:sdtContent>
                <w:r w:rsidR="00230DDF">
                  <w:rPr>
                    <w:sz w:val="20"/>
                  </w:rPr>
                  <w:t>Manager Pocock</w:t>
                </w:r>
              </w:sdtContent>
            </w:sdt>
          </w:p>
        </w:tc>
      </w:tr>
    </w:tbl>
    <w:p w:rsidR="00740E17" w:rsidRDefault="00740E17" w:rsidP="00812B46">
      <w:pPr>
        <w:pStyle w:val="Subtitle"/>
        <w:pageBreakBefore/>
      </w:pPr>
      <w:r>
        <w:t>Executive Summary</w:t>
      </w:r>
    </w:p>
    <w:sdt>
      <w:sdtPr>
        <w:alias w:val="Comments"/>
        <w:tag w:val=""/>
        <w:id w:val="-670959440"/>
        <w:placeholder>
          <w:docPart w:val="EDB83EA2B7D64704A138391280F91943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 w:rsidR="00740E17" w:rsidRPr="00354C15" w:rsidRDefault="00190C28" w:rsidP="00740E17">
          <w:r>
            <w:t>A framework for storing information about the various security controls that exist within the facility for providing physical and electronic security.</w:t>
          </w:r>
        </w:p>
      </w:sdtContent>
    </w:sdt>
    <w:p w:rsidR="00740E17" w:rsidRDefault="00740E17" w:rsidP="00740E17">
      <w:pPr>
        <w:sectPr w:rsidR="00740E17" w:rsidSect="001B74EB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1E7376" w:rsidRDefault="001E7376" w:rsidP="00812B46">
      <w:pPr>
        <w:pStyle w:val="Subtitle"/>
      </w:pPr>
      <w:r>
        <w:t>Revision History</w:t>
      </w:r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7015"/>
        <w:gridCol w:w="1890"/>
        <w:gridCol w:w="1800"/>
      </w:tblGrid>
      <w:tr w:rsidR="001E7376" w:rsidTr="00354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  <w:r>
              <w:t>Revision</w:t>
            </w: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  <w:r>
              <w:t>Author</w:t>
            </w: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  <w:r>
              <w:t>Date</w:t>
            </w:r>
          </w:p>
        </w:tc>
      </w:tr>
      <w:tr w:rsidR="001E7376" w:rsidTr="0035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  <w:r>
              <w:t>Initial creation</w:t>
            </w:r>
          </w:p>
        </w:tc>
        <w:sdt>
          <w:sdtPr>
            <w:alias w:val="Author"/>
            <w:tag w:val=""/>
            <w:id w:val="1889297620"/>
            <w:placeholder>
              <w:docPart w:val="C248E2C4836B4F9AA9922617E16FEB9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890" w:type="dxa"/>
              </w:tcPr>
              <w:p w:rsidR="001E7376" w:rsidRDefault="008866F4" w:rsidP="00384960">
                <w:pPr>
                  <w:ind w:firstLine="0"/>
                  <w:jc w:val="center"/>
                </w:pPr>
                <w:r>
                  <w:t>Nathan Pocock</w:t>
                </w:r>
              </w:p>
            </w:tc>
          </w:sdtContent>
        </w:sdt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  <w:r>
              <w:fldChar w:fldCharType="begin"/>
            </w:r>
            <w:r>
              <w:instrText xml:space="preserve"> CREATEDATE  \@ "d-MMM-yy"  \* MERGEFORMAT </w:instrText>
            </w:r>
            <w:r>
              <w:fldChar w:fldCharType="separate"/>
            </w:r>
            <w:r w:rsidR="00C86C8D">
              <w:rPr>
                <w:noProof/>
              </w:rPr>
              <w:t>18-Sep-16</w:t>
            </w:r>
            <w:r>
              <w:fldChar w:fldCharType="end"/>
            </w:r>
          </w:p>
        </w:tc>
      </w:tr>
      <w:tr w:rsidR="001E7376" w:rsidTr="00354C15"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  <w:tr w:rsidR="001E7376" w:rsidTr="0035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  <w:tr w:rsidR="001E7376" w:rsidTr="00354C15"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</w:tbl>
    <w:p w:rsidR="001E7376" w:rsidRPr="001E7376" w:rsidRDefault="001E7376" w:rsidP="001E7376"/>
    <w:sdt>
      <w:sdtPr>
        <w:rPr>
          <w:rFonts w:eastAsiaTheme="minorHAnsi"/>
          <w:b w:val="0"/>
          <w:color w:val="auto"/>
          <w:spacing w:val="0"/>
          <w:sz w:val="22"/>
        </w:rPr>
        <w:id w:val="35246731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E7376" w:rsidRDefault="001E7376" w:rsidP="0084629E">
          <w:pPr>
            <w:pStyle w:val="Subtitle"/>
            <w:pageBreakBefore/>
          </w:pPr>
          <w:r>
            <w:t>Contents</w:t>
          </w:r>
        </w:p>
        <w:p w:rsidR="00C86C8D" w:rsidRDefault="001E7376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989853" w:history="1">
            <w:r w:rsidR="00C86C8D" w:rsidRPr="00F0727B">
              <w:rPr>
                <w:rStyle w:val="Hyperlink"/>
                <w:noProof/>
              </w:rPr>
              <w:t>1</w:t>
            </w:r>
            <w:r w:rsidR="00C86C8D">
              <w:rPr>
                <w:rFonts w:asciiTheme="minorHAnsi" w:eastAsiaTheme="minorEastAsia" w:hAnsiTheme="minorHAnsi"/>
                <w:noProof/>
              </w:rPr>
              <w:tab/>
            </w:r>
            <w:r w:rsidR="00C86C8D" w:rsidRPr="00F0727B">
              <w:rPr>
                <w:rStyle w:val="Hyperlink"/>
                <w:noProof/>
              </w:rPr>
              <w:t>Instructions</w:t>
            </w:r>
            <w:r w:rsidR="00C86C8D">
              <w:rPr>
                <w:noProof/>
                <w:webHidden/>
              </w:rPr>
              <w:tab/>
            </w:r>
            <w:r w:rsidR="00C86C8D">
              <w:rPr>
                <w:noProof/>
                <w:webHidden/>
              </w:rPr>
              <w:fldChar w:fldCharType="begin"/>
            </w:r>
            <w:r w:rsidR="00C86C8D">
              <w:rPr>
                <w:noProof/>
                <w:webHidden/>
              </w:rPr>
              <w:instrText xml:space="preserve"> PAGEREF _Toc461989853 \h </w:instrText>
            </w:r>
            <w:r w:rsidR="00C86C8D">
              <w:rPr>
                <w:noProof/>
                <w:webHidden/>
              </w:rPr>
            </w:r>
            <w:r w:rsidR="00C86C8D">
              <w:rPr>
                <w:noProof/>
                <w:webHidden/>
              </w:rPr>
              <w:fldChar w:fldCharType="separate"/>
            </w:r>
            <w:r w:rsidR="00C86C8D">
              <w:rPr>
                <w:noProof/>
                <w:webHidden/>
              </w:rPr>
              <w:t>5</w:t>
            </w:r>
            <w:r w:rsidR="00C86C8D">
              <w:rPr>
                <w:noProof/>
                <w:webHidden/>
              </w:rPr>
              <w:fldChar w:fldCharType="end"/>
            </w:r>
          </w:hyperlink>
        </w:p>
        <w:p w:rsidR="00C86C8D" w:rsidRDefault="009056C9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989854" w:history="1">
            <w:r w:rsidR="00C86C8D" w:rsidRPr="00F0727B">
              <w:rPr>
                <w:rStyle w:val="Hyperlink"/>
                <w:noProof/>
              </w:rPr>
              <w:t>2</w:t>
            </w:r>
            <w:r w:rsidR="00C86C8D">
              <w:rPr>
                <w:rFonts w:asciiTheme="minorHAnsi" w:eastAsiaTheme="minorEastAsia" w:hAnsiTheme="minorHAnsi"/>
                <w:noProof/>
              </w:rPr>
              <w:tab/>
            </w:r>
            <w:r w:rsidR="00C86C8D" w:rsidRPr="00F0727B">
              <w:rPr>
                <w:rStyle w:val="Hyperlink"/>
                <w:noProof/>
              </w:rPr>
              <w:t>Overview</w:t>
            </w:r>
            <w:r w:rsidR="00C86C8D">
              <w:rPr>
                <w:noProof/>
                <w:webHidden/>
              </w:rPr>
              <w:tab/>
            </w:r>
            <w:r w:rsidR="00C86C8D">
              <w:rPr>
                <w:noProof/>
                <w:webHidden/>
              </w:rPr>
              <w:fldChar w:fldCharType="begin"/>
            </w:r>
            <w:r w:rsidR="00C86C8D">
              <w:rPr>
                <w:noProof/>
                <w:webHidden/>
              </w:rPr>
              <w:instrText xml:space="preserve"> PAGEREF _Toc461989854 \h </w:instrText>
            </w:r>
            <w:r w:rsidR="00C86C8D">
              <w:rPr>
                <w:noProof/>
                <w:webHidden/>
              </w:rPr>
            </w:r>
            <w:r w:rsidR="00C86C8D">
              <w:rPr>
                <w:noProof/>
                <w:webHidden/>
              </w:rPr>
              <w:fldChar w:fldCharType="separate"/>
            </w:r>
            <w:r w:rsidR="00C86C8D">
              <w:rPr>
                <w:noProof/>
                <w:webHidden/>
              </w:rPr>
              <w:t>6</w:t>
            </w:r>
            <w:r w:rsidR="00C86C8D">
              <w:rPr>
                <w:noProof/>
                <w:webHidden/>
              </w:rPr>
              <w:fldChar w:fldCharType="end"/>
            </w:r>
          </w:hyperlink>
        </w:p>
        <w:p w:rsidR="00C86C8D" w:rsidRDefault="009056C9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989855" w:history="1">
            <w:r w:rsidR="00C86C8D" w:rsidRPr="00F0727B">
              <w:rPr>
                <w:rStyle w:val="Hyperlink"/>
                <w:noProof/>
              </w:rPr>
              <w:t>3</w:t>
            </w:r>
            <w:r w:rsidR="00C86C8D">
              <w:rPr>
                <w:rFonts w:asciiTheme="minorHAnsi" w:eastAsiaTheme="minorEastAsia" w:hAnsiTheme="minorHAnsi"/>
                <w:noProof/>
              </w:rPr>
              <w:tab/>
            </w:r>
            <w:r w:rsidR="00C86C8D" w:rsidRPr="00F0727B">
              <w:rPr>
                <w:rStyle w:val="Hyperlink"/>
                <w:noProof/>
              </w:rPr>
              <w:t>Security controls</w:t>
            </w:r>
            <w:r w:rsidR="00C86C8D">
              <w:rPr>
                <w:noProof/>
                <w:webHidden/>
              </w:rPr>
              <w:tab/>
            </w:r>
            <w:r w:rsidR="00C86C8D">
              <w:rPr>
                <w:noProof/>
                <w:webHidden/>
              </w:rPr>
              <w:fldChar w:fldCharType="begin"/>
            </w:r>
            <w:r w:rsidR="00C86C8D">
              <w:rPr>
                <w:noProof/>
                <w:webHidden/>
              </w:rPr>
              <w:instrText xml:space="preserve"> PAGEREF _Toc461989855 \h </w:instrText>
            </w:r>
            <w:r w:rsidR="00C86C8D">
              <w:rPr>
                <w:noProof/>
                <w:webHidden/>
              </w:rPr>
            </w:r>
            <w:r w:rsidR="00C86C8D">
              <w:rPr>
                <w:noProof/>
                <w:webHidden/>
              </w:rPr>
              <w:fldChar w:fldCharType="separate"/>
            </w:r>
            <w:r w:rsidR="00C86C8D">
              <w:rPr>
                <w:noProof/>
                <w:webHidden/>
              </w:rPr>
              <w:t>6</w:t>
            </w:r>
            <w:r w:rsidR="00C86C8D">
              <w:rPr>
                <w:noProof/>
                <w:webHidden/>
              </w:rPr>
              <w:fldChar w:fldCharType="end"/>
            </w:r>
          </w:hyperlink>
        </w:p>
        <w:p w:rsidR="00C86C8D" w:rsidRDefault="009056C9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989856" w:history="1">
            <w:r w:rsidR="00C86C8D" w:rsidRPr="00F0727B">
              <w:rPr>
                <w:rStyle w:val="Hyperlink"/>
                <w:noProof/>
              </w:rPr>
              <w:t>4</w:t>
            </w:r>
            <w:r w:rsidR="00C86C8D">
              <w:rPr>
                <w:rFonts w:asciiTheme="minorHAnsi" w:eastAsiaTheme="minorEastAsia" w:hAnsiTheme="minorHAnsi"/>
                <w:noProof/>
              </w:rPr>
              <w:tab/>
            </w:r>
            <w:r w:rsidR="00C86C8D" w:rsidRPr="00F0727B">
              <w:rPr>
                <w:rStyle w:val="Hyperlink"/>
                <w:noProof/>
              </w:rPr>
              <w:t>Security Controls Matrix</w:t>
            </w:r>
            <w:r w:rsidR="00C86C8D">
              <w:rPr>
                <w:noProof/>
                <w:webHidden/>
              </w:rPr>
              <w:tab/>
            </w:r>
            <w:r w:rsidR="00C86C8D">
              <w:rPr>
                <w:noProof/>
                <w:webHidden/>
              </w:rPr>
              <w:fldChar w:fldCharType="begin"/>
            </w:r>
            <w:r w:rsidR="00C86C8D">
              <w:rPr>
                <w:noProof/>
                <w:webHidden/>
              </w:rPr>
              <w:instrText xml:space="preserve"> PAGEREF _Toc461989856 \h </w:instrText>
            </w:r>
            <w:r w:rsidR="00C86C8D">
              <w:rPr>
                <w:noProof/>
                <w:webHidden/>
              </w:rPr>
            </w:r>
            <w:r w:rsidR="00C86C8D">
              <w:rPr>
                <w:noProof/>
                <w:webHidden/>
              </w:rPr>
              <w:fldChar w:fldCharType="separate"/>
            </w:r>
            <w:r w:rsidR="00C86C8D">
              <w:rPr>
                <w:noProof/>
                <w:webHidden/>
              </w:rPr>
              <w:t>7</w:t>
            </w:r>
            <w:r w:rsidR="00C86C8D">
              <w:rPr>
                <w:noProof/>
                <w:webHidden/>
              </w:rPr>
              <w:fldChar w:fldCharType="end"/>
            </w:r>
          </w:hyperlink>
        </w:p>
        <w:p w:rsidR="001E7376" w:rsidRDefault="001E7376">
          <w:r>
            <w:rPr>
              <w:b/>
              <w:bCs/>
              <w:noProof/>
            </w:rPr>
            <w:fldChar w:fldCharType="end"/>
          </w:r>
        </w:p>
      </w:sdtContent>
    </w:sdt>
    <w:p w:rsidR="001E7376" w:rsidRDefault="001E7376" w:rsidP="000D7A6E"/>
    <w:p w:rsidR="001E7376" w:rsidRDefault="001E7376" w:rsidP="00812B46">
      <w:pPr>
        <w:pStyle w:val="Subtitle"/>
      </w:pPr>
      <w:r>
        <w:t>Figures</w:t>
      </w:r>
    </w:p>
    <w:p w:rsidR="001E7376" w:rsidRDefault="009056C9" w:rsidP="001E7376">
      <w:r>
        <w:fldChar w:fldCharType="begin"/>
      </w:r>
      <w:r>
        <w:instrText xml:space="preserve"> TOC \c "Figure" </w:instrText>
      </w:r>
      <w:r>
        <w:fldChar w:fldCharType="separate"/>
      </w:r>
      <w:r w:rsidR="00C86C8D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:rsidR="001E7376" w:rsidRDefault="001E7376" w:rsidP="001E7376"/>
    <w:p w:rsidR="00E77992" w:rsidRDefault="00E77992" w:rsidP="0084629E">
      <w:pPr>
        <w:pStyle w:val="Heading1"/>
        <w:pageBreakBefore/>
        <w:ind w:left="446" w:hanging="446"/>
        <w:sectPr w:rsidR="00E77992" w:rsidSect="00637CF0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720" w:right="720" w:bottom="720" w:left="720" w:header="720" w:footer="720" w:gutter="0"/>
          <w:lnNumType w:countBy="1"/>
          <w:cols w:space="720"/>
          <w:titlePg/>
          <w:docGrid w:linePitch="360"/>
        </w:sectPr>
      </w:pPr>
      <w:bookmarkStart w:id="0" w:name="_Toc460621451"/>
    </w:p>
    <w:p w:rsidR="00E77992" w:rsidRDefault="00E77992" w:rsidP="0084629E">
      <w:pPr>
        <w:pStyle w:val="Heading1"/>
        <w:pageBreakBefore/>
        <w:ind w:left="446" w:hanging="446"/>
      </w:pPr>
      <w:bookmarkStart w:id="1" w:name="_Toc461989853"/>
      <w:r>
        <w:t>Instructions</w:t>
      </w:r>
      <w:bookmarkEnd w:id="1"/>
    </w:p>
    <w:p w:rsidR="00E77992" w:rsidRDefault="00E77992" w:rsidP="00E77992">
      <w:r>
        <w:t xml:space="preserve">This page provides quick instructions for using this guide: </w:t>
      </w:r>
    </w:p>
    <w:p w:rsidR="00E77992" w:rsidRDefault="0056102C" w:rsidP="00E77992">
      <w:pPr>
        <w:pStyle w:val="ListParagraph"/>
        <w:numPr>
          <w:ilvl w:val="0"/>
          <w:numId w:val="13"/>
        </w:numPr>
        <w:tabs>
          <w:tab w:val="clear" w:pos="5400"/>
          <w:tab w:val="right" w:leader="dot" w:pos="10800"/>
        </w:tabs>
      </w:pPr>
      <w:r>
        <w:t xml:space="preserve">Read the </w:t>
      </w:r>
      <w:r w:rsidRPr="0056102C">
        <w:rPr>
          <w:i/>
        </w:rPr>
        <w:fldChar w:fldCharType="begin"/>
      </w:r>
      <w:r w:rsidRPr="0056102C">
        <w:rPr>
          <w:i/>
        </w:rPr>
        <w:instrText xml:space="preserve"> REF _Ref461989719 \h </w:instrText>
      </w:r>
      <w:r>
        <w:rPr>
          <w:i/>
        </w:rPr>
        <w:instrText xml:space="preserve"> \* MERGEFORMAT </w:instrText>
      </w:r>
      <w:r w:rsidRPr="0056102C">
        <w:rPr>
          <w:i/>
        </w:rPr>
      </w:r>
      <w:r w:rsidRPr="0056102C">
        <w:rPr>
          <w:i/>
        </w:rPr>
        <w:fldChar w:fldCharType="separate"/>
      </w:r>
      <w:r w:rsidR="00C86C8D" w:rsidRPr="00C86C8D">
        <w:rPr>
          <w:i/>
        </w:rPr>
        <w:t>Overview</w:t>
      </w:r>
      <w:r w:rsidRPr="0056102C">
        <w:rPr>
          <w:i/>
        </w:rPr>
        <w:fldChar w:fldCharType="end"/>
      </w:r>
      <w:r>
        <w:t xml:space="preserve"> to gain a simple understanding of the need for this document</w:t>
      </w:r>
    </w:p>
    <w:p w:rsidR="0056102C" w:rsidRDefault="0056102C" w:rsidP="00E77992">
      <w:pPr>
        <w:pStyle w:val="ListParagraph"/>
        <w:numPr>
          <w:ilvl w:val="0"/>
          <w:numId w:val="13"/>
        </w:numPr>
        <w:tabs>
          <w:tab w:val="clear" w:pos="5400"/>
          <w:tab w:val="right" w:leader="dot" w:pos="10800"/>
        </w:tabs>
      </w:pPr>
      <w:r>
        <w:t xml:space="preserve">Modify the </w:t>
      </w:r>
      <w:r w:rsidRPr="0056102C">
        <w:rPr>
          <w:i/>
        </w:rPr>
        <w:fldChar w:fldCharType="begin"/>
      </w:r>
      <w:r w:rsidRPr="0056102C">
        <w:rPr>
          <w:i/>
        </w:rPr>
        <w:instrText xml:space="preserve"> REF _Ref461989725 \h </w:instrText>
      </w:r>
      <w:r>
        <w:rPr>
          <w:i/>
        </w:rPr>
        <w:instrText xml:space="preserve"> \* MERGEFORMAT </w:instrText>
      </w:r>
      <w:r w:rsidRPr="0056102C">
        <w:rPr>
          <w:i/>
        </w:rPr>
      </w:r>
      <w:r w:rsidRPr="0056102C">
        <w:rPr>
          <w:i/>
        </w:rPr>
        <w:fldChar w:fldCharType="separate"/>
      </w:r>
      <w:r w:rsidR="00C86C8D" w:rsidRPr="00C86C8D">
        <w:rPr>
          <w:i/>
        </w:rPr>
        <w:t>Security controls</w:t>
      </w:r>
      <w:r w:rsidRPr="0056102C">
        <w:rPr>
          <w:i/>
        </w:rPr>
        <w:fldChar w:fldCharType="end"/>
      </w:r>
      <w:r>
        <w:t xml:space="preserve"> </w:t>
      </w:r>
      <w:r>
        <w:fldChar w:fldCharType="begin"/>
      </w:r>
      <w:r>
        <w:instrText xml:space="preserve"> PAGEREF _Ref461989725 \p \h </w:instrText>
      </w:r>
      <w:r>
        <w:fldChar w:fldCharType="separate"/>
      </w:r>
      <w:r w:rsidR="00C86C8D">
        <w:rPr>
          <w:noProof/>
        </w:rPr>
        <w:t>on page 6</w:t>
      </w:r>
      <w:r>
        <w:fldChar w:fldCharType="end"/>
      </w:r>
    </w:p>
    <w:p w:rsidR="000B35C1" w:rsidRDefault="0056102C" w:rsidP="00E77992">
      <w:pPr>
        <w:pStyle w:val="ListParagraph"/>
        <w:numPr>
          <w:ilvl w:val="0"/>
          <w:numId w:val="13"/>
        </w:numPr>
        <w:tabs>
          <w:tab w:val="clear" w:pos="5400"/>
          <w:tab w:val="right" w:leader="dot" w:pos="10800"/>
        </w:tabs>
      </w:pPr>
      <w:r>
        <w:t xml:space="preserve">Adjust the security columns in the </w:t>
      </w:r>
      <w:r w:rsidRPr="000B35C1">
        <w:rPr>
          <w:i/>
        </w:rPr>
        <w:fldChar w:fldCharType="begin"/>
      </w:r>
      <w:r w:rsidRPr="000B35C1">
        <w:rPr>
          <w:i/>
        </w:rPr>
        <w:instrText xml:space="preserve"> REF _Ref461989750 \h  \* MERGEFORMAT </w:instrText>
      </w:r>
      <w:r w:rsidRPr="000B35C1">
        <w:rPr>
          <w:i/>
        </w:rPr>
      </w:r>
      <w:r w:rsidRPr="000B35C1">
        <w:rPr>
          <w:i/>
        </w:rPr>
        <w:fldChar w:fldCharType="separate"/>
      </w:r>
      <w:r w:rsidR="00C86C8D" w:rsidRPr="00C86C8D">
        <w:rPr>
          <w:i/>
        </w:rPr>
        <w:t>Security Controls Matrix</w:t>
      </w:r>
      <w:r w:rsidRPr="000B35C1">
        <w:rPr>
          <w:i/>
        </w:rPr>
        <w:fldChar w:fldCharType="end"/>
      </w:r>
      <w:r>
        <w:t xml:space="preserve"> </w:t>
      </w:r>
      <w:r>
        <w:fldChar w:fldCharType="begin"/>
      </w:r>
      <w:r>
        <w:instrText xml:space="preserve"> PAGEREF _Ref461989750 \p \h </w:instrText>
      </w:r>
      <w:r>
        <w:fldChar w:fldCharType="separate"/>
      </w:r>
      <w:r w:rsidR="00C86C8D">
        <w:rPr>
          <w:noProof/>
        </w:rPr>
        <w:t>on page 7</w:t>
      </w:r>
      <w:r>
        <w:fldChar w:fldCharType="end"/>
      </w:r>
      <w:r w:rsidR="000B35C1">
        <w:t xml:space="preserve"> and then complete the table.</w:t>
      </w:r>
    </w:p>
    <w:p w:rsidR="000B35C1" w:rsidRDefault="000B35C1" w:rsidP="00E77992">
      <w:pPr>
        <w:pStyle w:val="ListParagraph"/>
        <w:numPr>
          <w:ilvl w:val="0"/>
          <w:numId w:val="13"/>
        </w:numPr>
        <w:tabs>
          <w:tab w:val="clear" w:pos="5400"/>
          <w:tab w:val="right" w:leader="dot" w:pos="10800"/>
        </w:tabs>
      </w:pPr>
      <w:r>
        <w:t>Add, edit, and remove table entries and categories as necessary.</w:t>
      </w:r>
    </w:p>
    <w:p w:rsidR="00E77992" w:rsidRPr="00E77992" w:rsidRDefault="00E77992" w:rsidP="000B35C1">
      <w:r>
        <w:t>Finally, delete this page.</w:t>
      </w:r>
    </w:p>
    <w:bookmarkEnd w:id="0"/>
    <w:p w:rsidR="00E77992" w:rsidRDefault="00E77992" w:rsidP="000B35C1">
      <w:pPr>
        <w:pStyle w:val="Heading1"/>
        <w:pageBreakBefore/>
        <w:numPr>
          <w:ilvl w:val="0"/>
          <w:numId w:val="0"/>
        </w:numPr>
        <w:ind w:left="432" w:hanging="432"/>
        <w:sectPr w:rsidR="00E77992" w:rsidSect="00E77992">
          <w:headerReference w:type="first" r:id="rId22"/>
          <w:footerReference w:type="first" r:id="rId23"/>
          <w:pgSz w:w="12240" w:h="15840"/>
          <w:pgMar w:top="720" w:right="720" w:bottom="720" w:left="720" w:header="720" w:footer="720" w:gutter="0"/>
          <w:lnNumType w:countBy="1"/>
          <w:cols w:space="720"/>
          <w:titlePg/>
          <w:docGrid w:linePitch="360"/>
        </w:sectPr>
      </w:pPr>
    </w:p>
    <w:p w:rsidR="00812B46" w:rsidRDefault="00E77992" w:rsidP="0084629E">
      <w:pPr>
        <w:pStyle w:val="Heading1"/>
        <w:pageBreakBefore/>
        <w:ind w:left="446" w:hanging="446"/>
      </w:pPr>
      <w:bookmarkStart w:id="2" w:name="_Ref461989719"/>
      <w:bookmarkStart w:id="3" w:name="_Toc461989854"/>
      <w:r>
        <w:t>Overview</w:t>
      </w:r>
      <w:bookmarkEnd w:id="2"/>
      <w:bookmarkEnd w:id="3"/>
    </w:p>
    <w:p w:rsidR="00BD4AEB" w:rsidRDefault="007131C8" w:rsidP="00BD4AEB">
      <w:r>
        <w:t xml:space="preserve">There are many ways to protect both physical and electronic assets. This document contains a list of security controls in use by </w:t>
      </w:r>
      <w:sdt>
        <w:sdtPr>
          <w:alias w:val="Company"/>
          <w:tag w:val=""/>
          <w:id w:val="-1189055069"/>
          <w:placeholder>
            <w:docPart w:val="9143E1BFE9134B548FFCE1D9550B6BF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>
            <w:t>NP Factory, Ltd.</w:t>
          </w:r>
        </w:sdtContent>
      </w:sdt>
    </w:p>
    <w:p w:rsidR="007131C8" w:rsidRDefault="007131C8" w:rsidP="00BD4AEB">
      <w:r>
        <w:t>A security control can be something physical, such as a lock/key, or something electronic like a login/password, or key-card etc.</w:t>
      </w:r>
    </w:p>
    <w:p w:rsidR="00A179B7" w:rsidRDefault="00A179B7" w:rsidP="00A179B7">
      <w:pPr>
        <w:pStyle w:val="Heading1"/>
      </w:pPr>
      <w:bookmarkStart w:id="4" w:name="_Ref461989725"/>
      <w:bookmarkStart w:id="5" w:name="_Toc461989855"/>
      <w:r>
        <w:t>Security controls</w:t>
      </w:r>
      <w:bookmarkEnd w:id="4"/>
      <w:bookmarkEnd w:id="5"/>
    </w:p>
    <w:p w:rsidR="00A179B7" w:rsidRDefault="00A179B7" w:rsidP="00A179B7">
      <w:r>
        <w:t xml:space="preserve">The following security controls shall be utilized: </w:t>
      </w:r>
    </w:p>
    <w:p w:rsidR="00A179B7" w:rsidRDefault="00EB72AB" w:rsidP="003A07BB">
      <w:pPr>
        <w:pStyle w:val="ListParagraph"/>
        <w:numPr>
          <w:ilvl w:val="0"/>
          <w:numId w:val="25"/>
        </w:numPr>
        <w:tabs>
          <w:tab w:val="clear" w:pos="5400"/>
          <w:tab w:val="left" w:leader="dot" w:pos="4320"/>
        </w:tabs>
      </w:pPr>
      <w:r>
        <w:t>Physical</w:t>
      </w:r>
      <w:r w:rsidR="00A179B7">
        <w:t xml:space="preserve">: </w:t>
      </w:r>
    </w:p>
    <w:p w:rsidR="00A179B7" w:rsidRDefault="003A07BB" w:rsidP="003A07BB">
      <w:pPr>
        <w:pStyle w:val="ListParagraph"/>
        <w:numPr>
          <w:ilvl w:val="1"/>
          <w:numId w:val="25"/>
        </w:numPr>
        <w:tabs>
          <w:tab w:val="clear" w:pos="5400"/>
          <w:tab w:val="left" w:leader="dot" w:pos="4320"/>
        </w:tabs>
      </w:pPr>
      <w:r>
        <w:t>Lock/Key:</w:t>
      </w:r>
      <w:r>
        <w:tab/>
        <w:t>for doors, windows, cabinets, cages, panels, etc.</w:t>
      </w:r>
    </w:p>
    <w:p w:rsidR="00A179B7" w:rsidRDefault="00A179B7" w:rsidP="003A07BB">
      <w:pPr>
        <w:pStyle w:val="ListParagraph"/>
        <w:numPr>
          <w:ilvl w:val="0"/>
          <w:numId w:val="25"/>
        </w:numPr>
        <w:tabs>
          <w:tab w:val="clear" w:pos="5400"/>
          <w:tab w:val="left" w:leader="dot" w:pos="4320"/>
        </w:tabs>
      </w:pPr>
      <w:r>
        <w:t xml:space="preserve">Electronic: </w:t>
      </w:r>
    </w:p>
    <w:p w:rsidR="00A179B7" w:rsidRDefault="003A07BB" w:rsidP="003A07BB">
      <w:pPr>
        <w:pStyle w:val="ListParagraph"/>
        <w:numPr>
          <w:ilvl w:val="1"/>
          <w:numId w:val="25"/>
        </w:numPr>
        <w:tabs>
          <w:tab w:val="clear" w:pos="5400"/>
          <w:tab w:val="left" w:leader="dot" w:pos="4320"/>
        </w:tabs>
      </w:pPr>
      <w:r>
        <w:t>Login (username/password)</w:t>
      </w:r>
      <w:r>
        <w:tab/>
        <w:t>for access to computers, networks, and software</w:t>
      </w:r>
    </w:p>
    <w:p w:rsidR="003A07BB" w:rsidRDefault="003A07BB" w:rsidP="003A07BB">
      <w:pPr>
        <w:pStyle w:val="ListParagraph"/>
        <w:numPr>
          <w:ilvl w:val="1"/>
          <w:numId w:val="25"/>
        </w:numPr>
        <w:tabs>
          <w:tab w:val="clear" w:pos="5400"/>
          <w:tab w:val="left" w:leader="dot" w:pos="4320"/>
        </w:tabs>
      </w:pPr>
      <w:r>
        <w:t>Anti-virus</w:t>
      </w:r>
      <w:r w:rsidR="00750A2E">
        <w:tab/>
        <w:t>protection from malware threats</w:t>
      </w:r>
    </w:p>
    <w:p w:rsidR="003A07BB" w:rsidRDefault="003A07BB" w:rsidP="003A07BB">
      <w:pPr>
        <w:pStyle w:val="ListParagraph"/>
        <w:numPr>
          <w:ilvl w:val="1"/>
          <w:numId w:val="25"/>
        </w:numPr>
        <w:tabs>
          <w:tab w:val="clear" w:pos="5400"/>
          <w:tab w:val="left" w:leader="dot" w:pos="4320"/>
        </w:tabs>
      </w:pPr>
      <w:r>
        <w:t>Firewall</w:t>
      </w:r>
      <w:r w:rsidR="00750A2E">
        <w:tab/>
        <w:t>protection from network-based threats</w:t>
      </w:r>
    </w:p>
    <w:p w:rsidR="003A07BB" w:rsidRDefault="003A07BB" w:rsidP="003A07BB">
      <w:pPr>
        <w:pStyle w:val="ListParagraph"/>
        <w:numPr>
          <w:ilvl w:val="1"/>
          <w:numId w:val="25"/>
        </w:numPr>
        <w:tabs>
          <w:tab w:val="clear" w:pos="5400"/>
          <w:tab w:val="left" w:leader="dot" w:pos="4320"/>
        </w:tabs>
      </w:pPr>
      <w:r>
        <w:t>IDS/IPS</w:t>
      </w:r>
      <w:r w:rsidR="00750A2E">
        <w:tab/>
        <w:t>protection from advanced anomalies</w:t>
      </w:r>
    </w:p>
    <w:p w:rsidR="003A07BB" w:rsidRDefault="003A07BB" w:rsidP="003A07BB">
      <w:pPr>
        <w:pStyle w:val="ListParagraph"/>
        <w:numPr>
          <w:ilvl w:val="1"/>
          <w:numId w:val="25"/>
        </w:numPr>
        <w:tabs>
          <w:tab w:val="clear" w:pos="5400"/>
          <w:tab w:val="left" w:leader="dot" w:pos="4320"/>
        </w:tabs>
      </w:pPr>
      <w:r>
        <w:t>File access permissions</w:t>
      </w:r>
      <w:r w:rsidR="00750A2E">
        <w:tab/>
        <w:t>protection from unauthorized access of file system</w:t>
      </w:r>
    </w:p>
    <w:p w:rsidR="00305D9B" w:rsidRDefault="00305D9B" w:rsidP="003A07BB">
      <w:pPr>
        <w:pStyle w:val="ListParagraph"/>
        <w:numPr>
          <w:ilvl w:val="1"/>
          <w:numId w:val="25"/>
        </w:numPr>
        <w:tabs>
          <w:tab w:val="clear" w:pos="5400"/>
          <w:tab w:val="left" w:leader="dot" w:pos="4320"/>
        </w:tabs>
      </w:pPr>
      <w:r>
        <w:t>MAC filtering</w:t>
      </w:r>
      <w:r>
        <w:tab/>
        <w:t xml:space="preserve">filtering based on network adapter MAC address </w:t>
      </w:r>
    </w:p>
    <w:p w:rsidR="00305D9B" w:rsidRDefault="00305D9B" w:rsidP="003A07BB">
      <w:pPr>
        <w:pStyle w:val="ListParagraph"/>
        <w:numPr>
          <w:ilvl w:val="1"/>
          <w:numId w:val="25"/>
        </w:numPr>
        <w:tabs>
          <w:tab w:val="clear" w:pos="5400"/>
          <w:tab w:val="left" w:leader="dot" w:pos="4320"/>
        </w:tabs>
      </w:pPr>
      <w:r>
        <w:t>IP filtering</w:t>
      </w:r>
      <w:r>
        <w:tab/>
        <w:t>port and address filtration</w:t>
      </w:r>
    </w:p>
    <w:p w:rsidR="00305D9B" w:rsidRPr="00A179B7" w:rsidRDefault="00305D9B" w:rsidP="00305D9B">
      <w:pPr>
        <w:pStyle w:val="ListParagraph"/>
        <w:numPr>
          <w:ilvl w:val="0"/>
          <w:numId w:val="25"/>
        </w:numPr>
        <w:tabs>
          <w:tab w:val="clear" w:pos="5400"/>
          <w:tab w:val="left" w:leader="dot" w:pos="4320"/>
        </w:tabs>
      </w:pPr>
      <w:r>
        <w:t>Policy/Rules</w:t>
      </w:r>
      <w:r w:rsidR="001A1B04">
        <w:tab/>
        <w:t>rules defined in documents</w:t>
      </w:r>
    </w:p>
    <w:p w:rsidR="00A179B7" w:rsidRDefault="00A179B7" w:rsidP="000B35C1">
      <w:pPr>
        <w:pStyle w:val="Heading1"/>
        <w:numPr>
          <w:ilvl w:val="0"/>
          <w:numId w:val="0"/>
        </w:numPr>
        <w:sectPr w:rsidR="00A179B7" w:rsidSect="00E77992">
          <w:headerReference w:type="first" r:id="rId24"/>
          <w:footerReference w:type="first" r:id="rId25"/>
          <w:pgSz w:w="12240" w:h="15840"/>
          <w:pgMar w:top="720" w:right="720" w:bottom="720" w:left="720" w:header="720" w:footer="720" w:gutter="0"/>
          <w:lnNumType w:countBy="1"/>
          <w:cols w:space="720"/>
          <w:titlePg/>
          <w:docGrid w:linePitch="360"/>
        </w:sectPr>
      </w:pPr>
    </w:p>
    <w:p w:rsidR="00DC7D3E" w:rsidRDefault="00A179B7" w:rsidP="00A179B7">
      <w:pPr>
        <w:pStyle w:val="Heading1"/>
      </w:pPr>
      <w:bookmarkStart w:id="6" w:name="_Ref461989750"/>
      <w:bookmarkStart w:id="7" w:name="_Toc461989856"/>
      <w:r>
        <w:t>Security Controls Matrix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540"/>
        <w:gridCol w:w="553"/>
        <w:gridCol w:w="519"/>
        <w:gridCol w:w="513"/>
        <w:gridCol w:w="513"/>
        <w:gridCol w:w="513"/>
        <w:gridCol w:w="522"/>
        <w:gridCol w:w="522"/>
        <w:gridCol w:w="522"/>
        <w:gridCol w:w="522"/>
        <w:gridCol w:w="521"/>
      </w:tblGrid>
      <w:tr w:rsidR="00736EF9" w:rsidTr="00736EF9">
        <w:trPr>
          <w:tblHeader/>
        </w:trPr>
        <w:tc>
          <w:tcPr>
            <w:tcW w:w="8635" w:type="dxa"/>
            <w:vMerge w:val="restart"/>
            <w:tcBorders>
              <w:bottom w:val="single" w:sz="48" w:space="0" w:color="auto"/>
              <w:right w:val="nil"/>
            </w:tcBorders>
            <w:shd w:val="clear" w:color="auto" w:fill="9CC2E5" w:themeFill="accent1" w:themeFillTint="99"/>
          </w:tcPr>
          <w:p w:rsidR="00736EF9" w:rsidRPr="003F3495" w:rsidRDefault="00736EF9" w:rsidP="003F3495">
            <w:pPr>
              <w:spacing w:before="0" w:after="0" w:line="276" w:lineRule="auto"/>
              <w:ind w:firstLine="0"/>
              <w:rPr>
                <w:b/>
              </w:rPr>
            </w:pPr>
            <w:r w:rsidRPr="003F3495">
              <w:rPr>
                <w:b/>
              </w:rPr>
              <w:t>Layer / Required Control</w:t>
            </w:r>
          </w:p>
        </w:tc>
        <w:tc>
          <w:tcPr>
            <w:tcW w:w="540" w:type="dxa"/>
            <w:tcBorders>
              <w:bottom w:val="nil"/>
              <w:right w:val="nil"/>
            </w:tcBorders>
            <w:shd w:val="clear" w:color="auto" w:fill="9CC2E5" w:themeFill="accent1" w:themeFillTint="99"/>
          </w:tcPr>
          <w:p w:rsidR="00736EF9" w:rsidRPr="003F3495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tcBorders>
              <w:bottom w:val="nil"/>
              <w:right w:val="nil"/>
            </w:tcBorders>
            <w:shd w:val="clear" w:color="auto" w:fill="9CC2E5" w:themeFill="accent1" w:themeFillTint="99"/>
          </w:tcPr>
          <w:p w:rsidR="00736EF9" w:rsidRPr="003F3495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4667" w:type="dxa"/>
            <w:gridSpan w:val="9"/>
            <w:tcBorders>
              <w:left w:val="nil"/>
              <w:bottom w:val="nil"/>
              <w:right w:val="nil"/>
            </w:tcBorders>
            <w:shd w:val="clear" w:color="auto" w:fill="9CC2E5" w:themeFill="accent1" w:themeFillTint="99"/>
            <w:vAlign w:val="center"/>
          </w:tcPr>
          <w:p w:rsidR="00736EF9" w:rsidRPr="003F3495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 w:rsidRPr="003F3495">
              <w:rPr>
                <w:b/>
              </w:rPr>
              <w:t>Control</w:t>
            </w:r>
          </w:p>
        </w:tc>
      </w:tr>
      <w:tr w:rsidR="00736EF9" w:rsidTr="00736EF9">
        <w:trPr>
          <w:cantSplit/>
          <w:trHeight w:val="1790"/>
          <w:tblHeader/>
        </w:trPr>
        <w:tc>
          <w:tcPr>
            <w:tcW w:w="8635" w:type="dxa"/>
            <w:vMerge/>
            <w:tcBorders>
              <w:top w:val="single" w:sz="48" w:space="0" w:color="auto"/>
              <w:bottom w:val="single" w:sz="48" w:space="0" w:color="auto"/>
              <w:right w:val="nil"/>
            </w:tcBorders>
            <w:shd w:val="clear" w:color="auto" w:fill="9CC2E5" w:themeFill="accent1" w:themeFillTint="99"/>
          </w:tcPr>
          <w:p w:rsidR="00736EF9" w:rsidRPr="003F3495" w:rsidRDefault="00736EF9" w:rsidP="003F3495">
            <w:pPr>
              <w:spacing w:before="0" w:after="0" w:line="276" w:lineRule="auto"/>
              <w:ind w:firstLine="0"/>
              <w:rPr>
                <w:b/>
              </w:rPr>
            </w:pPr>
          </w:p>
        </w:tc>
        <w:tc>
          <w:tcPr>
            <w:tcW w:w="540" w:type="dxa"/>
            <w:tcBorders>
              <w:top w:val="nil"/>
              <w:bottom w:val="single" w:sz="48" w:space="0" w:color="auto"/>
              <w:right w:val="nil"/>
            </w:tcBorders>
            <w:shd w:val="clear" w:color="auto" w:fill="F2F2F2" w:themeFill="background1" w:themeFillShade="F2"/>
            <w:textDirection w:val="btLr"/>
          </w:tcPr>
          <w:p w:rsidR="00736EF9" w:rsidRPr="003F3495" w:rsidRDefault="00736EF9" w:rsidP="003F3495">
            <w:pPr>
              <w:spacing w:before="0" w:after="0" w:line="276" w:lineRule="auto"/>
              <w:ind w:left="113" w:right="113" w:firstLine="0"/>
              <w:jc w:val="center"/>
              <w:rPr>
                <w:b/>
              </w:rPr>
            </w:pPr>
            <w:r>
              <w:rPr>
                <w:b/>
              </w:rPr>
              <w:t>&lt;other 1&gt;</w:t>
            </w:r>
          </w:p>
        </w:tc>
        <w:tc>
          <w:tcPr>
            <w:tcW w:w="553" w:type="dxa"/>
            <w:tcBorders>
              <w:top w:val="nil"/>
              <w:bottom w:val="single" w:sz="48" w:space="0" w:color="auto"/>
              <w:right w:val="nil"/>
            </w:tcBorders>
            <w:shd w:val="clear" w:color="auto" w:fill="F2F2F2" w:themeFill="background1" w:themeFillShade="F2"/>
            <w:textDirection w:val="btLr"/>
          </w:tcPr>
          <w:p w:rsidR="00736EF9" w:rsidRPr="003F3495" w:rsidRDefault="00736EF9" w:rsidP="003F3495">
            <w:pPr>
              <w:spacing w:before="0" w:after="0" w:line="276" w:lineRule="auto"/>
              <w:ind w:left="113" w:right="113" w:firstLine="0"/>
              <w:jc w:val="center"/>
              <w:rPr>
                <w:b/>
              </w:rPr>
            </w:pPr>
            <w:r>
              <w:rPr>
                <w:b/>
              </w:rPr>
              <w:t>&lt;other 2&gt;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8" w:space="0" w:color="auto"/>
            </w:tcBorders>
            <w:shd w:val="clear" w:color="auto" w:fill="DEEAF6" w:themeFill="accent1" w:themeFillTint="33"/>
            <w:textDirection w:val="btLr"/>
            <w:vAlign w:val="center"/>
          </w:tcPr>
          <w:p w:rsidR="00736EF9" w:rsidRPr="003F3495" w:rsidRDefault="00736EF9" w:rsidP="003F3495">
            <w:pPr>
              <w:spacing w:before="0" w:after="0" w:line="276" w:lineRule="auto"/>
              <w:ind w:left="113" w:right="113" w:firstLine="0"/>
              <w:jc w:val="center"/>
              <w:rPr>
                <w:b/>
              </w:rPr>
            </w:pPr>
            <w:r w:rsidRPr="003F3495">
              <w:rPr>
                <w:b/>
              </w:rPr>
              <w:t>Lock / key</w:t>
            </w:r>
          </w:p>
        </w:tc>
        <w:tc>
          <w:tcPr>
            <w:tcW w:w="513" w:type="dxa"/>
            <w:tcBorders>
              <w:top w:val="nil"/>
              <w:bottom w:val="single" w:sz="48" w:space="0" w:color="auto"/>
            </w:tcBorders>
            <w:shd w:val="clear" w:color="auto" w:fill="E2EFD9" w:themeFill="accent6" w:themeFillTint="33"/>
            <w:textDirection w:val="btLr"/>
            <w:vAlign w:val="center"/>
          </w:tcPr>
          <w:p w:rsidR="00736EF9" w:rsidRPr="003F3495" w:rsidRDefault="00736EF9" w:rsidP="003F3495">
            <w:pPr>
              <w:spacing w:before="0" w:after="0" w:line="276" w:lineRule="auto"/>
              <w:ind w:left="113" w:right="113" w:firstLine="0"/>
              <w:jc w:val="center"/>
              <w:rPr>
                <w:b/>
              </w:rPr>
            </w:pPr>
            <w:r w:rsidRPr="003F3495">
              <w:rPr>
                <w:b/>
              </w:rPr>
              <w:t>Login</w:t>
            </w:r>
            <w:r>
              <w:rPr>
                <w:b/>
              </w:rPr>
              <w:t xml:space="preserve"> / code</w:t>
            </w:r>
          </w:p>
        </w:tc>
        <w:tc>
          <w:tcPr>
            <w:tcW w:w="513" w:type="dxa"/>
            <w:tcBorders>
              <w:top w:val="nil"/>
              <w:bottom w:val="single" w:sz="48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:rsidR="00736EF9" w:rsidRPr="003F3495" w:rsidRDefault="00736EF9" w:rsidP="003F3495">
            <w:pPr>
              <w:spacing w:before="0" w:after="0" w:line="276" w:lineRule="auto"/>
              <w:ind w:left="113" w:right="113" w:firstLine="0"/>
              <w:jc w:val="center"/>
              <w:rPr>
                <w:b/>
              </w:rPr>
            </w:pPr>
            <w:r w:rsidRPr="003F3495">
              <w:rPr>
                <w:b/>
              </w:rPr>
              <w:t>Anti-virus</w:t>
            </w:r>
          </w:p>
        </w:tc>
        <w:tc>
          <w:tcPr>
            <w:tcW w:w="513" w:type="dxa"/>
            <w:tcBorders>
              <w:top w:val="nil"/>
              <w:bottom w:val="single" w:sz="48" w:space="0" w:color="auto"/>
            </w:tcBorders>
            <w:shd w:val="clear" w:color="auto" w:fill="FFF2CC" w:themeFill="accent4" w:themeFillTint="33"/>
            <w:textDirection w:val="btLr"/>
            <w:vAlign w:val="center"/>
          </w:tcPr>
          <w:p w:rsidR="00736EF9" w:rsidRPr="003F3495" w:rsidRDefault="00736EF9" w:rsidP="003F3495">
            <w:pPr>
              <w:spacing w:before="0" w:after="0" w:line="276" w:lineRule="auto"/>
              <w:ind w:left="113" w:right="113" w:firstLine="0"/>
              <w:jc w:val="center"/>
              <w:rPr>
                <w:b/>
              </w:rPr>
            </w:pPr>
            <w:r w:rsidRPr="003F3495">
              <w:rPr>
                <w:b/>
              </w:rPr>
              <w:t>Firewall</w:t>
            </w:r>
          </w:p>
        </w:tc>
        <w:tc>
          <w:tcPr>
            <w:tcW w:w="522" w:type="dxa"/>
            <w:tcBorders>
              <w:top w:val="nil"/>
              <w:bottom w:val="single" w:sz="48" w:space="0" w:color="auto"/>
            </w:tcBorders>
            <w:textDirection w:val="btLr"/>
            <w:vAlign w:val="center"/>
          </w:tcPr>
          <w:p w:rsidR="00736EF9" w:rsidRPr="003F3495" w:rsidRDefault="00736EF9" w:rsidP="003F3495">
            <w:pPr>
              <w:spacing w:before="0" w:after="0" w:line="276" w:lineRule="auto"/>
              <w:ind w:left="113" w:right="113" w:firstLine="0"/>
              <w:jc w:val="center"/>
              <w:rPr>
                <w:b/>
              </w:rPr>
            </w:pPr>
            <w:r w:rsidRPr="003F3495">
              <w:rPr>
                <w:b/>
              </w:rPr>
              <w:t>IDS/IPS</w:t>
            </w:r>
          </w:p>
        </w:tc>
        <w:tc>
          <w:tcPr>
            <w:tcW w:w="522" w:type="dxa"/>
            <w:tcBorders>
              <w:top w:val="nil"/>
              <w:bottom w:val="single" w:sz="48" w:space="0" w:color="auto"/>
            </w:tcBorders>
            <w:shd w:val="clear" w:color="auto" w:fill="DEEAF6" w:themeFill="accent1" w:themeFillTint="33"/>
            <w:textDirection w:val="btLr"/>
            <w:vAlign w:val="center"/>
          </w:tcPr>
          <w:p w:rsidR="00736EF9" w:rsidRPr="003F3495" w:rsidRDefault="00736EF9" w:rsidP="003F3495">
            <w:pPr>
              <w:spacing w:before="0" w:after="0" w:line="276" w:lineRule="auto"/>
              <w:ind w:left="113" w:right="113" w:firstLine="0"/>
              <w:jc w:val="center"/>
              <w:rPr>
                <w:b/>
              </w:rPr>
            </w:pPr>
            <w:r w:rsidRPr="003F3495">
              <w:rPr>
                <w:b/>
              </w:rPr>
              <w:t>File access</w:t>
            </w:r>
          </w:p>
        </w:tc>
        <w:tc>
          <w:tcPr>
            <w:tcW w:w="522" w:type="dxa"/>
            <w:tcBorders>
              <w:top w:val="nil"/>
              <w:bottom w:val="single" w:sz="48" w:space="0" w:color="auto"/>
            </w:tcBorders>
            <w:shd w:val="clear" w:color="auto" w:fill="E2EFD9" w:themeFill="accent6" w:themeFillTint="33"/>
            <w:textDirection w:val="btLr"/>
            <w:vAlign w:val="center"/>
          </w:tcPr>
          <w:p w:rsidR="00736EF9" w:rsidRPr="003F3495" w:rsidRDefault="00736EF9" w:rsidP="003F3495">
            <w:pPr>
              <w:spacing w:before="0" w:after="0" w:line="276" w:lineRule="auto"/>
              <w:ind w:left="113" w:right="113" w:firstLine="0"/>
              <w:jc w:val="center"/>
              <w:rPr>
                <w:b/>
              </w:rPr>
            </w:pPr>
            <w:r>
              <w:rPr>
                <w:b/>
              </w:rPr>
              <w:t>Switch / MAC</w:t>
            </w:r>
          </w:p>
        </w:tc>
        <w:tc>
          <w:tcPr>
            <w:tcW w:w="522" w:type="dxa"/>
            <w:tcBorders>
              <w:top w:val="nil"/>
              <w:bottom w:val="single" w:sz="48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:rsidR="00736EF9" w:rsidRPr="003F3495" w:rsidRDefault="00736EF9" w:rsidP="003F3495">
            <w:pPr>
              <w:spacing w:before="0" w:after="0" w:line="276" w:lineRule="auto"/>
              <w:ind w:left="113" w:right="113" w:firstLine="0"/>
              <w:jc w:val="center"/>
              <w:rPr>
                <w:b/>
              </w:rPr>
            </w:pPr>
            <w:r w:rsidRPr="003F3495">
              <w:rPr>
                <w:b/>
              </w:rPr>
              <w:t>IP Filter</w:t>
            </w:r>
          </w:p>
        </w:tc>
        <w:tc>
          <w:tcPr>
            <w:tcW w:w="521" w:type="dxa"/>
            <w:tcBorders>
              <w:top w:val="nil"/>
              <w:bottom w:val="single" w:sz="48" w:space="0" w:color="auto"/>
            </w:tcBorders>
            <w:shd w:val="clear" w:color="auto" w:fill="FFF2CC" w:themeFill="accent4" w:themeFillTint="33"/>
            <w:textDirection w:val="btLr"/>
            <w:vAlign w:val="center"/>
          </w:tcPr>
          <w:p w:rsidR="00736EF9" w:rsidRPr="003F3495" w:rsidRDefault="00736EF9" w:rsidP="003F3495">
            <w:pPr>
              <w:spacing w:before="0" w:after="0" w:line="276" w:lineRule="auto"/>
              <w:ind w:left="113" w:right="113" w:firstLine="0"/>
              <w:jc w:val="center"/>
              <w:rPr>
                <w:b/>
              </w:rPr>
            </w:pPr>
            <w:r w:rsidRPr="003F3495">
              <w:rPr>
                <w:b/>
              </w:rPr>
              <w:t>Rules / Policy</w:t>
            </w:r>
          </w:p>
        </w:tc>
      </w:tr>
      <w:tr w:rsidR="00736EF9" w:rsidRPr="003F3495" w:rsidTr="00C86C8D">
        <w:tc>
          <w:tcPr>
            <w:tcW w:w="14395" w:type="dxa"/>
            <w:gridSpan w:val="12"/>
            <w:tcBorders>
              <w:top w:val="single" w:sz="48" w:space="0" w:color="auto"/>
            </w:tcBorders>
            <w:shd w:val="clear" w:color="auto" w:fill="808080" w:themeFill="background1" w:themeFillShade="80"/>
          </w:tcPr>
          <w:p w:rsidR="00736EF9" w:rsidRPr="003F3495" w:rsidRDefault="00736EF9" w:rsidP="00A12476">
            <w:pPr>
              <w:keepNext/>
              <w:keepLines/>
              <w:spacing w:before="120" w:line="276" w:lineRule="auto"/>
              <w:ind w:firstLine="0"/>
              <w:rPr>
                <w:b/>
              </w:rPr>
            </w:pPr>
            <w:r w:rsidRPr="003F3495">
              <w:rPr>
                <w:b/>
              </w:rPr>
              <w:t>PHYSICAL</w:t>
            </w:r>
            <w:r>
              <w:rPr>
                <w:b/>
              </w:rPr>
              <w:t xml:space="preserve"> ENVIRONMENT CONTROLS</w:t>
            </w:r>
          </w:p>
        </w:tc>
      </w:tr>
      <w:tr w:rsidR="00736EF9" w:rsidTr="00736EF9">
        <w:tc>
          <w:tcPr>
            <w:tcW w:w="8635" w:type="dxa"/>
          </w:tcPr>
          <w:p w:rsidR="00736EF9" w:rsidRDefault="00736EF9" w:rsidP="00A12476">
            <w:pPr>
              <w:keepNext/>
              <w:keepLines/>
              <w:spacing w:before="0" w:after="0" w:line="276" w:lineRule="auto"/>
              <w:ind w:left="338" w:firstLine="0"/>
            </w:pPr>
            <w:r>
              <w:t>Plant floor access (doors, windows, vents, emergency escape, etc.)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  <w:r w:rsidRPr="00E04C1F"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A12476">
            <w:pPr>
              <w:keepNext/>
              <w:keepLines/>
              <w:spacing w:before="0" w:after="0" w:line="276" w:lineRule="auto"/>
              <w:ind w:left="338" w:firstLine="0"/>
            </w:pPr>
            <w:r>
              <w:t>Offices within the plant floor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  <w:r w:rsidRPr="00E04C1F"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A12476">
            <w:pPr>
              <w:keepNext/>
              <w:keepLines/>
              <w:spacing w:before="0" w:after="0" w:line="276" w:lineRule="auto"/>
              <w:ind w:left="338" w:firstLine="0"/>
            </w:pPr>
            <w:r>
              <w:t>Filing, cabinet systems, and desk drawers etc.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  <w:r w:rsidRPr="00E04C1F"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3F3495">
            <w:pPr>
              <w:spacing w:before="0" w:after="0" w:line="276" w:lineRule="auto"/>
              <w:ind w:left="338" w:firstLine="0"/>
            </w:pPr>
            <w:r>
              <w:t>Storage rooms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 w:rsidRPr="00E04C1F"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3F3495">
            <w:pPr>
              <w:spacing w:before="0" w:after="0" w:line="276" w:lineRule="auto"/>
              <w:ind w:left="338" w:firstLine="0"/>
            </w:pPr>
            <w:r>
              <w:t>Computer systems, servers, and networked industrial devices etc.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3F3495">
            <w:pPr>
              <w:spacing w:before="0" w:after="0" w:line="276" w:lineRule="auto"/>
              <w:ind w:left="338" w:firstLine="0"/>
            </w:pPr>
            <w:r>
              <w:t>Computer storage racks and/or rooms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3F3495">
            <w:pPr>
              <w:spacing w:before="0" w:after="0" w:line="276" w:lineRule="auto"/>
              <w:ind w:left="338" w:firstLine="0"/>
            </w:pP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3F3495">
            <w:pPr>
              <w:spacing w:before="0" w:after="0" w:line="276" w:lineRule="auto"/>
              <w:ind w:left="338" w:firstLine="0"/>
            </w:pP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C86C8D">
        <w:tc>
          <w:tcPr>
            <w:tcW w:w="14395" w:type="dxa"/>
            <w:gridSpan w:val="12"/>
            <w:shd w:val="clear" w:color="auto" w:fill="808080" w:themeFill="background1" w:themeFillShade="80"/>
          </w:tcPr>
          <w:p w:rsidR="00736EF9" w:rsidRPr="00E04C1F" w:rsidRDefault="00736EF9" w:rsidP="00A12476">
            <w:pPr>
              <w:keepNext/>
              <w:keepLines/>
              <w:spacing w:before="120" w:line="276" w:lineRule="auto"/>
              <w:ind w:firstLine="0"/>
              <w:rPr>
                <w:b/>
              </w:rPr>
            </w:pPr>
            <w:r w:rsidRPr="00E04C1F">
              <w:rPr>
                <w:b/>
              </w:rPr>
              <w:t>NETWORK LEVEL CONTROLS</w:t>
            </w:r>
          </w:p>
        </w:tc>
      </w:tr>
      <w:tr w:rsidR="00736EF9" w:rsidTr="00736EF9">
        <w:tc>
          <w:tcPr>
            <w:tcW w:w="8635" w:type="dxa"/>
          </w:tcPr>
          <w:p w:rsidR="00736EF9" w:rsidRDefault="00736EF9" w:rsidP="00A12476">
            <w:pPr>
              <w:keepNext/>
              <w:keepLines/>
              <w:spacing w:before="0" w:after="0" w:line="276" w:lineRule="auto"/>
              <w:ind w:left="338" w:firstLine="0"/>
            </w:pPr>
            <w:r>
              <w:t>Network physical access</w:t>
            </w:r>
          </w:p>
        </w:tc>
        <w:tc>
          <w:tcPr>
            <w:tcW w:w="540" w:type="dxa"/>
            <w:shd w:val="clear" w:color="auto" w:fill="DEEAF6" w:themeFill="accent1" w:themeFillTint="33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DEEAF6" w:themeFill="accent1" w:themeFillTint="33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  <w:r w:rsidRPr="00E04C1F"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  <w:r w:rsidRPr="00E04C1F">
              <w:rPr>
                <w:b/>
              </w:rPr>
              <w:t>X</w:t>
            </w: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  <w:r w:rsidRPr="00E04C1F">
              <w:rPr>
                <w:b/>
              </w:rPr>
              <w:t>X</w:t>
            </w: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  <w:r w:rsidRPr="00E04C1F">
              <w:rPr>
                <w:b/>
              </w:rPr>
              <w:t>X</w:t>
            </w:r>
          </w:p>
        </w:tc>
      </w:tr>
      <w:tr w:rsidR="00736EF9" w:rsidTr="00736EF9">
        <w:tc>
          <w:tcPr>
            <w:tcW w:w="8635" w:type="dxa"/>
          </w:tcPr>
          <w:p w:rsidR="00736EF9" w:rsidRDefault="00736EF9" w:rsidP="00A12476">
            <w:pPr>
              <w:keepNext/>
              <w:keepLines/>
              <w:spacing w:before="0" w:after="0" w:line="276" w:lineRule="auto"/>
              <w:ind w:left="338" w:firstLine="0"/>
            </w:pPr>
            <w:r>
              <w:t>Unauthorized device access detection</w:t>
            </w:r>
          </w:p>
        </w:tc>
        <w:tc>
          <w:tcPr>
            <w:tcW w:w="540" w:type="dxa"/>
            <w:shd w:val="clear" w:color="auto" w:fill="DEEAF6" w:themeFill="accent1" w:themeFillTint="33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DEEAF6" w:themeFill="accent1" w:themeFillTint="33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  <w:r w:rsidRPr="00E04C1F">
              <w:rPr>
                <w:b/>
              </w:rPr>
              <w:t>X</w:t>
            </w: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  <w:r w:rsidRPr="00E04C1F">
              <w:rPr>
                <w:b/>
              </w:rPr>
              <w:t>X</w:t>
            </w: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A12476">
            <w:pPr>
              <w:keepNext/>
              <w:keepLines/>
              <w:spacing w:before="0" w:after="0" w:line="276" w:lineRule="auto"/>
              <w:ind w:left="338" w:firstLine="0"/>
            </w:pPr>
            <w:r>
              <w:t>Unauthorized intrusion detection</w:t>
            </w:r>
          </w:p>
        </w:tc>
        <w:tc>
          <w:tcPr>
            <w:tcW w:w="540" w:type="dxa"/>
            <w:shd w:val="clear" w:color="auto" w:fill="DEEAF6" w:themeFill="accent1" w:themeFillTint="33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DEEAF6" w:themeFill="accent1" w:themeFillTint="33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  <w:r w:rsidRPr="00E04C1F">
              <w:rPr>
                <w:b/>
              </w:rPr>
              <w:t>X</w:t>
            </w: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A12476">
            <w:pPr>
              <w:keepNext/>
              <w:keepLines/>
              <w:spacing w:before="0" w:after="0" w:line="276" w:lineRule="auto"/>
              <w:ind w:left="338" w:firstLine="0"/>
            </w:pPr>
            <w:r>
              <w:t>Network segmentation of devices and logical networks</w:t>
            </w:r>
          </w:p>
        </w:tc>
        <w:tc>
          <w:tcPr>
            <w:tcW w:w="540" w:type="dxa"/>
            <w:shd w:val="clear" w:color="auto" w:fill="DEEAF6" w:themeFill="accent1" w:themeFillTint="33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DEEAF6" w:themeFill="accent1" w:themeFillTint="33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  <w:r w:rsidRPr="00E04C1F">
              <w:rPr>
                <w:b/>
              </w:rPr>
              <w:t>X</w:t>
            </w:r>
          </w:p>
        </w:tc>
        <w:tc>
          <w:tcPr>
            <w:tcW w:w="522" w:type="dxa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  <w:r w:rsidRPr="00E04C1F">
              <w:rPr>
                <w:b/>
              </w:rPr>
              <w:t>X</w:t>
            </w: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  <w:r w:rsidRPr="00E04C1F">
              <w:rPr>
                <w:b/>
              </w:rPr>
              <w:t>X</w:t>
            </w: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91785F">
            <w:pPr>
              <w:spacing w:before="0" w:after="0" w:line="276" w:lineRule="auto"/>
              <w:ind w:left="338" w:firstLine="0"/>
            </w:pPr>
            <w:r>
              <w:t>Wireless network (if present)</w:t>
            </w:r>
          </w:p>
        </w:tc>
        <w:tc>
          <w:tcPr>
            <w:tcW w:w="540" w:type="dxa"/>
            <w:shd w:val="clear" w:color="auto" w:fill="DEEAF6" w:themeFill="accent1" w:themeFillTint="33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DEEAF6" w:themeFill="accent1" w:themeFillTint="33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 w:rsidRPr="00E04C1F"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 w:rsidRPr="00E04C1F">
              <w:rPr>
                <w:b/>
              </w:rPr>
              <w:t>X</w:t>
            </w: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91785F">
            <w:pPr>
              <w:spacing w:before="0" w:after="0" w:line="276" w:lineRule="auto"/>
              <w:ind w:left="338" w:firstLine="0"/>
            </w:pPr>
            <w:r>
              <w:t>Log management</w:t>
            </w:r>
          </w:p>
        </w:tc>
        <w:tc>
          <w:tcPr>
            <w:tcW w:w="540" w:type="dxa"/>
            <w:shd w:val="clear" w:color="auto" w:fill="DEEAF6" w:themeFill="accent1" w:themeFillTint="33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DEEAF6" w:themeFill="accent1" w:themeFillTint="33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 w:rsidRPr="00E04C1F"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91785F">
            <w:pPr>
              <w:spacing w:before="0" w:after="0" w:line="276" w:lineRule="auto"/>
              <w:ind w:left="338" w:firstLine="0"/>
            </w:pPr>
            <w:r>
              <w:t>Device management</w:t>
            </w:r>
          </w:p>
        </w:tc>
        <w:tc>
          <w:tcPr>
            <w:tcW w:w="540" w:type="dxa"/>
            <w:shd w:val="clear" w:color="auto" w:fill="DEEAF6" w:themeFill="accent1" w:themeFillTint="33"/>
          </w:tcPr>
          <w:p w:rsidR="00736EF9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DEEAF6" w:themeFill="accent1" w:themeFillTint="33"/>
          </w:tcPr>
          <w:p w:rsidR="00736EF9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91785F">
            <w:pPr>
              <w:spacing w:before="0" w:after="0" w:line="276" w:lineRule="auto"/>
              <w:ind w:left="338" w:firstLine="0"/>
            </w:pPr>
          </w:p>
        </w:tc>
        <w:tc>
          <w:tcPr>
            <w:tcW w:w="540" w:type="dxa"/>
            <w:shd w:val="clear" w:color="auto" w:fill="DEEAF6" w:themeFill="accent1" w:themeFillTint="33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DEEAF6" w:themeFill="accent1" w:themeFillTint="33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91785F">
            <w:pPr>
              <w:spacing w:before="0" w:after="0" w:line="276" w:lineRule="auto"/>
              <w:ind w:left="338" w:firstLine="0"/>
            </w:pPr>
            <w:bookmarkStart w:id="8" w:name="_GoBack"/>
            <w:bookmarkEnd w:id="8"/>
          </w:p>
        </w:tc>
        <w:tc>
          <w:tcPr>
            <w:tcW w:w="540" w:type="dxa"/>
            <w:shd w:val="clear" w:color="auto" w:fill="DEEAF6" w:themeFill="accent1" w:themeFillTint="33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DEEAF6" w:themeFill="accent1" w:themeFillTint="33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3F3495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RPr="00A12476" w:rsidTr="00C86C8D">
        <w:tc>
          <w:tcPr>
            <w:tcW w:w="14395" w:type="dxa"/>
            <w:gridSpan w:val="12"/>
            <w:shd w:val="clear" w:color="auto" w:fill="808080" w:themeFill="background1" w:themeFillShade="80"/>
          </w:tcPr>
          <w:p w:rsidR="00736EF9" w:rsidRPr="00E04C1F" w:rsidRDefault="00736EF9" w:rsidP="00A12476">
            <w:pPr>
              <w:keepNext/>
              <w:keepLines/>
              <w:spacing w:before="120" w:line="276" w:lineRule="auto"/>
              <w:ind w:firstLine="0"/>
              <w:rPr>
                <w:b/>
              </w:rPr>
            </w:pPr>
            <w:r w:rsidRPr="00E04C1F">
              <w:rPr>
                <w:b/>
              </w:rPr>
              <w:t>COMPUTER SYSTEM CONTROLS</w:t>
            </w:r>
          </w:p>
        </w:tc>
      </w:tr>
      <w:tr w:rsidR="00736EF9" w:rsidTr="00736EF9">
        <w:tc>
          <w:tcPr>
            <w:tcW w:w="8635" w:type="dxa"/>
          </w:tcPr>
          <w:p w:rsidR="00736EF9" w:rsidRDefault="00736EF9" w:rsidP="00A12476">
            <w:pPr>
              <w:keepNext/>
              <w:keepLines/>
              <w:spacing w:before="0" w:after="0" w:line="276" w:lineRule="auto"/>
              <w:ind w:left="338" w:firstLine="0"/>
            </w:pPr>
            <w:r>
              <w:t>General usage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22" w:type="dxa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A12476">
            <w:pPr>
              <w:keepNext/>
              <w:keepLines/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36EF9" w:rsidTr="00736EF9">
        <w:tc>
          <w:tcPr>
            <w:tcW w:w="8635" w:type="dxa"/>
          </w:tcPr>
          <w:p w:rsidR="00736EF9" w:rsidRDefault="00736EF9" w:rsidP="00C86C8D">
            <w:pPr>
              <w:spacing w:before="0" w:after="0" w:line="276" w:lineRule="auto"/>
              <w:ind w:left="338" w:firstLine="0"/>
            </w:pPr>
            <w:r>
              <w:t>Authorized user access only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C86C8D">
            <w:pPr>
              <w:spacing w:before="0" w:after="0" w:line="276" w:lineRule="auto"/>
              <w:ind w:left="338" w:firstLine="0"/>
            </w:pPr>
            <w:r>
              <w:t>Detection of unauthorized access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22" w:type="dxa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C86C8D">
            <w:pPr>
              <w:spacing w:before="0" w:after="0" w:line="276" w:lineRule="auto"/>
              <w:ind w:left="338" w:firstLine="0"/>
            </w:pPr>
            <w:r>
              <w:t>Detection of unauthorized data-changes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C86C8D">
            <w:pPr>
              <w:spacing w:before="0" w:after="0" w:line="276" w:lineRule="auto"/>
              <w:ind w:left="338" w:firstLine="0"/>
            </w:pPr>
            <w:r>
              <w:t>Patch management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36EF9" w:rsidTr="00736EF9">
        <w:tc>
          <w:tcPr>
            <w:tcW w:w="8635" w:type="dxa"/>
          </w:tcPr>
          <w:p w:rsidR="00736EF9" w:rsidRDefault="00736EF9" w:rsidP="00C86C8D">
            <w:pPr>
              <w:spacing w:before="0" w:after="0" w:line="276" w:lineRule="auto"/>
              <w:ind w:left="338" w:firstLine="0"/>
            </w:pPr>
            <w:r>
              <w:t>Application hardening (whitelisting, blacklisting, etc.)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22" w:type="dxa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36EF9" w:rsidTr="00736EF9">
        <w:tc>
          <w:tcPr>
            <w:tcW w:w="8635" w:type="dxa"/>
          </w:tcPr>
          <w:p w:rsidR="00736EF9" w:rsidRDefault="00736EF9" w:rsidP="00C86C8D">
            <w:pPr>
              <w:spacing w:before="0" w:after="0" w:line="276" w:lineRule="auto"/>
              <w:ind w:left="338" w:firstLine="0"/>
            </w:pPr>
            <w:r>
              <w:t xml:space="preserve">Backup drives, devices, and/or </w:t>
            </w:r>
            <w:proofErr w:type="gramStart"/>
            <w:r>
              <w:t>other</w:t>
            </w:r>
            <w:proofErr w:type="gramEnd"/>
            <w:r>
              <w:t xml:space="preserve"> media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C86C8D">
            <w:pPr>
              <w:spacing w:before="0" w:after="0" w:line="276" w:lineRule="auto"/>
              <w:ind w:left="338" w:firstLine="0"/>
            </w:pP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C86C8D">
            <w:pPr>
              <w:spacing w:before="0" w:after="0" w:line="276" w:lineRule="auto"/>
              <w:ind w:left="338" w:firstLine="0"/>
            </w:pP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C86C8D">
            <w:pPr>
              <w:spacing w:before="0" w:after="0" w:line="276" w:lineRule="auto"/>
              <w:ind w:left="338" w:firstLine="0"/>
            </w:pP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RPr="00A12476" w:rsidTr="00C86C8D">
        <w:tc>
          <w:tcPr>
            <w:tcW w:w="14395" w:type="dxa"/>
            <w:gridSpan w:val="12"/>
            <w:shd w:val="clear" w:color="auto" w:fill="808080" w:themeFill="background1" w:themeFillShade="80"/>
          </w:tcPr>
          <w:p w:rsidR="00736EF9" w:rsidRPr="00A12476" w:rsidRDefault="00736EF9" w:rsidP="00A12476">
            <w:pPr>
              <w:keepNext/>
              <w:keepLines/>
              <w:spacing w:before="120" w:line="276" w:lineRule="auto"/>
              <w:ind w:firstLine="0"/>
              <w:rPr>
                <w:b/>
              </w:rPr>
            </w:pPr>
            <w:r>
              <w:rPr>
                <w:b/>
              </w:rPr>
              <w:t>DEVICE LEVEL CONTROLS</w:t>
            </w:r>
          </w:p>
        </w:tc>
      </w:tr>
      <w:tr w:rsidR="00736EF9" w:rsidTr="00736EF9">
        <w:tc>
          <w:tcPr>
            <w:tcW w:w="8635" w:type="dxa"/>
          </w:tcPr>
          <w:p w:rsidR="00736EF9" w:rsidRDefault="00736EF9" w:rsidP="00C86C8D">
            <w:pPr>
              <w:spacing w:before="0" w:after="0" w:line="276" w:lineRule="auto"/>
              <w:ind w:left="338" w:firstLine="0"/>
            </w:pPr>
            <w:r>
              <w:t>Device settings/configuration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C86C8D">
            <w:pPr>
              <w:spacing w:before="0" w:after="0" w:line="276" w:lineRule="auto"/>
              <w:ind w:left="338" w:firstLine="0"/>
            </w:pPr>
            <w:r>
              <w:t>Cabling (power, communications, etc.)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C86C8D">
            <w:pPr>
              <w:spacing w:before="0" w:after="0" w:line="276" w:lineRule="auto"/>
              <w:ind w:left="338" w:firstLine="0"/>
            </w:pPr>
            <w:r>
              <w:t>Protocol / communications filtering / hardening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22" w:type="dxa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36EF9" w:rsidTr="00736EF9">
        <w:tc>
          <w:tcPr>
            <w:tcW w:w="8635" w:type="dxa"/>
          </w:tcPr>
          <w:p w:rsidR="00736EF9" w:rsidRDefault="00736EF9" w:rsidP="00C86C8D">
            <w:pPr>
              <w:spacing w:before="0" w:after="0" w:line="276" w:lineRule="auto"/>
              <w:ind w:left="338" w:firstLine="0"/>
            </w:pPr>
            <w:r>
              <w:t>Cyber-attack detection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22" w:type="dxa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C86C8D">
            <w:pPr>
              <w:spacing w:before="0" w:after="0" w:line="276" w:lineRule="auto"/>
              <w:ind w:left="338" w:firstLine="0"/>
            </w:pPr>
            <w:r>
              <w:t>Unauthorized access detection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22" w:type="dxa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36EF9" w:rsidTr="00736EF9">
        <w:tc>
          <w:tcPr>
            <w:tcW w:w="8635" w:type="dxa"/>
          </w:tcPr>
          <w:p w:rsidR="00736EF9" w:rsidRDefault="00736EF9" w:rsidP="00C86C8D">
            <w:pPr>
              <w:spacing w:before="0" w:after="0" w:line="276" w:lineRule="auto"/>
              <w:ind w:left="338" w:firstLine="0"/>
            </w:pP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C86C8D">
            <w:pPr>
              <w:spacing w:before="0" w:after="0" w:line="276" w:lineRule="auto"/>
              <w:ind w:left="338" w:firstLine="0"/>
            </w:pP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RPr="00A12476" w:rsidTr="00C86C8D">
        <w:tc>
          <w:tcPr>
            <w:tcW w:w="14395" w:type="dxa"/>
            <w:gridSpan w:val="12"/>
            <w:shd w:val="clear" w:color="auto" w:fill="808080" w:themeFill="background1" w:themeFillShade="80"/>
          </w:tcPr>
          <w:p w:rsidR="00736EF9" w:rsidRPr="00A12476" w:rsidRDefault="00736EF9" w:rsidP="00A12476">
            <w:pPr>
              <w:keepNext/>
              <w:keepLines/>
              <w:spacing w:before="120" w:line="276" w:lineRule="auto"/>
              <w:ind w:firstLine="0"/>
              <w:rPr>
                <w:b/>
              </w:rPr>
            </w:pPr>
            <w:r>
              <w:rPr>
                <w:b/>
              </w:rPr>
              <w:t>APPLICATION LAYER CONTROLS</w:t>
            </w:r>
          </w:p>
        </w:tc>
      </w:tr>
      <w:tr w:rsidR="00736EF9" w:rsidTr="00736EF9">
        <w:tc>
          <w:tcPr>
            <w:tcW w:w="8635" w:type="dxa"/>
          </w:tcPr>
          <w:p w:rsidR="00736EF9" w:rsidRDefault="00736EF9" w:rsidP="00C86C8D">
            <w:pPr>
              <w:spacing w:before="0" w:after="0" w:line="276" w:lineRule="auto"/>
              <w:ind w:left="338" w:firstLine="0"/>
            </w:pPr>
            <w:r>
              <w:t>SCADA systems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 w:rsidRPr="00E04C1F"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 w:rsidRPr="00E04C1F">
              <w:rPr>
                <w:b/>
              </w:rPr>
              <w:t>X</w:t>
            </w:r>
          </w:p>
        </w:tc>
      </w:tr>
      <w:tr w:rsidR="00736EF9" w:rsidTr="00736EF9">
        <w:tc>
          <w:tcPr>
            <w:tcW w:w="8635" w:type="dxa"/>
          </w:tcPr>
          <w:p w:rsidR="00736EF9" w:rsidRDefault="00736EF9" w:rsidP="00C86C8D">
            <w:pPr>
              <w:spacing w:before="0" w:after="0" w:line="276" w:lineRule="auto"/>
              <w:ind w:left="338" w:firstLine="0"/>
            </w:pPr>
            <w:r>
              <w:t>Other process control based applications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 w:rsidRPr="00E04C1F"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 w:rsidRPr="00E04C1F">
              <w:rPr>
                <w:b/>
              </w:rPr>
              <w:t>X</w:t>
            </w:r>
          </w:p>
        </w:tc>
      </w:tr>
      <w:tr w:rsidR="00736EF9" w:rsidTr="00736EF9">
        <w:tc>
          <w:tcPr>
            <w:tcW w:w="8635" w:type="dxa"/>
          </w:tcPr>
          <w:p w:rsidR="00736EF9" w:rsidRDefault="00736EF9" w:rsidP="00C86C8D">
            <w:pPr>
              <w:spacing w:before="0" w:after="0" w:line="276" w:lineRule="auto"/>
              <w:ind w:left="338" w:firstLine="0"/>
            </w:pPr>
            <w:r>
              <w:t>Unauthorized access to file system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C86C8D">
            <w:pPr>
              <w:spacing w:before="0" w:after="0" w:line="276" w:lineRule="auto"/>
              <w:ind w:left="338" w:firstLine="0"/>
            </w:pPr>
            <w:r>
              <w:t>Unauthorized access to/from the network and/or internet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22" w:type="dxa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C86C8D">
            <w:pPr>
              <w:spacing w:before="0" w:after="0" w:line="276" w:lineRule="auto"/>
              <w:ind w:left="338" w:firstLine="0"/>
            </w:pPr>
            <w:r>
              <w:t>Other applications…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22" w:type="dxa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C86C8D">
            <w:pPr>
              <w:spacing w:before="0" w:after="0" w:line="276" w:lineRule="auto"/>
              <w:ind w:left="338" w:firstLine="0"/>
            </w:pPr>
            <w:r>
              <w:t>Backup (settings, configuration, data, etc.)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C86C8D">
            <w:pPr>
              <w:spacing w:before="0" w:after="0" w:line="276" w:lineRule="auto"/>
              <w:ind w:left="338" w:firstLine="0"/>
            </w:pP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  <w:tr w:rsidR="00736EF9" w:rsidTr="00736EF9">
        <w:tc>
          <w:tcPr>
            <w:tcW w:w="8635" w:type="dxa"/>
          </w:tcPr>
          <w:p w:rsidR="00736EF9" w:rsidRDefault="00736EF9" w:rsidP="00C86C8D">
            <w:pPr>
              <w:spacing w:before="0" w:after="0" w:line="276" w:lineRule="auto"/>
              <w:ind w:left="338" w:firstLine="0"/>
            </w:pPr>
          </w:p>
        </w:tc>
        <w:tc>
          <w:tcPr>
            <w:tcW w:w="540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DEEAF6" w:themeFill="accent1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E2EFD9" w:themeFill="accent6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BE4D5" w:themeFill="accent2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FFF2CC" w:themeFill="accent4" w:themeFillTint="33"/>
            <w:vAlign w:val="center"/>
          </w:tcPr>
          <w:p w:rsidR="00736EF9" w:rsidRPr="00E04C1F" w:rsidRDefault="00736EF9" w:rsidP="00C86C8D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</w:p>
        </w:tc>
      </w:tr>
    </w:tbl>
    <w:p w:rsidR="00A179B7" w:rsidRPr="00A179B7" w:rsidRDefault="00A179B7" w:rsidP="00A179B7"/>
    <w:sectPr w:rsidR="00A179B7" w:rsidRPr="00A179B7" w:rsidSect="00736EF9">
      <w:headerReference w:type="default" r:id="rId26"/>
      <w:headerReference w:type="first" r:id="rId27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6C9" w:rsidRDefault="009056C9" w:rsidP="000D7A6E">
      <w:r>
        <w:separator/>
      </w:r>
    </w:p>
  </w:endnote>
  <w:endnote w:type="continuationSeparator" w:id="0">
    <w:p w:rsidR="009056C9" w:rsidRDefault="009056C9" w:rsidP="000D7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D" w:rsidRPr="008542E6" w:rsidRDefault="00C86C8D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 w:rsidRPr="00102ED6"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102ED6">
      <w:fldChar w:fldCharType="begin"/>
    </w:r>
    <w:r w:rsidRPr="00102ED6">
      <w:instrText xml:space="preserve"> PAGE   \* MERGEFORMAT </w:instrText>
    </w:r>
    <w:r w:rsidRPr="00102ED6">
      <w:fldChar w:fldCharType="separate"/>
    </w:r>
    <w:r w:rsidR="00EB72AB">
      <w:rPr>
        <w:noProof/>
      </w:rPr>
      <w:t>2</w:t>
    </w:r>
    <w:r w:rsidRPr="00102ED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D" w:rsidRPr="008542E6" w:rsidRDefault="00C86C8D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B72AB"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D" w:rsidRPr="008542E6" w:rsidRDefault="00C86C8D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D" w:rsidRPr="008542E6" w:rsidRDefault="00C86C8D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 w:rsidRPr="00102ED6"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102ED6">
      <w:fldChar w:fldCharType="begin"/>
    </w:r>
    <w:r w:rsidRPr="00102ED6">
      <w:instrText xml:space="preserve"> PAGE   \* MERGEFORMAT </w:instrText>
    </w:r>
    <w:r w:rsidRPr="00102ED6">
      <w:fldChar w:fldCharType="separate"/>
    </w:r>
    <w:r w:rsidR="00EB72AB">
      <w:rPr>
        <w:noProof/>
      </w:rPr>
      <w:t>8</w:t>
    </w:r>
    <w:r w:rsidRPr="00102ED6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D" w:rsidRPr="008542E6" w:rsidRDefault="00C86C8D" w:rsidP="00EB72AB">
    <w:pPr>
      <w:pStyle w:val="Footer"/>
      <w:tabs>
        <w:tab w:val="clear" w:pos="4680"/>
        <w:tab w:val="clear" w:pos="5400"/>
        <w:tab w:val="clear" w:pos="9360"/>
        <w:tab w:val="clear" w:pos="10800"/>
        <w:tab w:val="center" w:pos="7200"/>
        <w:tab w:val="right" w:pos="1440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B72AB">
      <w:rPr>
        <w:noProof/>
      </w:rPr>
      <w:t>9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D" w:rsidRPr="008542E6" w:rsidRDefault="00C86C8D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D" w:rsidRPr="008542E6" w:rsidRDefault="00C86C8D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D" w:rsidRPr="008542E6" w:rsidRDefault="00C86C8D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6C9" w:rsidRDefault="009056C9" w:rsidP="000D7A6E">
      <w:r>
        <w:separator/>
      </w:r>
    </w:p>
  </w:footnote>
  <w:footnote w:type="continuationSeparator" w:id="0">
    <w:p w:rsidR="009056C9" w:rsidRDefault="009056C9" w:rsidP="000D7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D" w:rsidRDefault="009056C9" w:rsidP="00645AD5">
    <w:pPr>
      <w:pBdr>
        <w:bottom w:val="single" w:sz="4" w:space="1" w:color="auto"/>
      </w:pBdr>
      <w:ind w:firstLine="0"/>
    </w:pPr>
    <w:sdt>
      <w:sdtPr>
        <w:alias w:val="Company"/>
        <w:tag w:val=""/>
        <w:id w:val="761260446"/>
        <w:placeholder>
          <w:docPart w:val="B3168564FC2B48D597ACE2B37EF26BB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86C8D">
          <w:t>NP Factory, Ltd.</w:t>
        </w:r>
      </w:sdtContent>
    </w:sdt>
    <w:r w:rsidR="00C86C8D">
      <w:tab/>
    </w:r>
    <w:r w:rsidR="00C86C8D">
      <w:tab/>
    </w:r>
    <w:sdt>
      <w:sdtPr>
        <w:alias w:val="Title"/>
        <w:tag w:val=""/>
        <w:id w:val="-1023854302"/>
        <w:placeholder>
          <w:docPart w:val="274AE9962F54458283092420DAD2D5F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86C8D">
          <w:t>Industrial Information System Management System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D" w:rsidRDefault="009056C9" w:rsidP="00645AD5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firstLine="0"/>
    </w:pPr>
    <w:sdt>
      <w:sdtPr>
        <w:alias w:val="Title"/>
        <w:tag w:val=""/>
        <w:id w:val="545183660"/>
        <w:placeholder>
          <w:docPart w:val="59CEEF1668F04AE69F4C0CD5765E9C5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86C8D">
          <w:t>Industrial Information System Management System</w:t>
        </w:r>
      </w:sdtContent>
    </w:sdt>
    <w:r w:rsidR="00C86C8D">
      <w:tab/>
    </w:r>
    <w:r w:rsidR="00C86C8D">
      <w:tab/>
    </w:r>
    <w:sdt>
      <w:sdtPr>
        <w:alias w:val="Subject"/>
        <w:tag w:val=""/>
        <w:id w:val="1358393808"/>
        <w:placeholder>
          <w:docPart w:val="5DEE3D60B3774B848C9CFDC8C93C10D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86C8D">
          <w:t>Security Controls Identification and Implementation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D" w:rsidRPr="00EB72AB" w:rsidRDefault="009056C9" w:rsidP="00EB72AB">
    <w:pPr>
      <w:pBdr>
        <w:bottom w:val="single" w:sz="4" w:space="1" w:color="auto"/>
      </w:pBdr>
      <w:tabs>
        <w:tab w:val="clear" w:pos="10800"/>
        <w:tab w:val="right" w:pos="14400"/>
      </w:tabs>
      <w:ind w:firstLine="0"/>
      <w:rPr>
        <w:sz w:val="18"/>
      </w:rPr>
    </w:pPr>
    <w:sdt>
      <w:sdtPr>
        <w:rPr>
          <w:sz w:val="18"/>
        </w:rPr>
        <w:alias w:val="Company"/>
        <w:tag w:val=""/>
        <w:id w:val="-192229878"/>
        <w:placeholder>
          <w:docPart w:val="42D1EFF718424F3784223FE748D2DDC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86C8D" w:rsidRPr="00EB72AB">
          <w:rPr>
            <w:sz w:val="18"/>
          </w:rPr>
          <w:t>NP Factory, Ltd.</w:t>
        </w:r>
      </w:sdtContent>
    </w:sdt>
    <w:r w:rsidR="00C86C8D" w:rsidRPr="00EB72AB">
      <w:rPr>
        <w:sz w:val="18"/>
      </w:rPr>
      <w:tab/>
    </w:r>
    <w:r w:rsidR="00C86C8D" w:rsidRPr="00EB72AB">
      <w:rPr>
        <w:sz w:val="18"/>
      </w:rPr>
      <w:tab/>
    </w:r>
    <w:sdt>
      <w:sdtPr>
        <w:rPr>
          <w:sz w:val="18"/>
        </w:rPr>
        <w:alias w:val="Title"/>
        <w:tag w:val=""/>
        <w:id w:val="-1206779477"/>
        <w:placeholder>
          <w:docPart w:val="AC95C8FF73DD4BE4A5160929E252BFD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86C8D" w:rsidRPr="00EB72AB">
          <w:rPr>
            <w:sz w:val="18"/>
          </w:rPr>
          <w:t>Industrial Information System Management System</w:t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D" w:rsidRPr="00EB72AB" w:rsidRDefault="009056C9" w:rsidP="00645AD5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firstLine="0"/>
      <w:rPr>
        <w:sz w:val="18"/>
      </w:rPr>
    </w:pPr>
    <w:sdt>
      <w:sdtPr>
        <w:rPr>
          <w:sz w:val="18"/>
        </w:rPr>
        <w:alias w:val="Title"/>
        <w:tag w:val=""/>
        <w:id w:val="1022363757"/>
        <w:placeholder>
          <w:docPart w:val="6825BAACD7114077AE5D213C06A281C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86C8D" w:rsidRPr="00EB72AB">
          <w:rPr>
            <w:sz w:val="18"/>
          </w:rPr>
          <w:t>Industrial Information System Management System</w:t>
        </w:r>
      </w:sdtContent>
    </w:sdt>
    <w:r w:rsidR="00C86C8D" w:rsidRPr="00EB72AB">
      <w:rPr>
        <w:sz w:val="18"/>
      </w:rPr>
      <w:tab/>
    </w:r>
    <w:r w:rsidR="00C86C8D" w:rsidRPr="00EB72AB">
      <w:rPr>
        <w:sz w:val="18"/>
      </w:rPr>
      <w:tab/>
    </w:r>
    <w:sdt>
      <w:sdtPr>
        <w:rPr>
          <w:sz w:val="18"/>
        </w:rPr>
        <w:alias w:val="Subject"/>
        <w:tag w:val=""/>
        <w:id w:val="-2035720932"/>
        <w:placeholder>
          <w:docPart w:val="780DD5E0ED4145CB89450F68E9E51A7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86C8D" w:rsidRPr="00EB72AB">
          <w:rPr>
            <w:sz w:val="18"/>
          </w:rPr>
          <w:t>Security Controls Identification and Implementation</w: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D" w:rsidRDefault="009056C9" w:rsidP="00E77992">
    <w:pPr>
      <w:pBdr>
        <w:bottom w:val="single" w:sz="4" w:space="1" w:color="auto"/>
      </w:pBdr>
      <w:ind w:firstLine="0"/>
    </w:pPr>
    <w:sdt>
      <w:sdtPr>
        <w:alias w:val="Company"/>
        <w:tag w:val=""/>
        <w:id w:val="-37208201"/>
        <w:placeholder>
          <w:docPart w:val="264D4995D3904EA2B08C93860E12DBA8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86C8D">
          <w:t>NP Factory, Ltd.</w:t>
        </w:r>
      </w:sdtContent>
    </w:sdt>
    <w:r w:rsidR="00C86C8D">
      <w:tab/>
    </w:r>
    <w:r w:rsidR="00C86C8D">
      <w:tab/>
    </w:r>
    <w:sdt>
      <w:sdtPr>
        <w:alias w:val="Title"/>
        <w:tag w:val=""/>
        <w:id w:val="244545109"/>
        <w:placeholder>
          <w:docPart w:val="5CF982A2D59F4304AC1F8EAA4E4BA5E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86C8D">
          <w:t>Industrial Information System Management System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D" w:rsidRDefault="009056C9" w:rsidP="00E77992">
    <w:pPr>
      <w:pBdr>
        <w:bottom w:val="single" w:sz="4" w:space="1" w:color="auto"/>
      </w:pBdr>
      <w:ind w:firstLine="0"/>
    </w:pPr>
    <w:sdt>
      <w:sdtPr>
        <w:id w:val="-529806617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8478265" o:spid="_x0000_s2049" type="#_x0000_t136" style="position:absolute;margin-left:0;margin-top:0;width:571.05pt;height:190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1pt" string="DELETE"/>
              <w10:wrap anchorx="margin" anchory="margin"/>
            </v:shape>
          </w:pict>
        </w:r>
      </w:sdtContent>
    </w:sdt>
    <w:sdt>
      <w:sdtPr>
        <w:alias w:val="Company"/>
        <w:tag w:val=""/>
        <w:id w:val="1397786344"/>
        <w:placeholder>
          <w:docPart w:val="82C8B8FCD7824F2BB50F37C57BC13CE8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86C8D">
          <w:t>NP Factory, Ltd.</w:t>
        </w:r>
      </w:sdtContent>
    </w:sdt>
    <w:r w:rsidR="00C86C8D">
      <w:tab/>
    </w:r>
    <w:r w:rsidR="00C86C8D">
      <w:tab/>
    </w:r>
    <w:sdt>
      <w:sdtPr>
        <w:alias w:val="Title"/>
        <w:tag w:val=""/>
        <w:id w:val="-1030946510"/>
        <w:placeholder>
          <w:docPart w:val="8D2B3C6F672B4034A86206AFF7377CC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86C8D">
          <w:t>Industrial Information System Management System</w:t>
        </w:r>
      </w:sdtContent>
    </w:sdt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D" w:rsidRPr="00EB72AB" w:rsidRDefault="009056C9" w:rsidP="00EB72AB">
    <w:pPr>
      <w:pBdr>
        <w:bottom w:val="single" w:sz="4" w:space="1" w:color="auto"/>
      </w:pBdr>
      <w:tabs>
        <w:tab w:val="clear" w:pos="5400"/>
        <w:tab w:val="clear" w:pos="10800"/>
        <w:tab w:val="center" w:pos="5040"/>
        <w:tab w:val="right" w:pos="14400"/>
      </w:tabs>
      <w:ind w:firstLine="0"/>
      <w:rPr>
        <w:sz w:val="18"/>
      </w:rPr>
    </w:pPr>
    <w:sdt>
      <w:sdtPr>
        <w:rPr>
          <w:sz w:val="18"/>
        </w:rPr>
        <w:alias w:val="Company"/>
        <w:tag w:val=""/>
        <w:id w:val="206307352"/>
        <w:placeholder>
          <w:docPart w:val="66A32269587944DCB1A37A5F5A74445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86C8D" w:rsidRPr="00EB72AB">
          <w:rPr>
            <w:sz w:val="18"/>
          </w:rPr>
          <w:t>NP Factory, Ltd.</w:t>
        </w:r>
      </w:sdtContent>
    </w:sdt>
    <w:r w:rsidR="00EB72AB">
      <w:rPr>
        <w:sz w:val="18"/>
      </w:rPr>
      <w:tab/>
    </w:r>
    <w:r w:rsidR="00C86C8D" w:rsidRPr="00EB72AB">
      <w:rPr>
        <w:sz w:val="18"/>
      </w:rPr>
      <w:tab/>
    </w:r>
    <w:sdt>
      <w:sdtPr>
        <w:rPr>
          <w:sz w:val="18"/>
        </w:rPr>
        <w:alias w:val="Title"/>
        <w:tag w:val=""/>
        <w:id w:val="-780730749"/>
        <w:placeholder>
          <w:docPart w:val="F57AB2A51886434285394AFB064A69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86C8D" w:rsidRPr="00EB72AB">
          <w:rPr>
            <w:sz w:val="18"/>
          </w:rPr>
          <w:t>Industrial Information System Management System</w:t>
        </w:r>
      </w:sdtContent>
    </w:sdt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2AB" w:rsidRPr="00EB72AB" w:rsidRDefault="00EB72AB" w:rsidP="00EB72AB">
    <w:pPr>
      <w:pStyle w:val="Header"/>
      <w:pBdr>
        <w:bottom w:val="single" w:sz="4" w:space="1" w:color="auto"/>
      </w:pBdr>
      <w:tabs>
        <w:tab w:val="clear" w:pos="4680"/>
        <w:tab w:val="clear" w:pos="5400"/>
        <w:tab w:val="clear" w:pos="9360"/>
        <w:tab w:val="clear" w:pos="10800"/>
        <w:tab w:val="center" w:pos="7200"/>
        <w:tab w:val="right" w:pos="14400"/>
      </w:tabs>
      <w:ind w:firstLine="0"/>
      <w:rPr>
        <w:sz w:val="18"/>
      </w:rPr>
    </w:pPr>
    <w:sdt>
      <w:sdtPr>
        <w:rPr>
          <w:sz w:val="18"/>
        </w:rPr>
        <w:alias w:val="Title"/>
        <w:tag w:val=""/>
        <w:id w:val="1992367834"/>
        <w:placeholder>
          <w:docPart w:val="F12EC8DBC26A40EC8B8906C23034CB8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EB72AB">
          <w:rPr>
            <w:sz w:val="18"/>
          </w:rPr>
          <w:t>Industrial Information System Management System</w:t>
        </w:r>
      </w:sdtContent>
    </w:sdt>
    <w:r>
      <w:rPr>
        <w:sz w:val="18"/>
      </w:rPr>
      <w:tab/>
    </w:r>
    <w:r w:rsidRPr="00EB72AB">
      <w:rPr>
        <w:sz w:val="18"/>
      </w:rPr>
      <w:tab/>
    </w:r>
    <w:sdt>
      <w:sdtPr>
        <w:rPr>
          <w:sz w:val="18"/>
        </w:rPr>
        <w:alias w:val="Subject"/>
        <w:tag w:val=""/>
        <w:id w:val="-295680004"/>
        <w:placeholder>
          <w:docPart w:val="08798A65B60940EDB7453310ED54BC8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EB72AB">
          <w:rPr>
            <w:sz w:val="18"/>
          </w:rPr>
          <w:t>Security Controls Identification and Implementation</w:t>
        </w:r>
      </w:sdtContent>
    </w:sdt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2AB" w:rsidRPr="00EB72AB" w:rsidRDefault="00EB72AB" w:rsidP="00EB72AB">
    <w:pPr>
      <w:pBdr>
        <w:bottom w:val="single" w:sz="4" w:space="1" w:color="auto"/>
      </w:pBdr>
      <w:tabs>
        <w:tab w:val="clear" w:pos="5400"/>
        <w:tab w:val="clear" w:pos="10800"/>
        <w:tab w:val="center" w:pos="7200"/>
        <w:tab w:val="right" w:pos="14400"/>
      </w:tabs>
      <w:ind w:firstLine="0"/>
      <w:rPr>
        <w:sz w:val="18"/>
      </w:rPr>
    </w:pPr>
    <w:sdt>
      <w:sdtPr>
        <w:rPr>
          <w:sz w:val="18"/>
        </w:rPr>
        <w:alias w:val="Company"/>
        <w:tag w:val=""/>
        <w:id w:val="-771927943"/>
        <w:placeholder>
          <w:docPart w:val="C051F0F2E594467CA16BA1E48B97E77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EB72AB">
          <w:rPr>
            <w:sz w:val="18"/>
          </w:rPr>
          <w:t>NP Factory, Ltd.</w:t>
        </w:r>
      </w:sdtContent>
    </w:sdt>
    <w:r>
      <w:rPr>
        <w:sz w:val="18"/>
      </w:rPr>
      <w:tab/>
    </w:r>
    <w:r w:rsidRPr="00EB72AB">
      <w:rPr>
        <w:sz w:val="18"/>
      </w:rPr>
      <w:tab/>
    </w:r>
    <w:sdt>
      <w:sdtPr>
        <w:rPr>
          <w:sz w:val="18"/>
        </w:rPr>
        <w:alias w:val="Title"/>
        <w:tag w:val=""/>
        <w:id w:val="-1845925558"/>
        <w:placeholder>
          <w:docPart w:val="2E557C880ABD4984B72EE1A01F613A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EB72AB">
          <w:rPr>
            <w:sz w:val="18"/>
          </w:rPr>
          <w:t>Industrial Information System Management System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CB0C4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4E82B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D226D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61C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F8D9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B63E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2AAC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46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94C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6619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5F582E"/>
    <w:multiLevelType w:val="hybridMultilevel"/>
    <w:tmpl w:val="4EC2FA92"/>
    <w:lvl w:ilvl="0" w:tplc="9B4890F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17B105C1"/>
    <w:multiLevelType w:val="hybridMultilevel"/>
    <w:tmpl w:val="0238A012"/>
    <w:lvl w:ilvl="0" w:tplc="88828B1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276D3B60"/>
    <w:multiLevelType w:val="hybridMultilevel"/>
    <w:tmpl w:val="0BCE4A0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 w15:restartNumberingAfterBreak="0">
    <w:nsid w:val="28964657"/>
    <w:multiLevelType w:val="hybridMultilevel"/>
    <w:tmpl w:val="713204AA"/>
    <w:lvl w:ilvl="0" w:tplc="F654990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 w15:restartNumberingAfterBreak="0">
    <w:nsid w:val="2F6B5FA8"/>
    <w:multiLevelType w:val="hybridMultilevel"/>
    <w:tmpl w:val="2190E122"/>
    <w:lvl w:ilvl="0" w:tplc="933CDE6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5" w15:restartNumberingAfterBreak="0">
    <w:nsid w:val="356D513B"/>
    <w:multiLevelType w:val="hybridMultilevel"/>
    <w:tmpl w:val="681C9B94"/>
    <w:lvl w:ilvl="0" w:tplc="04FCB5F8">
      <w:numFmt w:val="bullet"/>
      <w:lvlText w:val=""/>
      <w:lvlJc w:val="left"/>
      <w:pPr>
        <w:ind w:left="64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36A46C94"/>
    <w:multiLevelType w:val="hybridMultilevel"/>
    <w:tmpl w:val="42460634"/>
    <w:lvl w:ilvl="0" w:tplc="5A446A3E">
      <w:start w:val="1"/>
      <w:numFmt w:val="bullet"/>
      <w:lvlText w:val=""/>
      <w:lvlJc w:val="left"/>
      <w:pPr>
        <w:ind w:left="64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 w15:restartNumberingAfterBreak="0">
    <w:nsid w:val="3DA93B50"/>
    <w:multiLevelType w:val="hybridMultilevel"/>
    <w:tmpl w:val="CA98CF5A"/>
    <w:lvl w:ilvl="0" w:tplc="5494149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8" w15:restartNumberingAfterBreak="0">
    <w:nsid w:val="3F056EB4"/>
    <w:multiLevelType w:val="multilevel"/>
    <w:tmpl w:val="847E4C42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71B78F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7D37459"/>
    <w:multiLevelType w:val="hybridMultilevel"/>
    <w:tmpl w:val="04A8175E"/>
    <w:lvl w:ilvl="0" w:tplc="105E2F82">
      <w:numFmt w:val="bullet"/>
      <w:lvlText w:val=""/>
      <w:lvlJc w:val="left"/>
      <w:pPr>
        <w:ind w:left="64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705098D"/>
    <w:multiLevelType w:val="hybridMultilevel"/>
    <w:tmpl w:val="4D2ABA92"/>
    <w:lvl w:ilvl="0" w:tplc="42A8B0C6">
      <w:start w:val="1"/>
      <w:numFmt w:val="bullet"/>
      <w:lvlText w:val=""/>
      <w:lvlJc w:val="left"/>
      <w:pPr>
        <w:ind w:left="648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2" w15:restartNumberingAfterBreak="0">
    <w:nsid w:val="725D3ADA"/>
    <w:multiLevelType w:val="hybridMultilevel"/>
    <w:tmpl w:val="35E617C0"/>
    <w:lvl w:ilvl="0" w:tplc="CA5CE57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3" w15:restartNumberingAfterBreak="0">
    <w:nsid w:val="7B996D43"/>
    <w:multiLevelType w:val="hybridMultilevel"/>
    <w:tmpl w:val="932C84EE"/>
    <w:lvl w:ilvl="0" w:tplc="0EC27A3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9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6"/>
  </w:num>
  <w:num w:numId="15">
    <w:abstractNumId w:val="23"/>
  </w:num>
  <w:num w:numId="16">
    <w:abstractNumId w:val="14"/>
  </w:num>
  <w:num w:numId="17">
    <w:abstractNumId w:val="10"/>
  </w:num>
  <w:num w:numId="18">
    <w:abstractNumId w:val="11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3"/>
  </w:num>
  <w:num w:numId="22">
    <w:abstractNumId w:val="20"/>
  </w:num>
  <w:num w:numId="23">
    <w:abstractNumId w:val="15"/>
  </w:num>
  <w:num w:numId="24">
    <w:abstractNumId w:val="2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6F4"/>
    <w:rsid w:val="000607EF"/>
    <w:rsid w:val="000B35C1"/>
    <w:rsid w:val="000B48B4"/>
    <w:rsid w:val="000D7A6E"/>
    <w:rsid w:val="00102ED6"/>
    <w:rsid w:val="00135730"/>
    <w:rsid w:val="00164231"/>
    <w:rsid w:val="00190C28"/>
    <w:rsid w:val="0019533E"/>
    <w:rsid w:val="001A1B04"/>
    <w:rsid w:val="001A2524"/>
    <w:rsid w:val="001B1ACB"/>
    <w:rsid w:val="001B74EB"/>
    <w:rsid w:val="001E7376"/>
    <w:rsid w:val="0022140C"/>
    <w:rsid w:val="00230DDF"/>
    <w:rsid w:val="00232449"/>
    <w:rsid w:val="002519E6"/>
    <w:rsid w:val="00263753"/>
    <w:rsid w:val="002D72D3"/>
    <w:rsid w:val="00305D9B"/>
    <w:rsid w:val="00337A10"/>
    <w:rsid w:val="00354C15"/>
    <w:rsid w:val="003566CB"/>
    <w:rsid w:val="00360757"/>
    <w:rsid w:val="00370B09"/>
    <w:rsid w:val="00384960"/>
    <w:rsid w:val="003A07BB"/>
    <w:rsid w:val="003D105D"/>
    <w:rsid w:val="003E59BD"/>
    <w:rsid w:val="003F3495"/>
    <w:rsid w:val="004564E6"/>
    <w:rsid w:val="004744F1"/>
    <w:rsid w:val="004B148E"/>
    <w:rsid w:val="004D4809"/>
    <w:rsid w:val="004D63BB"/>
    <w:rsid w:val="005158AF"/>
    <w:rsid w:val="0052624F"/>
    <w:rsid w:val="0054787C"/>
    <w:rsid w:val="0056102C"/>
    <w:rsid w:val="00587249"/>
    <w:rsid w:val="0060184B"/>
    <w:rsid w:val="00613DC4"/>
    <w:rsid w:val="00637CF0"/>
    <w:rsid w:val="00645AD5"/>
    <w:rsid w:val="006619AC"/>
    <w:rsid w:val="0068541C"/>
    <w:rsid w:val="006F6715"/>
    <w:rsid w:val="00705BD0"/>
    <w:rsid w:val="007131C8"/>
    <w:rsid w:val="00736EF9"/>
    <w:rsid w:val="00740E17"/>
    <w:rsid w:val="00750A2E"/>
    <w:rsid w:val="007C0D26"/>
    <w:rsid w:val="00812B46"/>
    <w:rsid w:val="00812E04"/>
    <w:rsid w:val="0084629E"/>
    <w:rsid w:val="008542E6"/>
    <w:rsid w:val="00861DB0"/>
    <w:rsid w:val="00865E2F"/>
    <w:rsid w:val="008866F4"/>
    <w:rsid w:val="008961D4"/>
    <w:rsid w:val="008A668B"/>
    <w:rsid w:val="008F3AD3"/>
    <w:rsid w:val="009056C9"/>
    <w:rsid w:val="0091785F"/>
    <w:rsid w:val="00933820"/>
    <w:rsid w:val="009C7D54"/>
    <w:rsid w:val="009F2513"/>
    <w:rsid w:val="00A12476"/>
    <w:rsid w:val="00A16191"/>
    <w:rsid w:val="00A179B7"/>
    <w:rsid w:val="00A76631"/>
    <w:rsid w:val="00AA15D2"/>
    <w:rsid w:val="00AA2E99"/>
    <w:rsid w:val="00AC63E5"/>
    <w:rsid w:val="00AE1963"/>
    <w:rsid w:val="00B127A4"/>
    <w:rsid w:val="00BA03F6"/>
    <w:rsid w:val="00BD0A9A"/>
    <w:rsid w:val="00BD4AEB"/>
    <w:rsid w:val="00C51314"/>
    <w:rsid w:val="00C63C46"/>
    <w:rsid w:val="00C73040"/>
    <w:rsid w:val="00C86C8D"/>
    <w:rsid w:val="00CD3151"/>
    <w:rsid w:val="00CD4084"/>
    <w:rsid w:val="00CF2A91"/>
    <w:rsid w:val="00D42C87"/>
    <w:rsid w:val="00D96C96"/>
    <w:rsid w:val="00DC7D3E"/>
    <w:rsid w:val="00DE792C"/>
    <w:rsid w:val="00E04C1F"/>
    <w:rsid w:val="00E77992"/>
    <w:rsid w:val="00EB72AB"/>
    <w:rsid w:val="00EC1DD6"/>
    <w:rsid w:val="00ED3E9A"/>
    <w:rsid w:val="00EF54EE"/>
    <w:rsid w:val="00F0521E"/>
    <w:rsid w:val="00F16DEF"/>
    <w:rsid w:val="00F23DA5"/>
    <w:rsid w:val="00F54E4A"/>
    <w:rsid w:val="00F62A39"/>
    <w:rsid w:val="00F670BD"/>
    <w:rsid w:val="00FB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F0EE0DA"/>
  <w15:chartTrackingRefBased/>
  <w15:docId w15:val="{43498459-102A-4A22-822E-FED48B1C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4F4C"/>
    <w:pPr>
      <w:tabs>
        <w:tab w:val="center" w:pos="5400"/>
        <w:tab w:val="right" w:pos="10800"/>
      </w:tabs>
      <w:spacing w:before="240" w:after="120" w:line="360" w:lineRule="auto"/>
      <w:ind w:firstLine="288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B46"/>
    <w:pPr>
      <w:keepNext/>
      <w:keepLines/>
      <w:numPr>
        <w:numId w:val="1"/>
      </w:numPr>
      <w:suppressLineNumbers/>
      <w:pBdr>
        <w:top w:val="single" w:sz="48" w:space="12" w:color="auto"/>
      </w:pBdr>
      <w:shd w:val="clear" w:color="auto" w:fill="9CC2E5" w:themeFill="accent1" w:themeFillTint="99"/>
      <w:tabs>
        <w:tab w:val="clear" w:pos="5400"/>
        <w:tab w:val="clear" w:pos="10800"/>
      </w:tabs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CF0"/>
    <w:pPr>
      <w:keepNext/>
      <w:keepLines/>
      <w:numPr>
        <w:ilvl w:val="1"/>
        <w:numId w:val="1"/>
      </w:numPr>
      <w:suppressLineNumber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CF0"/>
    <w:pPr>
      <w:keepNext/>
      <w:keepLines/>
      <w:numPr>
        <w:ilvl w:val="2"/>
        <w:numId w:val="1"/>
      </w:numPr>
      <w:suppressLineNumber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7CF0"/>
    <w:pPr>
      <w:keepNext/>
      <w:keepLines/>
      <w:numPr>
        <w:ilvl w:val="3"/>
        <w:numId w:val="1"/>
      </w:numPr>
      <w:suppressLineNumber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7CF0"/>
    <w:pPr>
      <w:keepNext/>
      <w:keepLines/>
      <w:numPr>
        <w:ilvl w:val="4"/>
        <w:numId w:val="1"/>
      </w:numPr>
      <w:suppressLineNumber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B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B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B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B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D3"/>
  </w:style>
  <w:style w:type="paragraph" w:styleId="Footer">
    <w:name w:val="footer"/>
    <w:basedOn w:val="Normal"/>
    <w:link w:val="FooterChar"/>
    <w:uiPriority w:val="99"/>
    <w:unhideWhenUsed/>
    <w:rsid w:val="008F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D3"/>
  </w:style>
  <w:style w:type="character" w:styleId="PlaceholderText">
    <w:name w:val="Placeholder Text"/>
    <w:basedOn w:val="DefaultParagraphFont"/>
    <w:uiPriority w:val="99"/>
    <w:semiHidden/>
    <w:rsid w:val="000D7A6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02ED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33820"/>
    <w:pPr>
      <w:spacing w:before="360" w:after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B46"/>
    <w:pPr>
      <w:keepNext/>
      <w:numPr>
        <w:ilvl w:val="1"/>
      </w:numPr>
      <w:spacing w:after="160"/>
      <w:ind w:firstLine="288"/>
    </w:pPr>
    <w:rPr>
      <w:rFonts w:eastAsiaTheme="minorEastAsia"/>
      <w:b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12B46"/>
    <w:rPr>
      <w:rFonts w:ascii="Arial" w:eastAsiaTheme="minorEastAsia" w:hAnsi="Arial"/>
      <w:b/>
      <w:color w:val="5A5A5A" w:themeColor="text1" w:themeTint="A5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12B46"/>
    <w:rPr>
      <w:rFonts w:asciiTheme="majorHAnsi" w:eastAsiaTheme="majorEastAsia" w:hAnsiTheme="majorHAnsi" w:cstheme="majorBidi"/>
      <w:color w:val="2E74B5" w:themeColor="accent1" w:themeShade="BF"/>
      <w:sz w:val="32"/>
      <w:szCs w:val="32"/>
      <w:shd w:val="clear" w:color="auto" w:fill="9CC2E5" w:themeFill="accent1" w:themeFillTint="99"/>
    </w:rPr>
  </w:style>
  <w:style w:type="paragraph" w:styleId="TOCHeading">
    <w:name w:val="TOC Heading"/>
    <w:basedOn w:val="Heading1"/>
    <w:next w:val="Normal"/>
    <w:uiPriority w:val="39"/>
    <w:unhideWhenUsed/>
    <w:qFormat/>
    <w:rsid w:val="001E7376"/>
    <w:pPr>
      <w:numPr>
        <w:numId w:val="2"/>
      </w:numPr>
      <w:spacing w:line="259" w:lineRule="auto"/>
      <w:ind w:left="450" w:hanging="450"/>
      <w:outlineLvl w:val="9"/>
    </w:pPr>
  </w:style>
  <w:style w:type="table" w:styleId="TableGrid">
    <w:name w:val="Table Grid"/>
    <w:basedOn w:val="TableNormal"/>
    <w:uiPriority w:val="39"/>
    <w:rsid w:val="001E7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5">
    <w:name w:val="Grid Table 3 Accent 5"/>
    <w:basedOn w:val="TableNormal"/>
    <w:uiPriority w:val="48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35730"/>
    <w:pPr>
      <w:tabs>
        <w:tab w:val="clear" w:pos="5400"/>
        <w:tab w:val="clear" w:pos="10800"/>
      </w:tabs>
      <w:spacing w:after="100"/>
    </w:pPr>
  </w:style>
  <w:style w:type="table" w:styleId="PlainTable4">
    <w:name w:val="Plain Table 4"/>
    <w:basedOn w:val="TableNormal"/>
    <w:uiPriority w:val="44"/>
    <w:rsid w:val="00354C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54C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37C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7C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37C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37CF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F670BD"/>
    <w:pPr>
      <w:tabs>
        <w:tab w:val="clear" w:pos="5400"/>
        <w:tab w:val="clear" w:pos="10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70BD"/>
    <w:pPr>
      <w:tabs>
        <w:tab w:val="clear" w:pos="5400"/>
        <w:tab w:val="clear" w:pos="10800"/>
      </w:tabs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812B4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B4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B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B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637CF0"/>
  </w:style>
  <w:style w:type="paragraph" w:customStyle="1" w:styleId="Picture">
    <w:name w:val="Picture"/>
    <w:basedOn w:val="Normal"/>
    <w:qFormat/>
    <w:rsid w:val="00FB4F4C"/>
    <w:pPr>
      <w:keepNext/>
      <w:spacing w:before="0" w:after="0"/>
      <w:jc w:val="center"/>
    </w:pPr>
  </w:style>
  <w:style w:type="paragraph" w:styleId="Caption">
    <w:name w:val="caption"/>
    <w:basedOn w:val="Normal"/>
    <w:next w:val="Normal"/>
    <w:uiPriority w:val="35"/>
    <w:unhideWhenUsed/>
    <w:qFormat/>
    <w:rsid w:val="00370B09"/>
    <w:pPr>
      <w:spacing w:before="0" w:after="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77992"/>
    <w:pPr>
      <w:tabs>
        <w:tab w:val="clear" w:pos="5400"/>
        <w:tab w:val="clear" w:pos="10800"/>
      </w:tabs>
      <w:spacing w:after="0"/>
    </w:pPr>
  </w:style>
  <w:style w:type="paragraph" w:styleId="ListParagraph">
    <w:name w:val="List Paragraph"/>
    <w:basedOn w:val="Normal"/>
    <w:uiPriority w:val="34"/>
    <w:qFormat/>
    <w:rsid w:val="00E7799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65E2F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5E2F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5E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ntTable" Target="fontTable.xml"/><Relationship Id="rId10" Type="http://schemas.openxmlformats.org/officeDocument/2006/relationships/image" Target="CompanyLogo.jpg" TargetMode="Externa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CompanyLogo.jpg" TargetMode="Externa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header" Target="header9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%20pocock\OneDrive\wgu-capstone\templates\Quality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CEEF1668F04AE69F4C0CD5765E9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39561-5551-4A4E-819F-1DDCE3AF89E4}"/>
      </w:docPartPr>
      <w:docPartBody>
        <w:p w:rsidR="001441F9" w:rsidRDefault="006D0AF5">
          <w:pPr>
            <w:pStyle w:val="59CEEF1668F04AE69F4C0CD5765E9C54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B3168564FC2B48D597ACE2B37EF26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2B70E-EC6A-4E68-BD79-DF8E452FA13D}"/>
      </w:docPartPr>
      <w:docPartBody>
        <w:p w:rsidR="001441F9" w:rsidRDefault="006D0AF5">
          <w:pPr>
            <w:pStyle w:val="B3168564FC2B48D597ACE2B37EF26BBF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274AE9962F54458283092420DAD2D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4C63D-F479-4E3D-99CF-FF8BAFCA1EAE}"/>
      </w:docPartPr>
      <w:docPartBody>
        <w:p w:rsidR="001441F9" w:rsidRDefault="006D0AF5">
          <w:pPr>
            <w:pStyle w:val="274AE9962F54458283092420DAD2D5FB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5DEE3D60B3774B848C9CFDC8C93C1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258A0-85E4-4147-AF69-81DD261F2581}"/>
      </w:docPartPr>
      <w:docPartBody>
        <w:p w:rsidR="001441F9" w:rsidRDefault="006D0AF5">
          <w:pPr>
            <w:pStyle w:val="5DEE3D60B3774B848C9CFDC8C93C10DB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AD56BD76B40B426093B30D9336228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45706-6821-4C3E-886C-51320DF0A5CE}"/>
      </w:docPartPr>
      <w:docPartBody>
        <w:p w:rsidR="001441F9" w:rsidRDefault="006D0AF5">
          <w:pPr>
            <w:pStyle w:val="AD56BD76B40B426093B30D9336228C86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FBCD9F2776084365B569C5010F681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C0232-7EE3-4939-812B-342F3289664C}"/>
      </w:docPartPr>
      <w:docPartBody>
        <w:p w:rsidR="001441F9" w:rsidRDefault="006D0AF5">
          <w:pPr>
            <w:pStyle w:val="FBCD9F2776084365B569C5010F68143F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FCF1D188D64B4B3B93C975A95BE2D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F5539-7C6F-4138-841F-EC0112ED9E6D}"/>
      </w:docPartPr>
      <w:docPartBody>
        <w:p w:rsidR="001441F9" w:rsidRDefault="006D0AF5">
          <w:pPr>
            <w:pStyle w:val="FCF1D188D64B4B3B93C975A95BE2DA50"/>
          </w:pPr>
          <w:r w:rsidRPr="004F49D5">
            <w:rPr>
              <w:rStyle w:val="PlaceholderText"/>
            </w:rPr>
            <w:t>[Category]</w:t>
          </w:r>
        </w:p>
      </w:docPartBody>
    </w:docPart>
    <w:docPart>
      <w:docPartPr>
        <w:name w:val="D83EBDE0A7AE42238DE262D220023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7B836-CB1F-42CB-B907-B8B05FCFD6CA}"/>
      </w:docPartPr>
      <w:docPartBody>
        <w:p w:rsidR="001441F9" w:rsidRDefault="006D0AF5">
          <w:pPr>
            <w:pStyle w:val="D83EBDE0A7AE42238DE262D2200233E6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424AD5A277B0498FB96E5C4156236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B922-0B2F-4916-99CF-3B8DD7BA0E03}"/>
      </w:docPartPr>
      <w:docPartBody>
        <w:p w:rsidR="001441F9" w:rsidRDefault="006D0AF5">
          <w:pPr>
            <w:pStyle w:val="424AD5A277B0498FB96E5C4156236D42"/>
          </w:pPr>
          <w:r w:rsidRPr="004F49D5">
            <w:rPr>
              <w:rStyle w:val="PlaceholderText"/>
            </w:rPr>
            <w:t>[Company Address]</w:t>
          </w:r>
        </w:p>
      </w:docPartBody>
    </w:docPart>
    <w:docPart>
      <w:docPartPr>
        <w:name w:val="9F7D59A450E743B0BB9F6381F1188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AE92B-4DC9-4D1C-B57A-D60F939A2D16}"/>
      </w:docPartPr>
      <w:docPartBody>
        <w:p w:rsidR="001441F9" w:rsidRDefault="006D0AF5">
          <w:pPr>
            <w:pStyle w:val="9F7D59A450E743B0BB9F6381F1188BC5"/>
          </w:pPr>
          <w:r w:rsidRPr="004F49D5">
            <w:rPr>
              <w:rStyle w:val="PlaceholderText"/>
            </w:rPr>
            <w:t>[Manager]</w:t>
          </w:r>
        </w:p>
      </w:docPartBody>
    </w:docPart>
    <w:docPart>
      <w:docPartPr>
        <w:name w:val="EDB83EA2B7D64704A138391280F91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C2C01-EDCE-44EE-8F61-95618A1816D2}"/>
      </w:docPartPr>
      <w:docPartBody>
        <w:p w:rsidR="001441F9" w:rsidRDefault="006D0AF5">
          <w:pPr>
            <w:pStyle w:val="EDB83EA2B7D64704A138391280F91943"/>
          </w:pPr>
          <w:r w:rsidRPr="00DC28C6">
            <w:rPr>
              <w:rStyle w:val="PlaceholderText"/>
            </w:rPr>
            <w:t>[Comments]</w:t>
          </w:r>
        </w:p>
      </w:docPartBody>
    </w:docPart>
    <w:docPart>
      <w:docPartPr>
        <w:name w:val="C248E2C4836B4F9AA9922617E16FE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B61FB-DCDB-46BB-AF36-F1ED2DD8A7D5}"/>
      </w:docPartPr>
      <w:docPartBody>
        <w:p w:rsidR="001441F9" w:rsidRDefault="006D0AF5">
          <w:pPr>
            <w:pStyle w:val="C248E2C4836B4F9AA9922617E16FEB95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42D1EFF718424F3784223FE748D2D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5BC97-AC5E-46DF-B2B1-E9B6A6311397}"/>
      </w:docPartPr>
      <w:docPartBody>
        <w:p w:rsidR="001441F9" w:rsidRDefault="006D0AF5">
          <w:pPr>
            <w:pStyle w:val="42D1EFF718424F3784223FE748D2DDC0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AC95C8FF73DD4BE4A5160929E252B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2CA86-D187-46C5-A2D2-9105C113864A}"/>
      </w:docPartPr>
      <w:docPartBody>
        <w:p w:rsidR="001441F9" w:rsidRDefault="006D0AF5">
          <w:pPr>
            <w:pStyle w:val="AC95C8FF73DD4BE4A5160929E252BFDD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6825BAACD7114077AE5D213C06A28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71DCC-0C4B-4558-92F3-1FFFABA180A4}"/>
      </w:docPartPr>
      <w:docPartBody>
        <w:p w:rsidR="001441F9" w:rsidRDefault="006D0AF5">
          <w:pPr>
            <w:pStyle w:val="6825BAACD7114077AE5D213C06A281C5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780DD5E0ED4145CB89450F68E9E51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42D1A-6B73-4F36-BDA3-833CD3D3812E}"/>
      </w:docPartPr>
      <w:docPartBody>
        <w:p w:rsidR="001441F9" w:rsidRDefault="006D0AF5">
          <w:pPr>
            <w:pStyle w:val="780DD5E0ED4145CB89450F68E9E51A75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264D4995D3904EA2B08C93860E12D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CCE18-8F7D-4A49-B1EB-BAA9EC95D72B}"/>
      </w:docPartPr>
      <w:docPartBody>
        <w:p w:rsidR="001441F9" w:rsidRDefault="00E40C35" w:rsidP="00E40C35">
          <w:pPr>
            <w:pStyle w:val="264D4995D3904EA2B08C93860E12DBA8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5CF982A2D59F4304AC1F8EAA4E4BA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A42B3-8BC2-4E0D-8B1D-D90E1C037C0E}"/>
      </w:docPartPr>
      <w:docPartBody>
        <w:p w:rsidR="001441F9" w:rsidRDefault="00E40C35" w:rsidP="00E40C35">
          <w:pPr>
            <w:pStyle w:val="5CF982A2D59F4304AC1F8EAA4E4BA5E0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82C8B8FCD7824F2BB50F37C57BC13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01008-EA6F-4BB6-92FF-BE08AB33DAC2}"/>
      </w:docPartPr>
      <w:docPartBody>
        <w:p w:rsidR="001441F9" w:rsidRDefault="00E40C35" w:rsidP="00E40C35">
          <w:pPr>
            <w:pStyle w:val="82C8B8FCD7824F2BB50F37C57BC13CE8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8D2B3C6F672B4034A86206AFF7377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28003-FE16-4BAE-913D-5C133ECF75D3}"/>
      </w:docPartPr>
      <w:docPartBody>
        <w:p w:rsidR="001441F9" w:rsidRDefault="00E40C35" w:rsidP="00E40C35">
          <w:pPr>
            <w:pStyle w:val="8D2B3C6F672B4034A86206AFF7377CCB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66A32269587944DCB1A37A5F5A744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410D8-E68E-4651-9FD3-1F8133DDE6EB}"/>
      </w:docPartPr>
      <w:docPartBody>
        <w:p w:rsidR="001441F9" w:rsidRDefault="00E40C35" w:rsidP="00E40C35">
          <w:pPr>
            <w:pStyle w:val="66A32269587944DCB1A37A5F5A744451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F57AB2A51886434285394AFB064A6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DB0C0-7EF1-464F-BF58-96C5E28BBF8F}"/>
      </w:docPartPr>
      <w:docPartBody>
        <w:p w:rsidR="001441F9" w:rsidRDefault="00E40C35" w:rsidP="00E40C35">
          <w:pPr>
            <w:pStyle w:val="F57AB2A51886434285394AFB064A6932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9143E1BFE9134B548FFCE1D9550B6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02CBB-1B93-4BC4-8B39-874CDEDCD95A}"/>
      </w:docPartPr>
      <w:docPartBody>
        <w:p w:rsidR="00666E86" w:rsidRDefault="00666E86">
          <w:r w:rsidRPr="001D0216">
            <w:rPr>
              <w:rStyle w:val="PlaceholderText"/>
            </w:rPr>
            <w:t>[Company]</w:t>
          </w:r>
        </w:p>
      </w:docPartBody>
    </w:docPart>
    <w:docPart>
      <w:docPartPr>
        <w:name w:val="C051F0F2E594467CA16BA1E48B97E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3762F-2161-49D1-97B6-DDB138F4A809}"/>
      </w:docPartPr>
      <w:docPartBody>
        <w:p w:rsidR="00000000" w:rsidRDefault="00AA01C2" w:rsidP="00AA01C2">
          <w:pPr>
            <w:pStyle w:val="C051F0F2E594467CA16BA1E48B97E77A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2E557C880ABD4984B72EE1A01F613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FEDF0-A5F2-44D9-9FA8-5133AA659292}"/>
      </w:docPartPr>
      <w:docPartBody>
        <w:p w:rsidR="00000000" w:rsidRDefault="00AA01C2" w:rsidP="00AA01C2">
          <w:pPr>
            <w:pStyle w:val="2E557C880ABD4984B72EE1A01F613AEC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F12EC8DBC26A40EC8B8906C23034C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B2464-5B0B-4CC0-A7FE-D9C00BC88860}"/>
      </w:docPartPr>
      <w:docPartBody>
        <w:p w:rsidR="00000000" w:rsidRDefault="00AA01C2" w:rsidP="00AA01C2">
          <w:pPr>
            <w:pStyle w:val="F12EC8DBC26A40EC8B8906C23034CB8E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08798A65B60940EDB7453310ED54B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3FA3F-54A7-4B7D-A9C8-E834F745F363}"/>
      </w:docPartPr>
      <w:docPartBody>
        <w:p w:rsidR="00000000" w:rsidRDefault="00AA01C2" w:rsidP="00AA01C2">
          <w:pPr>
            <w:pStyle w:val="08798A65B60940EDB7453310ED54BC8D"/>
          </w:pPr>
          <w:r w:rsidRPr="004F49D5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35"/>
    <w:rsid w:val="001441F9"/>
    <w:rsid w:val="00420F9D"/>
    <w:rsid w:val="00666E86"/>
    <w:rsid w:val="006D0AF5"/>
    <w:rsid w:val="00AA01C2"/>
    <w:rsid w:val="00BC12E3"/>
    <w:rsid w:val="00E4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01C2"/>
    <w:rPr>
      <w:color w:val="808080"/>
    </w:rPr>
  </w:style>
  <w:style w:type="paragraph" w:customStyle="1" w:styleId="59CEEF1668F04AE69F4C0CD5765E9C54">
    <w:name w:val="59CEEF1668F04AE69F4C0CD5765E9C54"/>
  </w:style>
  <w:style w:type="paragraph" w:customStyle="1" w:styleId="B3168564FC2B48D597ACE2B37EF26BBF">
    <w:name w:val="B3168564FC2B48D597ACE2B37EF26BBF"/>
  </w:style>
  <w:style w:type="paragraph" w:customStyle="1" w:styleId="274AE9962F54458283092420DAD2D5FB">
    <w:name w:val="274AE9962F54458283092420DAD2D5FB"/>
  </w:style>
  <w:style w:type="paragraph" w:customStyle="1" w:styleId="5DEE3D60B3774B848C9CFDC8C93C10DB">
    <w:name w:val="5DEE3D60B3774B848C9CFDC8C93C10DB"/>
  </w:style>
  <w:style w:type="paragraph" w:customStyle="1" w:styleId="AD56BD76B40B426093B30D9336228C86">
    <w:name w:val="AD56BD76B40B426093B30D9336228C86"/>
  </w:style>
  <w:style w:type="paragraph" w:customStyle="1" w:styleId="FBCD9F2776084365B569C5010F68143F">
    <w:name w:val="FBCD9F2776084365B569C5010F68143F"/>
  </w:style>
  <w:style w:type="paragraph" w:customStyle="1" w:styleId="FCF1D188D64B4B3B93C975A95BE2DA50">
    <w:name w:val="FCF1D188D64B4B3B93C975A95BE2DA50"/>
  </w:style>
  <w:style w:type="paragraph" w:customStyle="1" w:styleId="D83EBDE0A7AE42238DE262D2200233E6">
    <w:name w:val="D83EBDE0A7AE42238DE262D2200233E6"/>
  </w:style>
  <w:style w:type="paragraph" w:customStyle="1" w:styleId="424AD5A277B0498FB96E5C4156236D42">
    <w:name w:val="424AD5A277B0498FB96E5C4156236D42"/>
  </w:style>
  <w:style w:type="paragraph" w:customStyle="1" w:styleId="9F7D59A450E743B0BB9F6381F1188BC5">
    <w:name w:val="9F7D59A450E743B0BB9F6381F1188BC5"/>
  </w:style>
  <w:style w:type="paragraph" w:customStyle="1" w:styleId="EDB83EA2B7D64704A138391280F91943">
    <w:name w:val="EDB83EA2B7D64704A138391280F91943"/>
  </w:style>
  <w:style w:type="paragraph" w:customStyle="1" w:styleId="C248E2C4836B4F9AA9922617E16FEB95">
    <w:name w:val="C248E2C4836B4F9AA9922617E16FEB95"/>
  </w:style>
  <w:style w:type="paragraph" w:customStyle="1" w:styleId="42D1EFF718424F3784223FE748D2DDC0">
    <w:name w:val="42D1EFF718424F3784223FE748D2DDC0"/>
  </w:style>
  <w:style w:type="paragraph" w:customStyle="1" w:styleId="AC95C8FF73DD4BE4A5160929E252BFDD">
    <w:name w:val="AC95C8FF73DD4BE4A5160929E252BFDD"/>
  </w:style>
  <w:style w:type="paragraph" w:customStyle="1" w:styleId="6825BAACD7114077AE5D213C06A281C5">
    <w:name w:val="6825BAACD7114077AE5D213C06A281C5"/>
  </w:style>
  <w:style w:type="paragraph" w:customStyle="1" w:styleId="780DD5E0ED4145CB89450F68E9E51A75">
    <w:name w:val="780DD5E0ED4145CB89450F68E9E51A75"/>
  </w:style>
  <w:style w:type="paragraph" w:customStyle="1" w:styleId="264D4995D3904EA2B08C93860E12DBA8">
    <w:name w:val="264D4995D3904EA2B08C93860E12DBA8"/>
    <w:rsid w:val="00E40C35"/>
  </w:style>
  <w:style w:type="paragraph" w:customStyle="1" w:styleId="5CF982A2D59F4304AC1F8EAA4E4BA5E0">
    <w:name w:val="5CF982A2D59F4304AC1F8EAA4E4BA5E0"/>
    <w:rsid w:val="00E40C35"/>
  </w:style>
  <w:style w:type="paragraph" w:customStyle="1" w:styleId="82C8B8FCD7824F2BB50F37C57BC13CE8">
    <w:name w:val="82C8B8FCD7824F2BB50F37C57BC13CE8"/>
    <w:rsid w:val="00E40C35"/>
  </w:style>
  <w:style w:type="paragraph" w:customStyle="1" w:styleId="8D2B3C6F672B4034A86206AFF7377CCB">
    <w:name w:val="8D2B3C6F672B4034A86206AFF7377CCB"/>
    <w:rsid w:val="00E40C35"/>
  </w:style>
  <w:style w:type="paragraph" w:customStyle="1" w:styleId="66A32269587944DCB1A37A5F5A744451">
    <w:name w:val="66A32269587944DCB1A37A5F5A744451"/>
    <w:rsid w:val="00E40C35"/>
  </w:style>
  <w:style w:type="paragraph" w:customStyle="1" w:styleId="F57AB2A51886434285394AFB064A6932">
    <w:name w:val="F57AB2A51886434285394AFB064A6932"/>
    <w:rsid w:val="00E40C35"/>
  </w:style>
  <w:style w:type="paragraph" w:customStyle="1" w:styleId="C051F0F2E594467CA16BA1E48B97E77A">
    <w:name w:val="C051F0F2E594467CA16BA1E48B97E77A"/>
    <w:rsid w:val="00AA01C2"/>
  </w:style>
  <w:style w:type="paragraph" w:customStyle="1" w:styleId="2E557C880ABD4984B72EE1A01F613AEC">
    <w:name w:val="2E557C880ABD4984B72EE1A01F613AEC"/>
    <w:rsid w:val="00AA01C2"/>
  </w:style>
  <w:style w:type="paragraph" w:customStyle="1" w:styleId="F12EC8DBC26A40EC8B8906C23034CB8E">
    <w:name w:val="F12EC8DBC26A40EC8B8906C23034CB8E"/>
    <w:rsid w:val="00AA01C2"/>
  </w:style>
  <w:style w:type="paragraph" w:customStyle="1" w:styleId="08798A65B60940EDB7453310ED54BC8D">
    <w:name w:val="08798A65B60940EDB7453310ED54BC8D"/>
    <w:rsid w:val="00AA01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883AA-BF69-4927-BF7D-A06780B04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QualityTemplate.dotx</Template>
  <TotalTime>71</TotalTime>
  <Pages>1</Pages>
  <Words>941</Words>
  <Characters>5364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Industrial Information System Management System</vt:lpstr>
      <vt:lpstr/>
      <vt:lpstr>Instructions</vt:lpstr>
      <vt:lpstr/>
      <vt:lpstr>Overview</vt:lpstr>
      <vt:lpstr>Security controls</vt:lpstr>
      <vt:lpstr/>
      <vt:lpstr>Security Controls Matrix</vt:lpstr>
    </vt:vector>
  </TitlesOfParts>
  <Manager>Manager Pocock</Manager>
  <Company>NP Factory, Ltd.</Company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Industrial Information System Management System</dc:title>
  <dc:subject>Security Controls Identification and Implementation</dc:subject>
  <dc:creator>Nathan Pocock</dc:creator>
  <cp:keywords>security controls</cp:keywords>
  <dc:description>A framework for storing information about the various security controls that exist within the facility for providing physical and electronic security.</dc:description>
  <cp:lastModifiedBy>Nathan Pocock</cp:lastModifiedBy>
  <cp:revision>28</cp:revision>
  <dcterms:created xsi:type="dcterms:W3CDTF">2016-09-19T01:27:00Z</dcterms:created>
  <dcterms:modified xsi:type="dcterms:W3CDTF">2016-09-23T19:50:00Z</dcterms:modified>
  <cp:category>Security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Plant Floor</vt:lpwstr>
  </property>
  <property fmtid="{D5CDD505-2E9C-101B-9397-08002B2CF9AE}" pid="3" name="Document number">
    <vt:lpwstr>Do 2.2</vt:lpwstr>
  </property>
  <property fmtid="{D5CDD505-2E9C-101B-9397-08002B2CF9AE}" pid="4" name="Editor">
    <vt:lpwstr>Nathan Pocock</vt:lpwstr>
  </property>
  <property fmtid="{D5CDD505-2E9C-101B-9397-08002B2CF9AE}" pid="5" name="Forward to">
    <vt:lpwstr>Manager Pocock</vt:lpwstr>
  </property>
  <property fmtid="{D5CDD505-2E9C-101B-9397-08002B2CF9AE}" pid="6" name="Office">
    <vt:lpwstr>Scottsdale, AZ</vt:lpwstr>
  </property>
  <property fmtid="{D5CDD505-2E9C-101B-9397-08002B2CF9AE}" pid="7" name="Project">
    <vt:lpwstr>I-ISMS</vt:lpwstr>
  </property>
  <property fmtid="{D5CDD505-2E9C-101B-9397-08002B2CF9AE}" pid="8" name="Status">
    <vt:lpwstr>PRIVATE</vt:lpwstr>
  </property>
  <property fmtid="{D5CDD505-2E9C-101B-9397-08002B2CF9AE}" pid="9" name="Telephone number">
    <vt:lpwstr>704-491-5840</vt:lpwstr>
  </property>
  <property fmtid="{D5CDD505-2E9C-101B-9397-08002B2CF9AE}" pid="10" name="URL">
    <vt:lpwstr>https://our.intranet/path/to/document.docx</vt:lpwstr>
  </property>
  <property fmtid="{D5CDD505-2E9C-101B-9397-08002B2CF9AE}" pid="11" name="Revision">
    <vt:i4>1</vt:i4>
  </property>
</Properties>
</file>