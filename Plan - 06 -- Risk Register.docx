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DC7178">
              <w:rPr>
                <w:rFonts w:cs="Arial"/>
              </w:rPr>
              <w:fldChar w:fldCharType="begin"/>
            </w:r>
            <w:r w:rsidR="00DC7178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DC7178">
              <w:rPr>
                <w:rFonts w:cs="Arial"/>
              </w:rPr>
              <w:fldChar w:fldCharType="separate"/>
            </w:r>
            <w:r w:rsidR="00D43EE0">
              <w:rPr>
                <w:rFonts w:cs="Arial"/>
              </w:rPr>
              <w:fldChar w:fldCharType="begin"/>
            </w:r>
            <w:r w:rsidR="00D43EE0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D43EE0">
              <w:rPr>
                <w:rFonts w:cs="Arial"/>
              </w:rPr>
              <w:fldChar w:fldCharType="separate"/>
            </w:r>
            <w:r w:rsidR="00F66FAE">
              <w:rPr>
                <w:rFonts w:cs="Arial"/>
              </w:rPr>
              <w:fldChar w:fldCharType="begin"/>
            </w:r>
            <w:r w:rsidR="00F66FAE">
              <w:rPr>
                <w:rFonts w:cs="Arial"/>
              </w:rPr>
              <w:instrText xml:space="preserve"> </w:instrText>
            </w:r>
            <w:r w:rsidR="00F66FAE">
              <w:rPr>
                <w:rFonts w:cs="Arial"/>
              </w:rPr>
              <w:instrText>INCLUDEPICTURE  "C:\\User</w:instrText>
            </w:r>
            <w:r w:rsidR="00F66FAE">
              <w:rPr>
                <w:rFonts w:cs="Arial"/>
              </w:rPr>
              <w:instrText>s\\nathan pocock\\OneDrive\\wgu-capstone\\templates\\CompanyLogo.jpg" \* MERGEFORMATINET</w:instrText>
            </w:r>
            <w:r w:rsidR="00F66FAE">
              <w:rPr>
                <w:rFonts w:cs="Arial"/>
              </w:rPr>
              <w:instrText xml:space="preserve"> </w:instrText>
            </w:r>
            <w:r w:rsidR="00F66FAE">
              <w:rPr>
                <w:rFonts w:cs="Arial"/>
              </w:rPr>
              <w:fldChar w:fldCharType="separate"/>
            </w:r>
            <w:r w:rsidR="00F66FAE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F66FAE">
              <w:rPr>
                <w:rFonts w:cs="Arial"/>
              </w:rPr>
              <w:fldChar w:fldCharType="end"/>
            </w:r>
            <w:r w:rsidR="00D43EE0">
              <w:rPr>
                <w:rFonts w:cs="Arial"/>
              </w:rPr>
              <w:fldChar w:fldCharType="end"/>
            </w:r>
            <w:r w:rsidR="00DC7178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0E68D3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0E68D3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354C15">
      <w:pPr>
        <w:spacing w:line="480" w:lineRule="auto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0E68D3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354C15">
      <w:pPr>
        <w:spacing w:line="480" w:lineRule="auto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0E68D3">
        <w:rPr>
          <w:rFonts w:cs="Arial"/>
          <w:b/>
          <w:sz w:val="24"/>
        </w:rPr>
        <w:t>Plant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47CAFA62462D43D4983AA01E92F1C8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307A9C" w:rsidP="00933820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03F28DFD852C4C03BB22586217382B4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307A9C" w:rsidP="00933820">
          <w:pPr>
            <w:pBdr>
              <w:bottom w:val="single" w:sz="4" w:space="24" w:color="auto"/>
            </w:pBdr>
            <w:spacing w:before="480" w:after="48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Risk Register</w:t>
          </w:r>
        </w:p>
      </w:sdtContent>
    </w:sdt>
    <w:p w:rsidR="00135730" w:rsidRPr="00933820" w:rsidRDefault="00F66FAE" w:rsidP="00933820">
      <w:pPr>
        <w:spacing w:before="720" w:after="24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A2949EDA111F44CF8677F37EEEEE57A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C3C87">
            <w:rPr>
              <w:rFonts w:cs="Arial"/>
            </w:rPr>
            <w:t>Nathan Pocock</w:t>
          </w:r>
        </w:sdtContent>
      </w:sdt>
    </w:p>
    <w:p w:rsidR="00135730" w:rsidRPr="00933820" w:rsidRDefault="00933820" w:rsidP="00933820">
      <w:pPr>
        <w:spacing w:line="720" w:lineRule="auto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0E68D3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F16DEF">
            <w:pPr>
              <w:ind w:hanging="22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0E68D3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0E68D3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0E68D3">
              <w:rPr>
                <w:rFonts w:cs="Arial"/>
                <w:noProof/>
                <w:sz w:val="20"/>
                <w:vertAlign w:val="superscript"/>
              </w:rPr>
              <w:t>7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16C136F12CD14D16A4ED460807CE93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307A9C" w:rsidP="00F16DEF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087E80658D964057BC1A36E23B0E811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307A9C" w:rsidP="001B74EB">
                <w:pPr>
                  <w:pStyle w:val="Subtitle"/>
                </w:pPr>
                <w:r>
                  <w:rPr>
                    <w:sz w:val="28"/>
                  </w:rPr>
                  <w:t>Risk Register</w:t>
                </w:r>
              </w:p>
            </w:sdtContent>
          </w:sdt>
          <w:p w:rsidR="001B74EB" w:rsidRPr="001B74EB" w:rsidRDefault="001B74EB" w:rsidP="001B74EB">
            <w:pPr>
              <w:spacing w:line="240" w:lineRule="auto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0E68D3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933820"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76335FD9A9CC4A43B98AE19382A14E4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C3C87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5D1D1D366A99414DA0381C3CC5444F1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307A9C" w:rsidP="001A2524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Risk management</w:t>
          </w:r>
        </w:p>
      </w:sdtContent>
    </w:sdt>
    <w:p w:rsidR="00C73040" w:rsidRPr="00C73040" w:rsidRDefault="00C73040" w:rsidP="001A2524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0E68D3">
        <w:rPr>
          <w:sz w:val="40"/>
        </w:rPr>
        <w:t>INTERNAL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0E68D3">
              <w:rPr>
                <w:noProof/>
                <w:sz w:val="16"/>
              </w:rPr>
              <w:t>Plan - 06 -- Risk Register.Docx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0E68D3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0E68D3">
              <w:rPr>
                <w:noProof/>
                <w:sz w:val="16"/>
              </w:rPr>
              <w:t>7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0E68D3">
              <w:rPr>
                <w:sz w:val="16"/>
              </w:rPr>
              <w:t>9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0E68D3">
              <w:rPr>
                <w:noProof/>
                <w:sz w:val="16"/>
              </w:rPr>
              <w:t>C:\Users\nathan pocock\OneDrive\wgu-capstone\templates\Plan - 06 -- Risk Register.docx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F16DEF">
            <w:pPr>
              <w:spacing w:before="120" w:after="0" w:line="240" w:lineRule="auto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r w:rsidR="000E68D3">
              <w:rPr>
                <w:sz w:val="16"/>
              </w:rPr>
              <w:t>risk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F16DEF">
            <w:pPr>
              <w:spacing w:before="120" w:after="0" w:line="240" w:lineRule="auto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0E68D3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0E68D3">
              <w:rPr>
                <w:sz w:val="16"/>
              </w:rPr>
              <w:t>9/20/2016 10:57 AM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F16DEF">
            <w:pPr>
              <w:spacing w:before="0" w:after="100" w:afterAutospacing="1" w:line="240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DC7178">
              <w:rPr>
                <w:sz w:val="20"/>
              </w:rPr>
              <w:fldChar w:fldCharType="begin"/>
            </w:r>
            <w:r w:rsidR="00DC7178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DC7178">
              <w:rPr>
                <w:sz w:val="20"/>
              </w:rPr>
              <w:fldChar w:fldCharType="separate"/>
            </w:r>
            <w:r w:rsidR="00D43EE0">
              <w:rPr>
                <w:sz w:val="20"/>
              </w:rPr>
              <w:fldChar w:fldCharType="begin"/>
            </w:r>
            <w:r w:rsidR="00D43EE0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D43EE0">
              <w:rPr>
                <w:sz w:val="20"/>
              </w:rPr>
              <w:fldChar w:fldCharType="separate"/>
            </w:r>
            <w:r w:rsidR="00F66FAE">
              <w:rPr>
                <w:sz w:val="20"/>
              </w:rPr>
              <w:fldChar w:fldCharType="begin"/>
            </w:r>
            <w:r w:rsidR="00F66FAE">
              <w:rPr>
                <w:sz w:val="20"/>
              </w:rPr>
              <w:instrText xml:space="preserve"> </w:instrText>
            </w:r>
            <w:r w:rsidR="00F66FAE">
              <w:rPr>
                <w:sz w:val="20"/>
              </w:rPr>
              <w:instrText>INCLUDEPICTURE  "C:\\Users\\nathan pocock\\OneDrive\\wgu-capstone\\templates\\CompanyLogo.jpg" \* MERGEFORMATINET</w:instrText>
            </w:r>
            <w:r w:rsidR="00F66FAE">
              <w:rPr>
                <w:sz w:val="20"/>
              </w:rPr>
              <w:instrText xml:space="preserve"> </w:instrText>
            </w:r>
            <w:r w:rsidR="00F66FAE">
              <w:rPr>
                <w:sz w:val="20"/>
              </w:rPr>
              <w:fldChar w:fldCharType="separate"/>
            </w:r>
            <w:r w:rsidR="00F66FAE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F66FAE">
              <w:rPr>
                <w:sz w:val="20"/>
              </w:rPr>
              <w:fldChar w:fldCharType="end"/>
            </w:r>
            <w:r w:rsidR="00D43EE0">
              <w:rPr>
                <w:sz w:val="20"/>
              </w:rPr>
              <w:fldChar w:fldCharType="end"/>
            </w:r>
            <w:r w:rsidR="00DC7178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6FAE" w:rsidP="000607EF">
            <w:pPr>
              <w:spacing w:before="0" w:after="0" w:line="276" w:lineRule="auto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DD7F4A0B098646E89238812DB800E8F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307A9C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F2BE92972F904A7A9D6B29E804C17C9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0607EF">
                <w:pPr>
                  <w:spacing w:before="0" w:after="0" w:line="276" w:lineRule="auto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0607EF">
            <w:pPr>
              <w:spacing w:before="0" w:after="0" w:line="276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0E68D3">
              <w:rPr>
                <w:sz w:val="20"/>
              </w:rPr>
              <w:t>Plant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0607EF">
            <w:pPr>
              <w:spacing w:before="0" w:after="0" w:line="276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0E68D3">
              <w:rPr>
                <w:sz w:val="20"/>
              </w:rPr>
              <w:t>I-ISMS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0607EF">
            <w:pPr>
              <w:spacing w:before="0" w:after="0" w:line="276" w:lineRule="auto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0E68D3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6FAE" w:rsidP="000607EF">
            <w:pPr>
              <w:spacing w:before="0" w:after="0" w:line="276" w:lineRule="auto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9AC8C769F821474DBF45A82E003C46B9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307A9C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p w:rsidR="00740E17" w:rsidRPr="00354C15" w:rsidRDefault="00740E17" w:rsidP="00740E17">
      <w:r>
        <w:t>&lt;&lt;insert summary here&gt;&gt;</w:t>
      </w:r>
    </w:p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9228D1CB2C9F402BBC37281F8FF108B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3C3C87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0E68D3">
              <w:rPr>
                <w:noProof/>
              </w:rPr>
              <w:t>8-Sep-16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0E68D3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32921" w:history="1">
            <w:r w:rsidR="000E68D3" w:rsidRPr="005A309F">
              <w:rPr>
                <w:rStyle w:val="Hyperlink"/>
                <w:noProof/>
              </w:rPr>
              <w:t>1</w:t>
            </w:r>
            <w:r w:rsidR="000E68D3">
              <w:rPr>
                <w:rFonts w:asciiTheme="minorHAnsi" w:eastAsiaTheme="minorEastAsia" w:hAnsiTheme="minorHAnsi"/>
                <w:noProof/>
              </w:rPr>
              <w:tab/>
            </w:r>
            <w:r w:rsidR="000E68D3" w:rsidRPr="005A309F">
              <w:rPr>
                <w:rStyle w:val="Hyperlink"/>
                <w:noProof/>
              </w:rPr>
              <w:t>Instructions</w:t>
            </w:r>
            <w:r w:rsidR="000E68D3">
              <w:rPr>
                <w:noProof/>
                <w:webHidden/>
              </w:rPr>
              <w:tab/>
            </w:r>
            <w:r w:rsidR="000E68D3">
              <w:rPr>
                <w:noProof/>
                <w:webHidden/>
              </w:rPr>
              <w:fldChar w:fldCharType="begin"/>
            </w:r>
            <w:r w:rsidR="000E68D3">
              <w:rPr>
                <w:noProof/>
                <w:webHidden/>
              </w:rPr>
              <w:instrText xml:space="preserve"> PAGEREF _Toc462132921 \h </w:instrText>
            </w:r>
            <w:r w:rsidR="000E68D3">
              <w:rPr>
                <w:noProof/>
                <w:webHidden/>
              </w:rPr>
            </w:r>
            <w:r w:rsidR="000E68D3">
              <w:rPr>
                <w:noProof/>
                <w:webHidden/>
              </w:rPr>
              <w:fldChar w:fldCharType="separate"/>
            </w:r>
            <w:r w:rsidR="000E68D3">
              <w:rPr>
                <w:noProof/>
                <w:webHidden/>
              </w:rPr>
              <w:t>5</w:t>
            </w:r>
            <w:r w:rsidR="000E68D3">
              <w:rPr>
                <w:noProof/>
                <w:webHidden/>
              </w:rPr>
              <w:fldChar w:fldCharType="end"/>
            </w:r>
          </w:hyperlink>
        </w:p>
        <w:p w:rsidR="000E68D3" w:rsidRDefault="00F66FAE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2132922" w:history="1">
            <w:r w:rsidR="000E68D3" w:rsidRPr="005A309F">
              <w:rPr>
                <w:rStyle w:val="Hyperlink"/>
                <w:noProof/>
              </w:rPr>
              <w:t>2</w:t>
            </w:r>
            <w:r w:rsidR="000E68D3">
              <w:rPr>
                <w:rFonts w:asciiTheme="minorHAnsi" w:eastAsiaTheme="minorEastAsia" w:hAnsiTheme="minorHAnsi"/>
                <w:noProof/>
              </w:rPr>
              <w:tab/>
            </w:r>
            <w:r w:rsidR="000E68D3" w:rsidRPr="005A309F">
              <w:rPr>
                <w:rStyle w:val="Hyperlink"/>
                <w:noProof/>
              </w:rPr>
              <w:t>Overview</w:t>
            </w:r>
            <w:r w:rsidR="000E68D3">
              <w:rPr>
                <w:noProof/>
                <w:webHidden/>
              </w:rPr>
              <w:tab/>
            </w:r>
            <w:r w:rsidR="000E68D3">
              <w:rPr>
                <w:noProof/>
                <w:webHidden/>
              </w:rPr>
              <w:fldChar w:fldCharType="begin"/>
            </w:r>
            <w:r w:rsidR="000E68D3">
              <w:rPr>
                <w:noProof/>
                <w:webHidden/>
              </w:rPr>
              <w:instrText xml:space="preserve"> PAGEREF _Toc462132922 \h </w:instrText>
            </w:r>
            <w:r w:rsidR="000E68D3">
              <w:rPr>
                <w:noProof/>
                <w:webHidden/>
              </w:rPr>
            </w:r>
            <w:r w:rsidR="000E68D3">
              <w:rPr>
                <w:noProof/>
                <w:webHidden/>
              </w:rPr>
              <w:fldChar w:fldCharType="separate"/>
            </w:r>
            <w:r w:rsidR="000E68D3">
              <w:rPr>
                <w:noProof/>
                <w:webHidden/>
              </w:rPr>
              <w:t>6</w:t>
            </w:r>
            <w:r w:rsidR="000E68D3">
              <w:rPr>
                <w:noProof/>
                <w:webHidden/>
              </w:rPr>
              <w:fldChar w:fldCharType="end"/>
            </w:r>
          </w:hyperlink>
        </w:p>
        <w:p w:rsidR="000E68D3" w:rsidRDefault="00F66FAE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2132923" w:history="1">
            <w:r w:rsidR="000E68D3" w:rsidRPr="005A309F">
              <w:rPr>
                <w:rStyle w:val="Hyperlink"/>
                <w:noProof/>
              </w:rPr>
              <w:t>3</w:t>
            </w:r>
            <w:r w:rsidR="000E68D3">
              <w:rPr>
                <w:rFonts w:asciiTheme="minorHAnsi" w:eastAsiaTheme="minorEastAsia" w:hAnsiTheme="minorHAnsi"/>
                <w:noProof/>
              </w:rPr>
              <w:tab/>
            </w:r>
            <w:r w:rsidR="000E68D3" w:rsidRPr="005A309F">
              <w:rPr>
                <w:rStyle w:val="Hyperlink"/>
                <w:noProof/>
              </w:rPr>
              <w:t>Top Risks</w:t>
            </w:r>
            <w:r w:rsidR="000E68D3">
              <w:rPr>
                <w:noProof/>
                <w:webHidden/>
              </w:rPr>
              <w:tab/>
            </w:r>
            <w:r w:rsidR="000E68D3">
              <w:rPr>
                <w:noProof/>
                <w:webHidden/>
              </w:rPr>
              <w:fldChar w:fldCharType="begin"/>
            </w:r>
            <w:r w:rsidR="000E68D3">
              <w:rPr>
                <w:noProof/>
                <w:webHidden/>
              </w:rPr>
              <w:instrText xml:space="preserve"> PAGEREF _Toc462132923 \h </w:instrText>
            </w:r>
            <w:r w:rsidR="000E68D3">
              <w:rPr>
                <w:noProof/>
                <w:webHidden/>
              </w:rPr>
            </w:r>
            <w:r w:rsidR="000E68D3">
              <w:rPr>
                <w:noProof/>
                <w:webHidden/>
              </w:rPr>
              <w:fldChar w:fldCharType="separate"/>
            </w:r>
            <w:r w:rsidR="000E68D3">
              <w:rPr>
                <w:noProof/>
                <w:webHidden/>
              </w:rPr>
              <w:t>7</w:t>
            </w:r>
            <w:r w:rsidR="000E68D3">
              <w:rPr>
                <w:noProof/>
                <w:webHidden/>
              </w:rPr>
              <w:fldChar w:fldCharType="end"/>
            </w:r>
          </w:hyperlink>
        </w:p>
        <w:p w:rsidR="000E68D3" w:rsidRDefault="00F66FAE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2132924" w:history="1">
            <w:r w:rsidR="000E68D3" w:rsidRPr="005A309F">
              <w:rPr>
                <w:rStyle w:val="Hyperlink"/>
                <w:noProof/>
              </w:rPr>
              <w:t>4</w:t>
            </w:r>
            <w:r w:rsidR="000E68D3">
              <w:rPr>
                <w:rFonts w:asciiTheme="minorHAnsi" w:eastAsiaTheme="minorEastAsia" w:hAnsiTheme="minorHAnsi"/>
                <w:noProof/>
              </w:rPr>
              <w:tab/>
            </w:r>
            <w:r w:rsidR="000E68D3" w:rsidRPr="005A309F">
              <w:rPr>
                <w:rStyle w:val="Hyperlink"/>
                <w:noProof/>
              </w:rPr>
              <w:t>Risk Register</w:t>
            </w:r>
            <w:r w:rsidR="000E68D3">
              <w:rPr>
                <w:noProof/>
                <w:webHidden/>
              </w:rPr>
              <w:tab/>
            </w:r>
            <w:r w:rsidR="000E68D3">
              <w:rPr>
                <w:noProof/>
                <w:webHidden/>
              </w:rPr>
              <w:fldChar w:fldCharType="begin"/>
            </w:r>
            <w:r w:rsidR="000E68D3">
              <w:rPr>
                <w:noProof/>
                <w:webHidden/>
              </w:rPr>
              <w:instrText xml:space="preserve"> PAGEREF _Toc462132924 \h </w:instrText>
            </w:r>
            <w:r w:rsidR="000E68D3">
              <w:rPr>
                <w:noProof/>
                <w:webHidden/>
              </w:rPr>
            </w:r>
            <w:r w:rsidR="000E68D3">
              <w:rPr>
                <w:noProof/>
                <w:webHidden/>
              </w:rPr>
              <w:fldChar w:fldCharType="separate"/>
            </w:r>
            <w:r w:rsidR="000E68D3">
              <w:rPr>
                <w:noProof/>
                <w:webHidden/>
              </w:rPr>
              <w:t>8</w:t>
            </w:r>
            <w:r w:rsidR="000E68D3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0E68D3" w:rsidRDefault="000A75C0">
      <w:pPr>
        <w:pStyle w:val="TableofFigures"/>
        <w:tabs>
          <w:tab w:val="right" w:pos="10790"/>
        </w:tabs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0E68D3">
        <w:rPr>
          <w:noProof/>
        </w:rPr>
        <w:t>Figure 1 Top 5 Risks</w:t>
      </w:r>
      <w:r w:rsidR="000E68D3">
        <w:rPr>
          <w:noProof/>
        </w:rPr>
        <w:tab/>
      </w:r>
      <w:r w:rsidR="000E68D3">
        <w:rPr>
          <w:noProof/>
        </w:rPr>
        <w:fldChar w:fldCharType="begin"/>
      </w:r>
      <w:r w:rsidR="000E68D3">
        <w:rPr>
          <w:noProof/>
        </w:rPr>
        <w:instrText xml:space="preserve"> PAGEREF _Toc462132925 \h </w:instrText>
      </w:r>
      <w:r w:rsidR="000E68D3">
        <w:rPr>
          <w:noProof/>
        </w:rPr>
      </w:r>
      <w:r w:rsidR="000E68D3">
        <w:rPr>
          <w:noProof/>
        </w:rPr>
        <w:fldChar w:fldCharType="separate"/>
      </w:r>
      <w:r w:rsidR="000E68D3">
        <w:rPr>
          <w:noProof/>
        </w:rPr>
        <w:t>7</w:t>
      </w:r>
      <w:r w:rsidR="000E68D3">
        <w:rPr>
          <w:noProof/>
        </w:rPr>
        <w:fldChar w:fldCharType="end"/>
      </w:r>
    </w:p>
    <w:p w:rsidR="000E68D3" w:rsidRDefault="000E68D3">
      <w:pPr>
        <w:pStyle w:val="TableofFigures"/>
        <w:tabs>
          <w:tab w:val="right" w:pos="10790"/>
        </w:tabs>
        <w:rPr>
          <w:noProof/>
        </w:rPr>
      </w:pPr>
      <w:r>
        <w:rPr>
          <w:noProof/>
        </w:rPr>
        <w:t>Figure 2 Risk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_Toc462132926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7376" w:rsidRDefault="000A75C0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056998" w:rsidRDefault="00056998" w:rsidP="000E68D3">
      <w:pPr>
        <w:pStyle w:val="Heading1"/>
        <w:sectPr w:rsidR="00056998" w:rsidSect="00637CF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</w:p>
    <w:p w:rsidR="00520B13" w:rsidRDefault="00520B13" w:rsidP="000E68D3">
      <w:pPr>
        <w:pStyle w:val="Heading1"/>
      </w:pPr>
      <w:bookmarkStart w:id="1" w:name="_Toc462132921"/>
      <w:bookmarkEnd w:id="0"/>
      <w:r>
        <w:t>Instructions</w:t>
      </w:r>
      <w:bookmarkStart w:id="2" w:name="_GoBack"/>
      <w:bookmarkEnd w:id="1"/>
      <w:bookmarkEnd w:id="2"/>
    </w:p>
    <w:p w:rsidR="000E68D3" w:rsidRDefault="000E68D3" w:rsidP="00520B13">
      <w:r>
        <w:t>This document is a register of all known risks that currently exist.</w:t>
      </w:r>
    </w:p>
    <w:p w:rsidR="00520B13" w:rsidRDefault="000E68D3" w:rsidP="00520B13">
      <w:r>
        <w:t xml:space="preserve">You can organize this register any way you like. </w:t>
      </w:r>
    </w:p>
    <w:p w:rsidR="000E68D3" w:rsidRDefault="000E68D3" w:rsidP="00520B13">
      <w:r>
        <w:t>Instructions:</w:t>
      </w:r>
    </w:p>
    <w:p w:rsidR="000E68D3" w:rsidRDefault="000E68D3" w:rsidP="000E68D3">
      <w:pPr>
        <w:pStyle w:val="ListParagraph"/>
        <w:numPr>
          <w:ilvl w:val="0"/>
          <w:numId w:val="3"/>
        </w:numPr>
      </w:pPr>
      <w:r>
        <w:t>Open the document properties and change the metadata fields.</w:t>
      </w:r>
    </w:p>
    <w:p w:rsidR="000E68D3" w:rsidRDefault="000E68D3" w:rsidP="000E68D3">
      <w:pPr>
        <w:pStyle w:val="ListParagraph"/>
        <w:numPr>
          <w:ilvl w:val="0"/>
          <w:numId w:val="3"/>
        </w:numPr>
      </w:pPr>
      <w:r>
        <w:t xml:space="preserve">Modify the </w:t>
      </w:r>
      <w:r>
        <w:fldChar w:fldCharType="begin"/>
      </w:r>
      <w:r>
        <w:instrText xml:space="preserve"> REF _Ref462132518 \h </w:instrText>
      </w:r>
      <w:r>
        <w:fldChar w:fldCharType="separate"/>
      </w:r>
      <w:r>
        <w:t>Risk Register</w:t>
      </w:r>
      <w:r>
        <w:fldChar w:fldCharType="end"/>
      </w:r>
      <w:r>
        <w:t xml:space="preserve"> (</w:t>
      </w:r>
      <w:r>
        <w:fldChar w:fldCharType="begin"/>
      </w:r>
      <w:r>
        <w:instrText xml:space="preserve"> PAGEREF _Ref462132518 \p \h </w:instrText>
      </w:r>
      <w:r>
        <w:fldChar w:fldCharType="separate"/>
      </w:r>
      <w:r>
        <w:rPr>
          <w:noProof/>
        </w:rPr>
        <w:t>on page 8</w:t>
      </w:r>
      <w:r>
        <w:fldChar w:fldCharType="end"/>
      </w:r>
      <w:r>
        <w:t>):</w:t>
      </w:r>
    </w:p>
    <w:p w:rsidR="000E68D3" w:rsidRDefault="000E68D3" w:rsidP="000E68D3">
      <w:pPr>
        <w:pStyle w:val="ListParagraph"/>
        <w:numPr>
          <w:ilvl w:val="1"/>
          <w:numId w:val="3"/>
        </w:numPr>
      </w:pPr>
      <w:r>
        <w:t>Add new risks as they are identified.</w:t>
      </w:r>
    </w:p>
    <w:p w:rsidR="000E68D3" w:rsidRDefault="000E68D3" w:rsidP="000E68D3">
      <w:pPr>
        <w:pStyle w:val="ListParagraph"/>
        <w:numPr>
          <w:ilvl w:val="1"/>
          <w:numId w:val="3"/>
        </w:numPr>
      </w:pPr>
      <w:r>
        <w:t>Remove risks as they are resolved.</w:t>
      </w:r>
    </w:p>
    <w:p w:rsidR="000E68D3" w:rsidRDefault="000E68D3" w:rsidP="000E68D3">
      <w:pPr>
        <w:pStyle w:val="ListParagraph"/>
        <w:numPr>
          <w:ilvl w:val="0"/>
          <w:numId w:val="3"/>
        </w:numPr>
      </w:pPr>
      <w:r>
        <w:t>Hit CTRL+A and then press F9 to update all page numbers, table of contents, and references etc.</w:t>
      </w:r>
    </w:p>
    <w:p w:rsidR="000E68D3" w:rsidRDefault="000E68D3" w:rsidP="000E68D3">
      <w:r>
        <w:t>Lastly, delete this page and then save the document.</w:t>
      </w:r>
    </w:p>
    <w:p w:rsidR="00520B13" w:rsidRPr="00520B13" w:rsidRDefault="00520B13" w:rsidP="00520B13"/>
    <w:p w:rsidR="005350A8" w:rsidRDefault="005350A8" w:rsidP="000E68D3">
      <w:pPr>
        <w:pStyle w:val="Heading1"/>
        <w:numPr>
          <w:ilvl w:val="0"/>
          <w:numId w:val="0"/>
        </w:numPr>
        <w:ind w:left="446"/>
        <w:sectPr w:rsidR="005350A8" w:rsidSect="005350A8">
          <w:headerReference w:type="even" r:id="rId22"/>
          <w:footerReference w:type="even" r:id="rId23"/>
          <w:headerReference w:type="first" r:id="rId24"/>
          <w:footerReference w:type="first" r:id="rId25"/>
          <w:pgSz w:w="12240" w:h="15840" w:code="1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812B46" w:rsidRDefault="00602E34" w:rsidP="000E68D3">
      <w:pPr>
        <w:pStyle w:val="Heading1"/>
      </w:pPr>
      <w:bookmarkStart w:id="3" w:name="_Toc462132922"/>
      <w:r>
        <w:t>Overview</w:t>
      </w:r>
      <w:bookmarkEnd w:id="3"/>
    </w:p>
    <w:p w:rsidR="00602E34" w:rsidRDefault="00602E34" w:rsidP="00602E34">
      <w:r>
        <w:t xml:space="preserve">This risk register collates information from various document sources, one per networked equipment. Refer to </w:t>
      </w:r>
      <w:hyperlink r:id="rId26" w:history="1">
        <w:r w:rsidRPr="00602E34">
          <w:rPr>
            <w:rStyle w:val="Hyperlink"/>
          </w:rPr>
          <w:t xml:space="preserve">05 - Guide to </w:t>
        </w:r>
        <w:proofErr w:type="spellStart"/>
        <w:r w:rsidRPr="00602E34">
          <w:rPr>
            <w:rStyle w:val="Hyperlink"/>
          </w:rPr>
          <w:t>Infosec</w:t>
        </w:r>
        <w:proofErr w:type="spellEnd"/>
        <w:r w:rsidRPr="00602E34">
          <w:rPr>
            <w:rStyle w:val="Hyperlink"/>
          </w:rPr>
          <w:t xml:space="preserve"> Vulnerability Analysis.docx</w:t>
        </w:r>
      </w:hyperlink>
      <w:r>
        <w:t xml:space="preserve"> for more information.</w:t>
      </w:r>
    </w:p>
    <w:p w:rsidR="00644881" w:rsidRPr="00602E34" w:rsidRDefault="00644881" w:rsidP="00602E34">
      <w:r>
        <w:t xml:space="preserve">This risk register is applicable during the year </w:t>
      </w:r>
      <w:r w:rsidRPr="00644881">
        <w:rPr>
          <w:highlight w:val="yellow"/>
        </w:rPr>
        <w:fldChar w:fldCharType="begin"/>
      </w:r>
      <w:r w:rsidRPr="00644881">
        <w:rPr>
          <w:highlight w:val="yellow"/>
        </w:rPr>
        <w:instrText xml:space="preserve"> CREATEDATE  \@ "YYYY"  \* MERGEFORMAT </w:instrText>
      </w:r>
      <w:r w:rsidRPr="00644881">
        <w:rPr>
          <w:highlight w:val="yellow"/>
        </w:rPr>
        <w:fldChar w:fldCharType="separate"/>
      </w:r>
      <w:r w:rsidR="000E68D3">
        <w:rPr>
          <w:noProof/>
          <w:highlight w:val="yellow"/>
        </w:rPr>
        <w:t>2016</w:t>
      </w:r>
      <w:r w:rsidRPr="00644881">
        <w:rPr>
          <w:highlight w:val="yellow"/>
        </w:rPr>
        <w:fldChar w:fldCharType="end"/>
      </w:r>
      <w:r>
        <w:t>.</w:t>
      </w:r>
    </w:p>
    <w:p w:rsidR="000E68D3" w:rsidRDefault="000E68D3" w:rsidP="000E68D3">
      <w:pPr>
        <w:pStyle w:val="Heading1"/>
        <w:sectPr w:rsidR="000E68D3" w:rsidSect="000E68D3">
          <w:headerReference w:type="first" r:id="rId27"/>
          <w:footerReference w:type="first" r:id="rId28"/>
          <w:pgSz w:w="12240" w:h="15840" w:code="1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354C15" w:rsidRDefault="00644881" w:rsidP="000E68D3">
      <w:pPr>
        <w:pStyle w:val="Heading1"/>
      </w:pPr>
      <w:bookmarkStart w:id="4" w:name="_Toc462132923"/>
      <w:r>
        <w:t>Top Risks</w:t>
      </w:r>
      <w:bookmarkEnd w:id="4"/>
    </w:p>
    <w:p w:rsidR="00644881" w:rsidRDefault="00644881" w:rsidP="00644881">
      <w:r>
        <w:t>The following risks are currently considered with</w:t>
      </w:r>
      <w:r w:rsidR="000E68D3">
        <w:t xml:space="preserve"> the highest level of priority.</w:t>
      </w:r>
    </w:p>
    <w:p w:rsidR="000E68D3" w:rsidRPr="000E68D3" w:rsidRDefault="000E68D3" w:rsidP="000E68D3">
      <w:pPr>
        <w:pStyle w:val="Caption"/>
      </w:pPr>
      <w:bookmarkStart w:id="5" w:name="_Toc462132925"/>
      <w:r>
        <w:t xml:space="preserve">Figure </w:t>
      </w:r>
      <w:r w:rsidR="00F66FAE">
        <w:fldChar w:fldCharType="begin"/>
      </w:r>
      <w:r w:rsidR="00F66FAE">
        <w:instrText xml:space="preserve"> SEQ Figure \* ARABIC </w:instrText>
      </w:r>
      <w:r w:rsidR="00F66FAE">
        <w:fldChar w:fldCharType="separate"/>
      </w:r>
      <w:r>
        <w:rPr>
          <w:noProof/>
        </w:rPr>
        <w:t>1</w:t>
      </w:r>
      <w:r w:rsidR="00F66FAE">
        <w:rPr>
          <w:noProof/>
        </w:rPr>
        <w:fldChar w:fldCharType="end"/>
      </w:r>
      <w:r>
        <w:t xml:space="preserve"> Top 5 Risks</w:t>
      </w:r>
      <w:bookmarkEnd w:id="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6869"/>
        <w:gridCol w:w="1125"/>
        <w:gridCol w:w="1421"/>
        <w:gridCol w:w="1216"/>
        <w:gridCol w:w="8894"/>
      </w:tblGrid>
      <w:tr w:rsidR="000E68D3" w:rsidRPr="00644881" w:rsidTr="000E6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68D3" w:rsidRPr="00644881" w:rsidRDefault="000E68D3" w:rsidP="000E68D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jc w:val="center"/>
            </w:pPr>
            <w:r>
              <w:t>#</w:t>
            </w:r>
          </w:p>
        </w:tc>
        <w:tc>
          <w:tcPr>
            <w:tcW w:w="2250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Asset</w:t>
            </w:r>
          </w:p>
        </w:tc>
        <w:tc>
          <w:tcPr>
            <w:tcW w:w="6869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Risk</w:t>
            </w:r>
          </w:p>
        </w:tc>
        <w:tc>
          <w:tcPr>
            <w:tcW w:w="1125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Impac</w:t>
            </w:r>
            <w:r>
              <w:t>t</w:t>
            </w:r>
            <w:r>
              <w:br/>
            </w:r>
            <w:r w:rsidRPr="00644881">
              <w:rPr>
                <w:vertAlign w:val="superscript"/>
              </w:rPr>
              <w:t xml:space="preserve"> (hi, med, lo)</w:t>
            </w:r>
          </w:p>
        </w:tc>
        <w:tc>
          <w:tcPr>
            <w:tcW w:w="1421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Likelihood</w:t>
            </w:r>
            <w:r>
              <w:br/>
            </w:r>
            <w:r w:rsidRPr="00644881">
              <w:rPr>
                <w:vertAlign w:val="superscript"/>
              </w:rPr>
              <w:t>(hi, med, lo)</w:t>
            </w:r>
          </w:p>
        </w:tc>
        <w:tc>
          <w:tcPr>
            <w:tcW w:w="1216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Link</w:t>
            </w:r>
          </w:p>
        </w:tc>
        <w:tc>
          <w:tcPr>
            <w:tcW w:w="8894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– Date/Description</w:t>
            </w:r>
          </w:p>
        </w:tc>
      </w:tr>
      <w:tr w:rsidR="00880FB0" w:rsidRPr="00644881" w:rsidTr="00E6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880FB0" w:rsidRPr="00644881" w:rsidRDefault="00880FB0" w:rsidP="00E635DA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880FB0" w:rsidRPr="00644881" w:rsidRDefault="00880FB0" w:rsidP="00E635DA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6869" w:type="dxa"/>
          </w:tcPr>
          <w:p w:rsidR="00880FB0" w:rsidRPr="00644881" w:rsidRDefault="00880FB0" w:rsidP="00E635DA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accidentally or maliciously changing PC/PLC settings causing loss of monitoring or control, or unauthorized access to information etc.</w:t>
            </w:r>
          </w:p>
        </w:tc>
        <w:tc>
          <w:tcPr>
            <w:tcW w:w="1125" w:type="dxa"/>
          </w:tcPr>
          <w:p w:rsidR="00880FB0" w:rsidRPr="00644881" w:rsidRDefault="00880FB0" w:rsidP="00E635DA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E635DA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6" w:type="dxa"/>
          </w:tcPr>
          <w:p w:rsidR="00880FB0" w:rsidRPr="00644881" w:rsidRDefault="00880FB0" w:rsidP="00E635DA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4" w:type="dxa"/>
          </w:tcPr>
          <w:p w:rsidR="00880FB0" w:rsidRPr="00644881" w:rsidRDefault="00880FB0" w:rsidP="00E635DA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FB0" w:rsidRPr="00644881" w:rsidTr="00C8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880FB0" w:rsidRPr="00644881" w:rsidRDefault="00880FB0" w:rsidP="00C8063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80FB0" w:rsidRPr="00644881" w:rsidRDefault="00880FB0" w:rsidP="00C8063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Machines</w:t>
            </w:r>
          </w:p>
        </w:tc>
        <w:tc>
          <w:tcPr>
            <w:tcW w:w="6869" w:type="dxa"/>
          </w:tcPr>
          <w:p w:rsidR="00880FB0" w:rsidRPr="00644881" w:rsidRDefault="00880FB0" w:rsidP="00C8063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Overheating due to over-clocking the engine RPM by exploiting a vulnerability in the ladder logic program which does not validate input parameters.</w:t>
            </w:r>
          </w:p>
        </w:tc>
        <w:tc>
          <w:tcPr>
            <w:tcW w:w="1125" w:type="dxa"/>
          </w:tcPr>
          <w:p w:rsidR="00880FB0" w:rsidRPr="00644881" w:rsidRDefault="00880FB0" w:rsidP="00C8063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C8063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6" w:type="dxa"/>
          </w:tcPr>
          <w:p w:rsidR="00880FB0" w:rsidRPr="00644881" w:rsidRDefault="00880FB0" w:rsidP="00C8063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4" w:type="dxa"/>
          </w:tcPr>
          <w:p w:rsidR="00880FB0" w:rsidRPr="00644881" w:rsidRDefault="00880FB0" w:rsidP="00C8063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24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880FB0" w:rsidRPr="00644881" w:rsidRDefault="00880FB0" w:rsidP="0024764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880FB0" w:rsidRPr="00644881" w:rsidRDefault="00880FB0" w:rsidP="0024764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Workstations</w:t>
            </w:r>
          </w:p>
        </w:tc>
        <w:tc>
          <w:tcPr>
            <w:tcW w:w="6869" w:type="dxa"/>
          </w:tcPr>
          <w:p w:rsidR="00880FB0" w:rsidRPr="00644881" w:rsidRDefault="00880FB0" w:rsidP="0024764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Virus/malware infection enabling back-doors, unauthorized access to data/settings, loss of control, etc.</w:t>
            </w:r>
          </w:p>
        </w:tc>
        <w:tc>
          <w:tcPr>
            <w:tcW w:w="1125" w:type="dxa"/>
          </w:tcPr>
          <w:p w:rsidR="00880FB0" w:rsidRPr="00644881" w:rsidRDefault="00880FB0" w:rsidP="0024764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24764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6" w:type="dxa"/>
          </w:tcPr>
          <w:p w:rsidR="00880FB0" w:rsidRPr="00644881" w:rsidRDefault="00880FB0" w:rsidP="0024764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4" w:type="dxa"/>
          </w:tcPr>
          <w:p w:rsidR="00880FB0" w:rsidRPr="00644881" w:rsidRDefault="00880FB0" w:rsidP="0024764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8D3" w:rsidRPr="00644881" w:rsidTr="000E6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68D3" w:rsidRPr="00644881" w:rsidRDefault="00880FB0" w:rsidP="000E68D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0E68D3" w:rsidRPr="00644881" w:rsidRDefault="00BE3971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</w:p>
        </w:tc>
        <w:tc>
          <w:tcPr>
            <w:tcW w:w="6869" w:type="dxa"/>
          </w:tcPr>
          <w:p w:rsidR="000E68D3" w:rsidRPr="00644881" w:rsidRDefault="00BE3971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Denial of Service causing loss of monitoring and control</w:t>
            </w:r>
          </w:p>
        </w:tc>
        <w:tc>
          <w:tcPr>
            <w:tcW w:w="1125" w:type="dxa"/>
          </w:tcPr>
          <w:p w:rsidR="000E68D3" w:rsidRPr="00644881" w:rsidRDefault="00BE3971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0E68D3" w:rsidRPr="00644881" w:rsidRDefault="00BE3971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216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4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8D3" w:rsidRPr="00644881" w:rsidTr="000E6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68D3" w:rsidRPr="00644881" w:rsidRDefault="00880FB0" w:rsidP="000E68D3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jc w:val="center"/>
            </w:pPr>
            <w:r>
              <w:t>5</w:t>
            </w:r>
          </w:p>
        </w:tc>
        <w:tc>
          <w:tcPr>
            <w:tcW w:w="2250" w:type="dxa"/>
          </w:tcPr>
          <w:p w:rsidR="000E68D3" w:rsidRPr="00644881" w:rsidRDefault="00BE3971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PLCs</w:t>
            </w:r>
            <w:r w:rsidR="000E1B56">
              <w:t>/controllers</w:t>
            </w:r>
          </w:p>
        </w:tc>
        <w:tc>
          <w:tcPr>
            <w:tcW w:w="6869" w:type="dxa"/>
          </w:tcPr>
          <w:p w:rsidR="000E68D3" w:rsidRPr="00644881" w:rsidRDefault="00BE3971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Vulnerability exploitation of device enabling parameter-value injection directly affecting safety and/or production</w:t>
            </w:r>
          </w:p>
        </w:tc>
        <w:tc>
          <w:tcPr>
            <w:tcW w:w="1125" w:type="dxa"/>
          </w:tcPr>
          <w:p w:rsidR="000E68D3" w:rsidRPr="00644881" w:rsidRDefault="00880FB0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0E68D3" w:rsidRPr="00644881" w:rsidRDefault="00880FB0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216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4" w:type="dxa"/>
          </w:tcPr>
          <w:p w:rsidR="000E68D3" w:rsidRPr="00644881" w:rsidRDefault="000E68D3" w:rsidP="00644881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1E17" w:rsidRDefault="00031E17" w:rsidP="00031E17">
      <w:pPr>
        <w:pStyle w:val="Heading1"/>
      </w:pPr>
      <w:r>
        <w:t>Risk Register</w:t>
      </w:r>
    </w:p>
    <w:p w:rsidR="00031E17" w:rsidRDefault="00031E17" w:rsidP="00031E17">
      <w:pPr>
        <w:ind w:firstLine="0"/>
      </w:pPr>
      <w:r>
        <w:t>The following risks are known to exist and have been officially identified.</w:t>
      </w:r>
    </w:p>
    <w:p w:rsidR="00031E17" w:rsidRPr="00031E17" w:rsidRDefault="00031E17" w:rsidP="00031E17">
      <w:pPr>
        <w:pStyle w:val="Caption"/>
      </w:pPr>
      <w:bookmarkStart w:id="6" w:name="_Toc462132926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Risk Register</w:t>
      </w:r>
      <w:bookmarkEnd w:id="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1855"/>
        <w:gridCol w:w="7252"/>
        <w:gridCol w:w="1125"/>
        <w:gridCol w:w="1421"/>
        <w:gridCol w:w="1215"/>
        <w:gridCol w:w="8883"/>
      </w:tblGrid>
      <w:tr w:rsidR="001F6683" w:rsidRPr="00644881" w:rsidTr="0003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1F6683" w:rsidRPr="00644881" w:rsidRDefault="001F6683" w:rsidP="00AF2FEE">
            <w:pPr>
              <w:tabs>
                <w:tab w:val="clear" w:pos="5400"/>
                <w:tab w:val="clear" w:pos="10800"/>
              </w:tabs>
              <w:spacing w:before="0" w:after="0"/>
              <w:ind w:firstLine="0"/>
            </w:pPr>
            <w:r>
              <w:t>ID#</w:t>
            </w:r>
          </w:p>
        </w:tc>
        <w:tc>
          <w:tcPr>
            <w:tcW w:w="1855" w:type="dxa"/>
          </w:tcPr>
          <w:p w:rsidR="001F6683" w:rsidRPr="00644881" w:rsidRDefault="001F6683" w:rsidP="00AF2FEE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Asset</w:t>
            </w:r>
          </w:p>
        </w:tc>
        <w:tc>
          <w:tcPr>
            <w:tcW w:w="7252" w:type="dxa"/>
          </w:tcPr>
          <w:p w:rsidR="001F6683" w:rsidRPr="00644881" w:rsidRDefault="001F6683" w:rsidP="00AF2FEE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Risk</w:t>
            </w:r>
          </w:p>
        </w:tc>
        <w:tc>
          <w:tcPr>
            <w:tcW w:w="1125" w:type="dxa"/>
          </w:tcPr>
          <w:p w:rsidR="001F6683" w:rsidRPr="00644881" w:rsidRDefault="001F6683" w:rsidP="00AF2FEE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Impac</w:t>
            </w:r>
            <w:r>
              <w:t>t</w:t>
            </w:r>
            <w:r>
              <w:br/>
            </w:r>
            <w:r w:rsidRPr="00644881">
              <w:rPr>
                <w:vertAlign w:val="superscript"/>
              </w:rPr>
              <w:t xml:space="preserve"> (hi, med, lo)</w:t>
            </w:r>
          </w:p>
        </w:tc>
        <w:tc>
          <w:tcPr>
            <w:tcW w:w="1421" w:type="dxa"/>
          </w:tcPr>
          <w:p w:rsidR="001F6683" w:rsidRPr="00644881" w:rsidRDefault="001F6683" w:rsidP="00AF2FEE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Likelihood</w:t>
            </w:r>
            <w:r>
              <w:br/>
            </w:r>
            <w:r w:rsidRPr="00644881">
              <w:rPr>
                <w:vertAlign w:val="superscript"/>
              </w:rPr>
              <w:t>(hi, med, lo)</w:t>
            </w:r>
          </w:p>
        </w:tc>
        <w:tc>
          <w:tcPr>
            <w:tcW w:w="1215" w:type="dxa"/>
          </w:tcPr>
          <w:p w:rsidR="001F6683" w:rsidRPr="00644881" w:rsidRDefault="001F6683" w:rsidP="00AF2FEE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881">
              <w:t>Link</w:t>
            </w:r>
          </w:p>
        </w:tc>
        <w:tc>
          <w:tcPr>
            <w:tcW w:w="8883" w:type="dxa"/>
          </w:tcPr>
          <w:p w:rsidR="001F6683" w:rsidRPr="00644881" w:rsidRDefault="001F6683" w:rsidP="00AF2FEE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– Date/Description</w:t>
            </w: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0" w:type="dxa"/>
            <w:gridSpan w:val="7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</w:pPr>
            <w:r>
              <w:t>Computer Systems</w:t>
            </w:r>
          </w:p>
        </w:tc>
      </w:tr>
      <w:tr w:rsidR="00880FB0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accidentally or maliciously changing PC/PLC settings causing loss of monitoring or control, or unauthorized access to information etc.</w:t>
            </w:r>
          </w:p>
        </w:tc>
        <w:tc>
          <w:tcPr>
            <w:tcW w:w="112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Virus/malware infection enabling back-doors, unauthorized access to data/settings, loss of control, etc.</w:t>
            </w:r>
          </w:p>
        </w:tc>
        <w:tc>
          <w:tcPr>
            <w:tcW w:w="112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FB0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Denial of Service causing loss of monitoring and control</w:t>
            </w:r>
          </w:p>
        </w:tc>
        <w:tc>
          <w:tcPr>
            <w:tcW w:w="112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failure causing complete loss of access to PC</w:t>
            </w:r>
          </w:p>
        </w:tc>
        <w:tc>
          <w:tcPr>
            <w:tcW w:w="112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FB0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 #1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failure due to exposure from dust from close proximity to industrial hardware</w:t>
            </w:r>
          </w:p>
        </w:tc>
        <w:tc>
          <w:tcPr>
            <w:tcW w:w="112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 #1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Uncontrolled computer reboots due to ESD from nearby radio equipment</w:t>
            </w:r>
          </w:p>
        </w:tc>
        <w:tc>
          <w:tcPr>
            <w:tcW w:w="112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FB0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FB0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FB0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0" w:type="dxa"/>
            <w:gridSpan w:val="7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</w:pPr>
            <w:r>
              <w:t>Network Infrastructure</w:t>
            </w: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Router/Firewall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Denial of Service causing loss of monitoring and control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7252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 alteration of configuration settings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7252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 disclosure of network traffic to/from all ports to/from all ports (MAC/cache overflow)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7252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 access to the network from unknown devices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Firewall</w:t>
            </w:r>
          </w:p>
        </w:tc>
        <w:tc>
          <w:tcPr>
            <w:tcW w:w="7252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Allowing unauthorized applications/traffic to traverse firewall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WIFI</w:t>
            </w:r>
          </w:p>
        </w:tc>
        <w:tc>
          <w:tcPr>
            <w:tcW w:w="7252" w:type="dxa"/>
          </w:tcPr>
          <w:p w:rsidR="00880FB0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 access to the network from unauthorized devices</w:t>
            </w:r>
          </w:p>
        </w:tc>
        <w:tc>
          <w:tcPr>
            <w:tcW w:w="1125" w:type="dxa"/>
          </w:tcPr>
          <w:p w:rsidR="00880FB0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31E17" w:rsidRPr="001F6683" w:rsidRDefault="00031E17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31E17" w:rsidRPr="001F6683" w:rsidRDefault="00031E17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31E17" w:rsidRPr="001F6683" w:rsidRDefault="00031E17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31E17" w:rsidRPr="001F6683" w:rsidRDefault="00031E17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0" w:type="dxa"/>
            <w:gridSpan w:val="7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</w:pPr>
            <w:r>
              <w:t>Networked Industrial Machinery / Devices</w:t>
            </w: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Denial of Service causing loss of monitoring and control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Vulnerability exploitation of device enabling parameter-value injection directly affecting safety and/or production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 modification of settings impacting safety, efficiency, and/or production</w:t>
            </w:r>
          </w:p>
        </w:tc>
        <w:tc>
          <w:tcPr>
            <w:tcW w:w="1125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31E1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failure preventing production</w:t>
            </w:r>
          </w:p>
        </w:tc>
        <w:tc>
          <w:tcPr>
            <w:tcW w:w="1125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#1</w:t>
            </w:r>
          </w:p>
        </w:tc>
        <w:tc>
          <w:tcPr>
            <w:tcW w:w="7252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manufacture if dependent system (in-feed) of asset #???? Is unresponsive</w:t>
            </w:r>
          </w:p>
        </w:tc>
        <w:tc>
          <w:tcPr>
            <w:tcW w:w="1125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A91EA5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FB0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31E17" w:rsidRPr="001F6683" w:rsidRDefault="00031E17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31E17" w:rsidRPr="001F6683" w:rsidRDefault="00031E17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031E17" w:rsidRPr="001F6683" w:rsidRDefault="00031E17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031E17" w:rsidRPr="00644881" w:rsidRDefault="00031E1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FB0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0" w:type="dxa"/>
            <w:gridSpan w:val="7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</w:pPr>
            <w:r>
              <w:t>Applications / Ladder Logic</w:t>
            </w:r>
          </w:p>
        </w:tc>
      </w:tr>
      <w:tr w:rsidR="00A91EA5" w:rsidRPr="00644881" w:rsidTr="00C6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A91EA5" w:rsidRPr="001F6683" w:rsidRDefault="00A91EA5" w:rsidP="00C64809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A91EA5" w:rsidRPr="00644881" w:rsidRDefault="00A91EA5" w:rsidP="00C64809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7252" w:type="dxa"/>
          </w:tcPr>
          <w:p w:rsidR="00A91EA5" w:rsidRPr="00644881" w:rsidRDefault="00A91EA5" w:rsidP="00C64809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Impact on production, safety, or efficiency due to improper input parameter validation inherently allowing unsafe values being </w:t>
            </w:r>
            <w:r w:rsidR="00D91B5B">
              <w:t>used</w:t>
            </w:r>
          </w:p>
        </w:tc>
        <w:tc>
          <w:tcPr>
            <w:tcW w:w="1125" w:type="dxa"/>
          </w:tcPr>
          <w:p w:rsidR="00A91EA5" w:rsidRPr="00644881" w:rsidRDefault="00D91B5B" w:rsidP="00C64809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A91EA5" w:rsidRPr="00644881" w:rsidRDefault="00D91B5B" w:rsidP="00C64809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A91EA5" w:rsidRPr="00644881" w:rsidRDefault="00A91EA5" w:rsidP="00C64809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A91EA5" w:rsidRPr="00644881" w:rsidRDefault="00A91EA5" w:rsidP="00C64809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#A</w:t>
            </w:r>
          </w:p>
        </w:tc>
        <w:tc>
          <w:tcPr>
            <w:tcW w:w="7252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Overheating due to over-clocking the engine RPM by exploiting a vulnerability in the ladder logic program which does not validate input parameters.</w:t>
            </w:r>
          </w:p>
        </w:tc>
        <w:tc>
          <w:tcPr>
            <w:tcW w:w="1125" w:type="dxa"/>
          </w:tcPr>
          <w:p w:rsidR="00880FB0" w:rsidRPr="00644881" w:rsidRDefault="00D91B5B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D91B5B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Ladder Logic</w:t>
            </w:r>
          </w:p>
        </w:tc>
        <w:tc>
          <w:tcPr>
            <w:tcW w:w="7252" w:type="dxa"/>
          </w:tcPr>
          <w:p w:rsidR="00880FB0" w:rsidRPr="00644881" w:rsidRDefault="00D91B5B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 modification of ladder logic being applied to a device thereby impacting production, safety, and/or efficiency</w:t>
            </w:r>
          </w:p>
        </w:tc>
        <w:tc>
          <w:tcPr>
            <w:tcW w:w="1125" w:type="dxa"/>
          </w:tcPr>
          <w:p w:rsidR="00880FB0" w:rsidRPr="00644881" w:rsidRDefault="00D91B5B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D91B5B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SCADA</w:t>
            </w:r>
          </w:p>
        </w:tc>
        <w:tc>
          <w:tcPr>
            <w:tcW w:w="7252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 user access leading allowing for information access, settings/configuration control, and process control.</w:t>
            </w:r>
          </w:p>
        </w:tc>
        <w:tc>
          <w:tcPr>
            <w:tcW w:w="1125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031E17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SCADA</w:t>
            </w:r>
          </w:p>
        </w:tc>
        <w:tc>
          <w:tcPr>
            <w:tcW w:w="7252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Vulnerabilities in the SCADA itself enabling a remote attacker to bypass all security and gain complete access/control over the </w:t>
            </w:r>
            <w:proofErr w:type="spellStart"/>
            <w:r>
              <w:t>the</w:t>
            </w:r>
            <w:proofErr w:type="spellEnd"/>
            <w:r>
              <w:t xml:space="preserve"> system and process.</w:t>
            </w:r>
          </w:p>
        </w:tc>
        <w:tc>
          <w:tcPr>
            <w:tcW w:w="1125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0C1877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15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031E17">
            <w:pPr>
              <w:keepNext/>
              <w:keepLines/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31452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apps</w:t>
            </w:r>
          </w:p>
        </w:tc>
        <w:tc>
          <w:tcPr>
            <w:tcW w:w="7252" w:type="dxa"/>
          </w:tcPr>
          <w:p w:rsidR="00880FB0" w:rsidRPr="00644881" w:rsidRDefault="0031452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Vulnerabilities in input parameter checking of user-input and file-input enabling buffer-overflow allowing an attacker to execute arbitrary code</w:t>
            </w:r>
          </w:p>
        </w:tc>
        <w:tc>
          <w:tcPr>
            <w:tcW w:w="1125" w:type="dxa"/>
          </w:tcPr>
          <w:p w:rsidR="00880FB0" w:rsidRPr="00644881" w:rsidRDefault="0031452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1" w:type="dxa"/>
          </w:tcPr>
          <w:p w:rsidR="00880FB0" w:rsidRPr="00644881" w:rsidRDefault="00314527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E17" w:rsidRPr="00644881" w:rsidTr="0003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E17" w:rsidRPr="00644881" w:rsidTr="0003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880FB0" w:rsidRPr="001F6683" w:rsidRDefault="00880FB0" w:rsidP="00880FB0">
            <w:pPr>
              <w:pStyle w:val="ListParagraph"/>
              <w:numPr>
                <w:ilvl w:val="0"/>
                <w:numId w:val="4"/>
              </w:numPr>
              <w:tabs>
                <w:tab w:val="clear" w:pos="5400"/>
                <w:tab w:val="clear" w:pos="10800"/>
              </w:tabs>
              <w:spacing w:before="0" w:after="0"/>
            </w:pPr>
          </w:p>
        </w:tc>
        <w:tc>
          <w:tcPr>
            <w:tcW w:w="185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2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3" w:type="dxa"/>
          </w:tcPr>
          <w:p w:rsidR="00880FB0" w:rsidRPr="00644881" w:rsidRDefault="00880FB0" w:rsidP="00880FB0">
            <w:pPr>
              <w:tabs>
                <w:tab w:val="clear" w:pos="5400"/>
                <w:tab w:val="clear" w:pos="10800"/>
              </w:tabs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0B13" w:rsidRDefault="00520B13" w:rsidP="00644881">
      <w:pPr>
        <w:ind w:firstLine="0"/>
      </w:pPr>
    </w:p>
    <w:sectPr w:rsidR="00520B13" w:rsidSect="00056998">
      <w:headerReference w:type="first" r:id="rId29"/>
      <w:pgSz w:w="23760" w:h="16834" w:orient="landscape"/>
      <w:pgMar w:top="720" w:right="720" w:bottom="720" w:left="72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FAE" w:rsidRDefault="00F66FAE" w:rsidP="000D7A6E">
      <w:r>
        <w:separator/>
      </w:r>
    </w:p>
  </w:endnote>
  <w:endnote w:type="continuationSeparator" w:id="0">
    <w:p w:rsidR="00F66FAE" w:rsidRDefault="00F66FAE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0A5D0E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A5D0E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102ED6" w:rsidRPr="00102ED6">
      <w:rPr>
        <w:sz w:val="16"/>
        <w:szCs w:val="16"/>
      </w:rPr>
      <w:t xml:space="preserve"> </w:t>
    </w:r>
    <w:r w:rsidR="00102ED6">
      <w:rPr>
        <w:sz w:val="16"/>
        <w:szCs w:val="16"/>
      </w:rPr>
      <w:tab/>
    </w:r>
    <w:r w:rsidR="00102ED6">
      <w:rPr>
        <w:sz w:val="16"/>
        <w:szCs w:val="16"/>
      </w:rPr>
      <w:tab/>
    </w:r>
    <w:r w:rsidR="00102ED6" w:rsidRPr="00102ED6">
      <w:fldChar w:fldCharType="begin"/>
    </w:r>
    <w:r w:rsidR="00102ED6" w:rsidRPr="00102ED6">
      <w:instrText xml:space="preserve"> PAGE   \* MERGEFORMAT </w:instrText>
    </w:r>
    <w:r w:rsidR="00102ED6" w:rsidRPr="00102ED6">
      <w:fldChar w:fldCharType="separate"/>
    </w:r>
    <w:r w:rsidR="000A5D0E">
      <w:rPr>
        <w:noProof/>
      </w:rPr>
      <w:t>4</w:t>
    </w:r>
    <w:r w:rsidR="00102ED6"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0D7A6E">
      <w:tab/>
    </w:r>
    <w:r w:rsidR="000D7A6E">
      <w:tab/>
    </w:r>
    <w:r w:rsidR="000D7A6E">
      <w:fldChar w:fldCharType="begin"/>
    </w:r>
    <w:r w:rsidR="000D7A6E">
      <w:instrText xml:space="preserve"> PAGE   \* MERGEFORMAT </w:instrText>
    </w:r>
    <w:r w:rsidR="000D7A6E">
      <w:fldChar w:fldCharType="separate"/>
    </w:r>
    <w:r w:rsidR="000A5D0E">
      <w:rPr>
        <w:noProof/>
      </w:rPr>
      <w:t>9</w:t>
    </w:r>
    <w:r w:rsidR="000D7A6E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Pr="008542E6" w:rsidRDefault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13" w:rsidRPr="008542E6" w:rsidRDefault="00520B13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0A5D0E">
      <w:rPr>
        <w:noProof/>
      </w:rPr>
      <w:t>8</w:t>
    </w:r>
    <w:r w:rsidRPr="00102ED6"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13" w:rsidRPr="008542E6" w:rsidRDefault="00520B13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0A8" w:rsidRPr="008542E6" w:rsidRDefault="005350A8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FAE" w:rsidRDefault="00F66FAE" w:rsidP="000D7A6E">
      <w:r>
        <w:separator/>
      </w:r>
    </w:p>
  </w:footnote>
  <w:footnote w:type="continuationSeparator" w:id="0">
    <w:p w:rsidR="00F66FAE" w:rsidRDefault="00F66FAE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F66FAE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03F28DFD852C4C03BB22586217382B43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07A9C">
          <w:t>NP Factory, Ltd.</w:t>
        </w:r>
      </w:sdtContent>
    </w:sdt>
    <w:r w:rsidR="00740E17">
      <w:tab/>
    </w:r>
    <w:r w:rsidR="00740E17">
      <w:tab/>
    </w:r>
    <w:sdt>
      <w:sdtPr>
        <w:alias w:val="Title"/>
        <w:tag w:val=""/>
        <w:id w:val="-1023854302"/>
        <w:placeholder>
          <w:docPart w:val="A2949EDA111F44CF8677F37EEEEE57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7A9C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F66FAE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47CAFA62462D43D4983AA01E92F1C8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7A9C">
          <w:t>Industrial Information Security Management System</w:t>
        </w:r>
      </w:sdtContent>
    </w:sdt>
    <w:r w:rsidR="00740E17">
      <w:tab/>
    </w:r>
    <w:r w:rsidR="00740E17">
      <w:tab/>
    </w:r>
    <w:sdt>
      <w:sdtPr>
        <w:alias w:val="Subject"/>
        <w:tag w:val=""/>
        <w:id w:val="1358393808"/>
        <w:placeholder>
          <w:docPart w:val="16C136F12CD14D16A4ED460807CE93E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07A9C">
          <w:t>Risk Register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520B13" w:rsidRDefault="00F66FAE" w:rsidP="00645AD5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alias w:val="Company"/>
        <w:tag w:val=""/>
        <w:id w:val="-192229878"/>
        <w:placeholder>
          <w:docPart w:val="3692EF5A39F64C0381F6045CF62234C3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07A9C" w:rsidRPr="00520B13">
          <w:rPr>
            <w:sz w:val="18"/>
          </w:rPr>
          <w:t>NP Factory, Ltd.</w:t>
        </w:r>
      </w:sdtContent>
    </w:sdt>
    <w:r w:rsidR="000D7A6E" w:rsidRPr="00520B13">
      <w:rPr>
        <w:sz w:val="18"/>
      </w:rPr>
      <w:tab/>
    </w:r>
    <w:r w:rsidR="000D7A6E" w:rsidRPr="00520B13">
      <w:rPr>
        <w:sz w:val="18"/>
      </w:rPr>
      <w:tab/>
    </w:r>
    <w:sdt>
      <w:sdtPr>
        <w:rPr>
          <w:sz w:val="18"/>
        </w:rPr>
        <w:alias w:val="Title"/>
        <w:tag w:val=""/>
        <w:id w:val="-1206779477"/>
        <w:placeholder>
          <w:docPart w:val="CE73CA8F01DD4B0EABEB3F95EDC01F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7A9C" w:rsidRPr="00520B13">
          <w:rPr>
            <w:sz w:val="18"/>
          </w:rPr>
          <w:t>Industrial Information Security Management System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Default="00F66FAE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1022363757"/>
        <w:placeholder>
          <w:docPart w:val="EA3A3254C36344D6AA8089DD1849DF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7A9C">
          <w:t>Industrial Information Security Management System</w:t>
        </w:r>
      </w:sdtContent>
    </w:sdt>
    <w:r w:rsidR="00102ED6">
      <w:tab/>
    </w:r>
    <w:r w:rsidR="00102ED6">
      <w:tab/>
    </w:r>
    <w:sdt>
      <w:sdtPr>
        <w:alias w:val="Subject"/>
        <w:tag w:val=""/>
        <w:id w:val="-2035720932"/>
        <w:placeholder>
          <w:docPart w:val="BE631A943E3041FA9C25DDAF1A00001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07A9C">
          <w:t>Risk Register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Default="00D42C8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13" w:rsidRPr="00520B13" w:rsidRDefault="00F66FAE" w:rsidP="000E68D3">
    <w:pPr>
      <w:pBdr>
        <w:bottom w:val="single" w:sz="4" w:space="1" w:color="auto"/>
      </w:pBdr>
      <w:tabs>
        <w:tab w:val="clear" w:pos="5400"/>
        <w:tab w:val="clear" w:pos="10800"/>
        <w:tab w:val="center" w:pos="11160"/>
        <w:tab w:val="right" w:pos="2232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555205866"/>
        <w:placeholder>
          <w:docPart w:val="D78B2C006FCF43A0AEBFAE006D41C6E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20B13" w:rsidRPr="00520B13">
          <w:rPr>
            <w:sz w:val="18"/>
          </w:rPr>
          <w:t>NP Factory, Ltd.</w:t>
        </w:r>
      </w:sdtContent>
    </w:sdt>
    <w:r w:rsidR="00520B13" w:rsidRPr="00520B13">
      <w:rPr>
        <w:sz w:val="18"/>
      </w:rPr>
      <w:tab/>
    </w:r>
    <w:r w:rsidR="00520B13" w:rsidRPr="00520B13">
      <w:rPr>
        <w:sz w:val="18"/>
      </w:rPr>
      <w:tab/>
    </w:r>
    <w:sdt>
      <w:sdtPr>
        <w:rPr>
          <w:sz w:val="18"/>
        </w:rPr>
        <w:alias w:val="Title"/>
        <w:tag w:val=""/>
        <w:id w:val="-1578427410"/>
        <w:placeholder>
          <w:docPart w:val="B0D42118780F48EE929EFBAB28D9F6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0B13" w:rsidRPr="00520B13">
          <w:rPr>
            <w:sz w:val="18"/>
          </w:rPr>
          <w:t>Industrial Information Security Management System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13" w:rsidRPr="00520B13" w:rsidRDefault="00F66FAE" w:rsidP="000A5D0E">
    <w:pPr>
      <w:pBdr>
        <w:bottom w:val="single" w:sz="4" w:space="1" w:color="auto"/>
      </w:pBdr>
      <w:tabs>
        <w:tab w:val="clear" w:pos="5400"/>
        <w:tab w:val="center" w:pos="5220"/>
      </w:tabs>
      <w:ind w:firstLine="0"/>
      <w:rPr>
        <w:sz w:val="18"/>
      </w:rPr>
    </w:pPr>
    <w:sdt>
      <w:sdtPr>
        <w:rPr>
          <w:sz w:val="18"/>
        </w:rPr>
        <w:id w:val="-1814476330"/>
        <w:docPartObj>
          <w:docPartGallery w:val="Watermarks"/>
          <w:docPartUnique/>
        </w:docPartObj>
      </w:sdtPr>
      <w:sdtEndPr/>
      <w:sdtContent>
        <w:r>
          <w:rPr>
            <w:noProof/>
            <w:sz w:val="1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50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sdtContent>
    </w:sdt>
    <w:sdt>
      <w:sdtPr>
        <w:rPr>
          <w:sz w:val="18"/>
        </w:rPr>
        <w:alias w:val="Company"/>
        <w:tag w:val=""/>
        <w:id w:val="-875157381"/>
        <w:placeholder>
          <w:docPart w:val="D36DFDC13C7643C681D3B0D32EA3AB0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20B13" w:rsidRPr="00520B13">
          <w:rPr>
            <w:sz w:val="18"/>
          </w:rPr>
          <w:t>NP Factory, Ltd.</w:t>
        </w:r>
      </w:sdtContent>
    </w:sdt>
    <w:r w:rsidR="00520B13" w:rsidRPr="00520B13">
      <w:rPr>
        <w:sz w:val="18"/>
      </w:rPr>
      <w:tab/>
    </w:r>
    <w:r w:rsidR="00520B13" w:rsidRPr="00520B13">
      <w:rPr>
        <w:sz w:val="18"/>
      </w:rPr>
      <w:tab/>
    </w:r>
    <w:sdt>
      <w:sdtPr>
        <w:rPr>
          <w:sz w:val="18"/>
        </w:rPr>
        <w:alias w:val="Title"/>
        <w:tag w:val=""/>
        <w:id w:val="1368031794"/>
        <w:placeholder>
          <w:docPart w:val="2241E0F93BCE4A4695ACABF72B821E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0B13" w:rsidRPr="00520B13">
          <w:rPr>
            <w:sz w:val="18"/>
          </w:rPr>
          <w:t>Industrial Information Security Management System</w:t>
        </w:r>
      </w:sdtContent>
    </w:sdt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0A8" w:rsidRPr="00520B13" w:rsidRDefault="00F66FAE" w:rsidP="000A5D0E">
    <w:pPr>
      <w:pBdr>
        <w:bottom w:val="single" w:sz="4" w:space="1" w:color="auto"/>
      </w:pBdr>
      <w:tabs>
        <w:tab w:val="clear" w:pos="5400"/>
        <w:tab w:val="center" w:pos="522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-1878769005"/>
        <w:placeholder>
          <w:docPart w:val="27C2AE5CAC104324AE4F3D62E1F725A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350A8" w:rsidRPr="00520B13">
          <w:rPr>
            <w:sz w:val="18"/>
          </w:rPr>
          <w:t>NP Factory, Ltd.</w:t>
        </w:r>
      </w:sdtContent>
    </w:sdt>
    <w:r w:rsidR="005350A8" w:rsidRPr="00520B13">
      <w:rPr>
        <w:sz w:val="18"/>
      </w:rPr>
      <w:tab/>
    </w:r>
    <w:r w:rsidR="005350A8" w:rsidRPr="00520B13">
      <w:rPr>
        <w:sz w:val="18"/>
      </w:rPr>
      <w:tab/>
    </w:r>
    <w:sdt>
      <w:sdtPr>
        <w:rPr>
          <w:sz w:val="18"/>
        </w:rPr>
        <w:alias w:val="Title"/>
        <w:tag w:val=""/>
        <w:id w:val="1291242186"/>
        <w:placeholder>
          <w:docPart w:val="B495F58A0E884CF7BFB92DE0DFBE43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50A8" w:rsidRPr="00520B13">
          <w:rPr>
            <w:sz w:val="18"/>
          </w:rPr>
          <w:t>Industrial Information Security Management System</w:t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8D3" w:rsidRPr="00520B13" w:rsidRDefault="00F66FAE" w:rsidP="000E68D3">
    <w:pPr>
      <w:pBdr>
        <w:bottom w:val="single" w:sz="4" w:space="1" w:color="auto"/>
      </w:pBdr>
      <w:tabs>
        <w:tab w:val="clear" w:pos="5400"/>
        <w:tab w:val="clear" w:pos="10800"/>
        <w:tab w:val="center" w:pos="11160"/>
        <w:tab w:val="right" w:pos="2232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1620183741"/>
        <w:placeholder>
          <w:docPart w:val="24969BD627764C29A08B17E3E7771193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E68D3" w:rsidRPr="00520B13">
          <w:rPr>
            <w:sz w:val="18"/>
          </w:rPr>
          <w:t>NP Factory, Ltd.</w:t>
        </w:r>
      </w:sdtContent>
    </w:sdt>
    <w:r w:rsidR="000E68D3" w:rsidRPr="00520B13">
      <w:rPr>
        <w:sz w:val="18"/>
      </w:rPr>
      <w:tab/>
    </w:r>
    <w:r w:rsidR="000E68D3" w:rsidRPr="00520B13">
      <w:rPr>
        <w:sz w:val="18"/>
      </w:rPr>
      <w:tab/>
    </w:r>
    <w:sdt>
      <w:sdtPr>
        <w:rPr>
          <w:sz w:val="18"/>
        </w:rPr>
        <w:alias w:val="Title"/>
        <w:tag w:val=""/>
        <w:id w:val="1271895044"/>
        <w:placeholder>
          <w:docPart w:val="D8758B73D68B4590ADC76B8D21B182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68D3" w:rsidRPr="00520B13">
          <w:rPr>
            <w:sz w:val="18"/>
          </w:rPr>
          <w:t>Industrial Information Security Management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7D96"/>
    <w:multiLevelType w:val="hybridMultilevel"/>
    <w:tmpl w:val="55D09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53337"/>
    <w:multiLevelType w:val="hybridMultilevel"/>
    <w:tmpl w:val="DEDA106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F056EB4"/>
    <w:multiLevelType w:val="multilevel"/>
    <w:tmpl w:val="196A6D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evenAndOddHeaders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87"/>
    <w:rsid w:val="00026174"/>
    <w:rsid w:val="00031E17"/>
    <w:rsid w:val="00056998"/>
    <w:rsid w:val="000607EF"/>
    <w:rsid w:val="000A5D0E"/>
    <w:rsid w:val="000A75C0"/>
    <w:rsid w:val="000C1877"/>
    <w:rsid w:val="000D7A6E"/>
    <w:rsid w:val="000E1B56"/>
    <w:rsid w:val="000E68D3"/>
    <w:rsid w:val="00102ED6"/>
    <w:rsid w:val="00135730"/>
    <w:rsid w:val="0019533E"/>
    <w:rsid w:val="001A2524"/>
    <w:rsid w:val="001B1ACB"/>
    <w:rsid w:val="001B74EB"/>
    <w:rsid w:val="001E7376"/>
    <w:rsid w:val="001F6683"/>
    <w:rsid w:val="00307A9C"/>
    <w:rsid w:val="00314527"/>
    <w:rsid w:val="00354C15"/>
    <w:rsid w:val="00384960"/>
    <w:rsid w:val="003C3C87"/>
    <w:rsid w:val="00445646"/>
    <w:rsid w:val="004564E6"/>
    <w:rsid w:val="004B05B0"/>
    <w:rsid w:val="004D4809"/>
    <w:rsid w:val="00520B13"/>
    <w:rsid w:val="005350A8"/>
    <w:rsid w:val="00587249"/>
    <w:rsid w:val="005939F2"/>
    <w:rsid w:val="00602E34"/>
    <w:rsid w:val="00637CF0"/>
    <w:rsid w:val="00644881"/>
    <w:rsid w:val="00645AD5"/>
    <w:rsid w:val="006F6715"/>
    <w:rsid w:val="00705BD0"/>
    <w:rsid w:val="00740E17"/>
    <w:rsid w:val="00812B46"/>
    <w:rsid w:val="0084629E"/>
    <w:rsid w:val="008542E6"/>
    <w:rsid w:val="00880FB0"/>
    <w:rsid w:val="008C296F"/>
    <w:rsid w:val="008F3AD3"/>
    <w:rsid w:val="00933820"/>
    <w:rsid w:val="009C7D54"/>
    <w:rsid w:val="009F2513"/>
    <w:rsid w:val="00A91EA5"/>
    <w:rsid w:val="00AA15D2"/>
    <w:rsid w:val="00AE1963"/>
    <w:rsid w:val="00B127A4"/>
    <w:rsid w:val="00B62DA0"/>
    <w:rsid w:val="00BE3971"/>
    <w:rsid w:val="00C73040"/>
    <w:rsid w:val="00D42C87"/>
    <w:rsid w:val="00D43EE0"/>
    <w:rsid w:val="00D91B5B"/>
    <w:rsid w:val="00DC7178"/>
    <w:rsid w:val="00ED3E9A"/>
    <w:rsid w:val="00F16DEF"/>
    <w:rsid w:val="00F62A39"/>
    <w:rsid w:val="00F66FAE"/>
    <w:rsid w:val="00F6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C621CEFD-AA21-48AB-9053-0511DE30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7CF0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8D3"/>
    <w:pPr>
      <w:keepNext/>
      <w:keepLines/>
      <w:pageBreakBefore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46" w:hanging="44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8D3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styleId="ListParagraph">
    <w:name w:val="List Paragraph"/>
    <w:basedOn w:val="Normal"/>
    <w:uiPriority w:val="34"/>
    <w:qFormat/>
    <w:rsid w:val="000E68D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E68D3"/>
    <w:pPr>
      <w:spacing w:before="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8D3"/>
    <w:pPr>
      <w:tabs>
        <w:tab w:val="clear" w:pos="5400"/>
        <w:tab w:val="clear" w:pos="1080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05%20-%20Guide%20to%20Infosec%20Vulnerability%20Analysis.docx" TargetMode="Externa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10" Type="http://schemas.openxmlformats.org/officeDocument/2006/relationships/image" Target="CompanyLogo.jpg" TargetMode="External"/><Relationship Id="rId19" Type="http://schemas.openxmlformats.org/officeDocument/2006/relationships/footer" Target="footer5.xm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AFA62462D43D4983AA01E92F1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46C4F-AD1F-46DF-9DC1-FFE8969435EB}"/>
      </w:docPartPr>
      <w:docPartBody>
        <w:p w:rsidR="000306E5" w:rsidRDefault="00537F26">
          <w:pPr>
            <w:pStyle w:val="47CAFA62462D43D4983AA01E92F1C809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3F28DFD852C4C03BB22586217382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3DACE-D39E-4D6E-86E8-2A05FDEC3B69}"/>
      </w:docPartPr>
      <w:docPartBody>
        <w:p w:rsidR="000306E5" w:rsidRDefault="00537F26">
          <w:pPr>
            <w:pStyle w:val="03F28DFD852C4C03BB22586217382B43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A2949EDA111F44CF8677F37EEEEE5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0749D-291A-457A-993F-F7F00A375C6F}"/>
      </w:docPartPr>
      <w:docPartBody>
        <w:p w:rsidR="000306E5" w:rsidRDefault="00537F26">
          <w:pPr>
            <w:pStyle w:val="A2949EDA111F44CF8677F37EEEEE57AC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16C136F12CD14D16A4ED460807CE9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159FD-7EAC-4049-A5FE-06C7F31CED8E}"/>
      </w:docPartPr>
      <w:docPartBody>
        <w:p w:rsidR="000306E5" w:rsidRDefault="00537F26">
          <w:pPr>
            <w:pStyle w:val="16C136F12CD14D16A4ED460807CE93E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87E80658D964057BC1A36E23B0E8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2995C-E93A-4466-8E50-10FB64EB5860}"/>
      </w:docPartPr>
      <w:docPartBody>
        <w:p w:rsidR="000306E5" w:rsidRDefault="00537F26">
          <w:pPr>
            <w:pStyle w:val="087E80658D964057BC1A36E23B0E811B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76335FD9A9CC4A43B98AE19382A1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EE830-58DD-4458-B2DF-FC820EFDE4BD}"/>
      </w:docPartPr>
      <w:docPartBody>
        <w:p w:rsidR="000306E5" w:rsidRDefault="00537F26">
          <w:pPr>
            <w:pStyle w:val="76335FD9A9CC4A43B98AE19382A14E47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5D1D1D366A99414DA0381C3CC5444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8443-3C9C-4636-AF2F-32B7786B75BC}"/>
      </w:docPartPr>
      <w:docPartBody>
        <w:p w:rsidR="000306E5" w:rsidRDefault="00537F26">
          <w:pPr>
            <w:pStyle w:val="5D1D1D366A99414DA0381C3CC5444F16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DD7F4A0B098646E89238812DB800E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9C0DE-4C57-485F-902B-96D735BAB262}"/>
      </w:docPartPr>
      <w:docPartBody>
        <w:p w:rsidR="000306E5" w:rsidRDefault="00537F26">
          <w:pPr>
            <w:pStyle w:val="DD7F4A0B098646E89238812DB800E8F7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F2BE92972F904A7A9D6B29E804C17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4350F-A39E-4A14-B72B-49AEC195DADF}"/>
      </w:docPartPr>
      <w:docPartBody>
        <w:p w:rsidR="000306E5" w:rsidRDefault="00537F26">
          <w:pPr>
            <w:pStyle w:val="F2BE92972F904A7A9D6B29E804C17C9E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9AC8C769F821474DBF45A82E003C4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7FB3B-A56D-4CA9-AC0D-9C0F5838099E}"/>
      </w:docPartPr>
      <w:docPartBody>
        <w:p w:rsidR="000306E5" w:rsidRDefault="00537F26">
          <w:pPr>
            <w:pStyle w:val="9AC8C769F821474DBF45A82E003C46B9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9228D1CB2C9F402BBC37281F8FF10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95C0-BA01-49C2-AA2E-AE5AE3BE6F9B}"/>
      </w:docPartPr>
      <w:docPartBody>
        <w:p w:rsidR="000306E5" w:rsidRDefault="00537F26">
          <w:pPr>
            <w:pStyle w:val="9228D1CB2C9F402BBC37281F8FF108B0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3692EF5A39F64C0381F6045CF6223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F9607-39D1-497F-838A-E32438F7F64C}"/>
      </w:docPartPr>
      <w:docPartBody>
        <w:p w:rsidR="000306E5" w:rsidRDefault="00537F26">
          <w:pPr>
            <w:pStyle w:val="3692EF5A39F64C0381F6045CF62234C3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CE73CA8F01DD4B0EABEB3F95EDC0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B2F-51F6-4E35-BC92-47BD4A5E2929}"/>
      </w:docPartPr>
      <w:docPartBody>
        <w:p w:rsidR="000306E5" w:rsidRDefault="00537F26">
          <w:pPr>
            <w:pStyle w:val="CE73CA8F01DD4B0EABEB3F95EDC01FDD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EA3A3254C36344D6AA8089DD1849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7B489-6E3C-469E-A6D0-AD6698E87A90}"/>
      </w:docPartPr>
      <w:docPartBody>
        <w:p w:rsidR="000306E5" w:rsidRDefault="00537F26">
          <w:pPr>
            <w:pStyle w:val="EA3A3254C36344D6AA8089DD1849DF9A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BE631A943E3041FA9C25DDAF1A000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44B16-19FC-45BA-8586-994C3719EEA4}"/>
      </w:docPartPr>
      <w:docPartBody>
        <w:p w:rsidR="000306E5" w:rsidRDefault="00537F26">
          <w:pPr>
            <w:pStyle w:val="BE631A943E3041FA9C25DDAF1A00001E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D36DFDC13C7643C681D3B0D32EA3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D1F61-A704-4BEE-B400-738827952E51}"/>
      </w:docPartPr>
      <w:docPartBody>
        <w:p w:rsidR="001E372C" w:rsidRDefault="00C10212" w:rsidP="00C10212">
          <w:pPr>
            <w:pStyle w:val="D36DFDC13C7643C681D3B0D32EA3AB0E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2241E0F93BCE4A4695ACABF72B821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7EAB6-380E-477D-81BF-9213D2E22467}"/>
      </w:docPartPr>
      <w:docPartBody>
        <w:p w:rsidR="001E372C" w:rsidRDefault="00C10212" w:rsidP="00C10212">
          <w:pPr>
            <w:pStyle w:val="2241E0F93BCE4A4695ACABF72B821E71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D78B2C006FCF43A0AEBFAE006D41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EF7E-1AD5-4AC2-90F0-CB5EE6E8EDC2}"/>
      </w:docPartPr>
      <w:docPartBody>
        <w:p w:rsidR="001E372C" w:rsidRDefault="00C10212" w:rsidP="00C10212">
          <w:pPr>
            <w:pStyle w:val="D78B2C006FCF43A0AEBFAE006D41C6E7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B0D42118780F48EE929EFBAB28D9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0AAA-B28D-45A1-B69A-23E669E8F632}"/>
      </w:docPartPr>
      <w:docPartBody>
        <w:p w:rsidR="001E372C" w:rsidRDefault="00C10212" w:rsidP="00C10212">
          <w:pPr>
            <w:pStyle w:val="B0D42118780F48EE929EFBAB28D9F69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27C2AE5CAC104324AE4F3D62E1F72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3E-1779-4E0C-94A8-72E9FBC4B6BE}"/>
      </w:docPartPr>
      <w:docPartBody>
        <w:p w:rsidR="001E372C" w:rsidRDefault="00C10212" w:rsidP="00C10212">
          <w:pPr>
            <w:pStyle w:val="27C2AE5CAC104324AE4F3D62E1F725A4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B495F58A0E884CF7BFB92DE0DFBE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E91BA-F391-4742-84FD-EE703FB6B5F6}"/>
      </w:docPartPr>
      <w:docPartBody>
        <w:p w:rsidR="001E372C" w:rsidRDefault="00C10212" w:rsidP="00C10212">
          <w:pPr>
            <w:pStyle w:val="B495F58A0E884CF7BFB92DE0DFBE43C8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24969BD627764C29A08B17E3E777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EBBC-D808-43D8-B622-B2F92F367680}"/>
      </w:docPartPr>
      <w:docPartBody>
        <w:p w:rsidR="001E372C" w:rsidRDefault="00C10212" w:rsidP="00C10212">
          <w:pPr>
            <w:pStyle w:val="24969BD627764C29A08B17E3E7771193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D8758B73D68B4590ADC76B8D21B18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3A133-31DB-469A-865F-86980632BB46}"/>
      </w:docPartPr>
      <w:docPartBody>
        <w:p w:rsidR="001E372C" w:rsidRDefault="00C10212" w:rsidP="00C10212">
          <w:pPr>
            <w:pStyle w:val="D8758B73D68B4590ADC76B8D21B18245"/>
          </w:pPr>
          <w:r w:rsidRPr="004F49D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26"/>
    <w:rsid w:val="000306E5"/>
    <w:rsid w:val="001E372C"/>
    <w:rsid w:val="001E66CA"/>
    <w:rsid w:val="002A7DCE"/>
    <w:rsid w:val="00537F26"/>
    <w:rsid w:val="0054167D"/>
    <w:rsid w:val="00C10212"/>
    <w:rsid w:val="00C5140C"/>
    <w:rsid w:val="00C6188F"/>
    <w:rsid w:val="00D633B8"/>
    <w:rsid w:val="00E0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212"/>
    <w:rPr>
      <w:color w:val="808080"/>
    </w:rPr>
  </w:style>
  <w:style w:type="paragraph" w:customStyle="1" w:styleId="47CAFA62462D43D4983AA01E92F1C809">
    <w:name w:val="47CAFA62462D43D4983AA01E92F1C809"/>
  </w:style>
  <w:style w:type="paragraph" w:customStyle="1" w:styleId="03F28DFD852C4C03BB22586217382B43">
    <w:name w:val="03F28DFD852C4C03BB22586217382B43"/>
  </w:style>
  <w:style w:type="paragraph" w:customStyle="1" w:styleId="A2949EDA111F44CF8677F37EEEEE57AC">
    <w:name w:val="A2949EDA111F44CF8677F37EEEEE57AC"/>
  </w:style>
  <w:style w:type="paragraph" w:customStyle="1" w:styleId="16C136F12CD14D16A4ED460807CE93E0">
    <w:name w:val="16C136F12CD14D16A4ED460807CE93E0"/>
  </w:style>
  <w:style w:type="paragraph" w:customStyle="1" w:styleId="087E80658D964057BC1A36E23B0E811B">
    <w:name w:val="087E80658D964057BC1A36E23B0E811B"/>
  </w:style>
  <w:style w:type="paragraph" w:customStyle="1" w:styleId="76335FD9A9CC4A43B98AE19382A14E47">
    <w:name w:val="76335FD9A9CC4A43B98AE19382A14E47"/>
  </w:style>
  <w:style w:type="paragraph" w:customStyle="1" w:styleId="5D1D1D366A99414DA0381C3CC5444F16">
    <w:name w:val="5D1D1D366A99414DA0381C3CC5444F16"/>
  </w:style>
  <w:style w:type="paragraph" w:customStyle="1" w:styleId="DD7F4A0B098646E89238812DB800E8F7">
    <w:name w:val="DD7F4A0B098646E89238812DB800E8F7"/>
  </w:style>
  <w:style w:type="paragraph" w:customStyle="1" w:styleId="F2BE92972F904A7A9D6B29E804C17C9E">
    <w:name w:val="F2BE92972F904A7A9D6B29E804C17C9E"/>
  </w:style>
  <w:style w:type="paragraph" w:customStyle="1" w:styleId="9AC8C769F821474DBF45A82E003C46B9">
    <w:name w:val="9AC8C769F821474DBF45A82E003C46B9"/>
  </w:style>
  <w:style w:type="paragraph" w:customStyle="1" w:styleId="9228D1CB2C9F402BBC37281F8FF108B0">
    <w:name w:val="9228D1CB2C9F402BBC37281F8FF108B0"/>
  </w:style>
  <w:style w:type="paragraph" w:customStyle="1" w:styleId="3692EF5A39F64C0381F6045CF62234C3">
    <w:name w:val="3692EF5A39F64C0381F6045CF62234C3"/>
  </w:style>
  <w:style w:type="paragraph" w:customStyle="1" w:styleId="CE73CA8F01DD4B0EABEB3F95EDC01FDD">
    <w:name w:val="CE73CA8F01DD4B0EABEB3F95EDC01FDD"/>
  </w:style>
  <w:style w:type="paragraph" w:customStyle="1" w:styleId="EA3A3254C36344D6AA8089DD1849DF9A">
    <w:name w:val="EA3A3254C36344D6AA8089DD1849DF9A"/>
  </w:style>
  <w:style w:type="paragraph" w:customStyle="1" w:styleId="BE631A943E3041FA9C25DDAF1A00001E">
    <w:name w:val="BE631A943E3041FA9C25DDAF1A00001E"/>
  </w:style>
  <w:style w:type="paragraph" w:customStyle="1" w:styleId="D36DFDC13C7643C681D3B0D32EA3AB0E">
    <w:name w:val="D36DFDC13C7643C681D3B0D32EA3AB0E"/>
    <w:rsid w:val="00C10212"/>
  </w:style>
  <w:style w:type="paragraph" w:customStyle="1" w:styleId="2241E0F93BCE4A4695ACABF72B821E71">
    <w:name w:val="2241E0F93BCE4A4695ACABF72B821E71"/>
    <w:rsid w:val="00C10212"/>
  </w:style>
  <w:style w:type="paragraph" w:customStyle="1" w:styleId="D78B2C006FCF43A0AEBFAE006D41C6E7">
    <w:name w:val="D78B2C006FCF43A0AEBFAE006D41C6E7"/>
    <w:rsid w:val="00C10212"/>
  </w:style>
  <w:style w:type="paragraph" w:customStyle="1" w:styleId="B0D42118780F48EE929EFBAB28D9F690">
    <w:name w:val="B0D42118780F48EE929EFBAB28D9F690"/>
    <w:rsid w:val="00C10212"/>
  </w:style>
  <w:style w:type="paragraph" w:customStyle="1" w:styleId="27C2AE5CAC104324AE4F3D62E1F725A4">
    <w:name w:val="27C2AE5CAC104324AE4F3D62E1F725A4"/>
    <w:rsid w:val="00C10212"/>
  </w:style>
  <w:style w:type="paragraph" w:customStyle="1" w:styleId="B495F58A0E884CF7BFB92DE0DFBE43C8">
    <w:name w:val="B495F58A0E884CF7BFB92DE0DFBE43C8"/>
    <w:rsid w:val="00C10212"/>
  </w:style>
  <w:style w:type="paragraph" w:customStyle="1" w:styleId="24969BD627764C29A08B17E3E7771193">
    <w:name w:val="24969BD627764C29A08B17E3E7771193"/>
    <w:rsid w:val="00C10212"/>
  </w:style>
  <w:style w:type="paragraph" w:customStyle="1" w:styleId="D8758B73D68B4590ADC76B8D21B18245">
    <w:name w:val="D8758B73D68B4590ADC76B8D21B18245"/>
    <w:rsid w:val="00C10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200C-ED70-46A9-9CF2-BF7155B6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91</TotalTime>
  <Pages>1</Pages>
  <Words>1193</Words>
  <Characters>6802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Industrial Information Security Management System</vt:lpstr>
      <vt:lpstr/>
      <vt:lpstr>Instructions</vt:lpstr>
      <vt:lpstr/>
      <vt:lpstr>Overview</vt:lpstr>
      <vt:lpstr/>
      <vt:lpstr>Top Risks</vt:lpstr>
      <vt:lpstr>Risk Register</vt:lpstr>
    </vt:vector>
  </TitlesOfParts>
  <Manager>Manager Pocock</Manager>
  <Company>NP Factory, Ltd.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Risk Register</dc:subject>
  <dc:creator>Nathan Pocock</dc:creator>
  <cp:keywords>risk</cp:keywords>
  <dc:description>Template for storing risks in a register.</dc:description>
  <cp:lastModifiedBy>Nathan Pocock</cp:lastModifiedBy>
  <cp:revision>18</cp:revision>
  <dcterms:created xsi:type="dcterms:W3CDTF">2016-09-09T01:59:00Z</dcterms:created>
  <dcterms:modified xsi:type="dcterms:W3CDTF">2016-09-23T20:11:00Z</dcterms:modified>
  <cp:category>Risk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Plant Floor</vt:lpwstr>
  </property>
  <property fmtid="{D5CDD505-2E9C-101B-9397-08002B2CF9AE}" pid="3" name="Document number">
    <vt:lpwstr>06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I-ISMS</vt:lpwstr>
  </property>
  <property fmtid="{D5CDD505-2E9C-101B-9397-08002B2CF9AE}" pid="8" name="Status">
    <vt:lpwstr>INTERNAL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