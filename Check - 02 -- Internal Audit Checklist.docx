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footer7.xml" ContentType="application/vnd.openxmlformats-officedocument.wordprocessingml.footer+xml"/>
  <Override PartName="/word/header7.xml" ContentType="application/vnd.openxmlformats-officedocument.wordprocessingml.head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354C15" w:rsidRPr="00933820" w:rsidTr="00354C15">
        <w:tc>
          <w:tcPr>
            <w:tcW w:w="5395" w:type="dxa"/>
          </w:tcPr>
          <w:p w:rsidR="00354C15" w:rsidRPr="00933820" w:rsidRDefault="00ED3E9A" w:rsidP="00354C15">
            <w:pPr>
              <w:spacing w:line="480" w:lineRule="auto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INCLUDEPICTURE  "C:\\Users\\nathan pocock\\OneDrive\\wgu-capstone\\templates\\CompanyLogo.jpg" \* MERGEFORMATINET </w:instrText>
            </w:r>
            <w:r>
              <w:rPr>
                <w:rFonts w:cs="Arial"/>
              </w:rPr>
              <w:fldChar w:fldCharType="separate"/>
            </w:r>
            <w:r w:rsidR="00F838EA">
              <w:rPr>
                <w:rFonts w:cs="Arial"/>
              </w:rPr>
              <w:fldChar w:fldCharType="begin"/>
            </w:r>
            <w:r w:rsidR="00F838EA">
              <w:rPr>
                <w:rFonts w:cs="Arial"/>
              </w:rPr>
              <w:instrText xml:space="preserve"> INCLUDEPICTURE  "C:\\Users\\nathan pocock\\OneDrive\\wgu-capstone\\templates\\CompanyLogo.jpg" \* MERGEFORMATINET </w:instrText>
            </w:r>
            <w:r w:rsidR="00F838EA">
              <w:rPr>
                <w:rFonts w:cs="Arial"/>
              </w:rPr>
              <w:fldChar w:fldCharType="separate"/>
            </w:r>
            <w:r w:rsidR="0008187C">
              <w:rPr>
                <w:rFonts w:cs="Arial"/>
              </w:rPr>
              <w:fldChar w:fldCharType="begin"/>
            </w:r>
            <w:r w:rsidR="0008187C">
              <w:rPr>
                <w:rFonts w:cs="Arial"/>
              </w:rPr>
              <w:instrText xml:space="preserve"> INCLUDEPICTURE  "C:\\Users\\nathan pocock\\OneDrive\\wgu-capstone\\templates\\CompanyLogo.jpg" \* MERGEFORMATINET </w:instrText>
            </w:r>
            <w:r w:rsidR="0008187C">
              <w:rPr>
                <w:rFonts w:cs="Arial"/>
              </w:rPr>
              <w:fldChar w:fldCharType="separate"/>
            </w:r>
            <w:r w:rsidR="008D27E6">
              <w:rPr>
                <w:rFonts w:cs="Arial"/>
              </w:rPr>
              <w:fldChar w:fldCharType="begin"/>
            </w:r>
            <w:r w:rsidR="008D27E6">
              <w:rPr>
                <w:rFonts w:cs="Arial"/>
              </w:rPr>
              <w:instrText xml:space="preserve"> INCLUDEPICTURE  "C:\\Users\\nathan pocock\\OneDrive\\wgu-capstone\\templates\\CompanyLogo.jpg" \* MERGEFORMATINET </w:instrText>
            </w:r>
            <w:r w:rsidR="008D27E6">
              <w:rPr>
                <w:rFonts w:cs="Arial"/>
              </w:rPr>
              <w:fldChar w:fldCharType="separate"/>
            </w:r>
            <w:r w:rsidR="007856DA">
              <w:rPr>
                <w:rFonts w:cs="Arial"/>
              </w:rPr>
              <w:fldChar w:fldCharType="begin"/>
            </w:r>
            <w:r w:rsidR="007856DA">
              <w:rPr>
                <w:rFonts w:cs="Arial"/>
              </w:rPr>
              <w:instrText xml:space="preserve"> </w:instrText>
            </w:r>
            <w:r w:rsidR="007856DA">
              <w:rPr>
                <w:rFonts w:cs="Arial"/>
              </w:rPr>
              <w:instrText>INCLUDEPICTURE  "C:\\Users\\nathan pocock\\OneDrive\\wgu-capstone\\templates\\CompanyLogo.jpg" \* MERGEFORMATINET</w:instrText>
            </w:r>
            <w:r w:rsidR="007856DA">
              <w:rPr>
                <w:rFonts w:cs="Arial"/>
              </w:rPr>
              <w:instrText xml:space="preserve"> </w:instrText>
            </w:r>
            <w:r w:rsidR="007856DA">
              <w:rPr>
                <w:rFonts w:cs="Arial"/>
              </w:rPr>
              <w:fldChar w:fldCharType="separate"/>
            </w:r>
            <w:r w:rsidR="007856DA">
              <w:rPr>
                <w:rFonts w:cs="Arial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62.75pt;height:80.25pt">
                  <v:imagedata r:id="rId8" r:href="rId9"/>
                </v:shape>
              </w:pict>
            </w:r>
            <w:r w:rsidR="007856DA">
              <w:rPr>
                <w:rFonts w:cs="Arial"/>
              </w:rPr>
              <w:fldChar w:fldCharType="end"/>
            </w:r>
            <w:r w:rsidR="008D27E6">
              <w:rPr>
                <w:rFonts w:cs="Arial"/>
              </w:rPr>
              <w:fldChar w:fldCharType="end"/>
            </w:r>
            <w:r w:rsidR="0008187C">
              <w:rPr>
                <w:rFonts w:cs="Arial"/>
              </w:rPr>
              <w:fldChar w:fldCharType="end"/>
            </w:r>
            <w:r w:rsidR="00F838EA">
              <w:rPr>
                <w:rFonts w:cs="Arial"/>
              </w:rPr>
              <w:fldChar w:fldCharType="end"/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5395" w:type="dxa"/>
          </w:tcPr>
          <w:p w:rsidR="00354C15" w:rsidRPr="00933820" w:rsidRDefault="00354C15" w:rsidP="001B74EB">
            <w:pPr>
              <w:spacing w:line="480" w:lineRule="auto"/>
              <w:jc w:val="right"/>
              <w:rPr>
                <w:rFonts w:cs="Arial"/>
                <w:sz w:val="20"/>
              </w:rPr>
            </w:pPr>
            <w:r w:rsidRPr="00933820">
              <w:rPr>
                <w:rFonts w:cs="Arial"/>
                <w:b/>
                <w:sz w:val="20"/>
              </w:rPr>
              <w:fldChar w:fldCharType="begin"/>
            </w:r>
            <w:r w:rsidRPr="00933820">
              <w:rPr>
                <w:rFonts w:cs="Arial"/>
                <w:b/>
                <w:sz w:val="20"/>
              </w:rPr>
              <w:instrText xml:space="preserve"> DOCPROPERTY  Project  \* MERGEFORMAT </w:instrText>
            </w:r>
            <w:r w:rsidRPr="00933820">
              <w:rPr>
                <w:rFonts w:cs="Arial"/>
                <w:b/>
                <w:sz w:val="20"/>
              </w:rPr>
              <w:fldChar w:fldCharType="separate"/>
            </w:r>
            <w:r w:rsidR="009E67EA">
              <w:rPr>
                <w:rFonts w:cs="Arial"/>
                <w:b/>
                <w:sz w:val="20"/>
              </w:rPr>
              <w:t>I-ISMS Implementation</w:t>
            </w:r>
            <w:r w:rsidRPr="00933820">
              <w:rPr>
                <w:rFonts w:cs="Arial"/>
                <w:b/>
                <w:sz w:val="20"/>
              </w:rPr>
              <w:fldChar w:fldCharType="end"/>
            </w:r>
            <w:r w:rsidRPr="00933820">
              <w:rPr>
                <w:rFonts w:cs="Arial"/>
                <w:b/>
                <w:sz w:val="20"/>
              </w:rPr>
              <w:br/>
            </w:r>
            <w:r w:rsidR="001B74EB">
              <w:rPr>
                <w:rFonts w:cs="Arial"/>
                <w:b/>
                <w:sz w:val="20"/>
              </w:rPr>
              <w:t>Revision</w:t>
            </w:r>
            <w:r w:rsidRPr="00933820">
              <w:rPr>
                <w:rFonts w:cs="Arial"/>
                <w:sz w:val="20"/>
              </w:rPr>
              <w:t xml:space="preserve"> </w:t>
            </w:r>
            <w:r w:rsidR="001B74EB">
              <w:rPr>
                <w:rFonts w:cs="Arial"/>
                <w:sz w:val="20"/>
              </w:rPr>
              <w:fldChar w:fldCharType="begin"/>
            </w:r>
            <w:r w:rsidR="001B74EB">
              <w:rPr>
                <w:rFonts w:cs="Arial"/>
                <w:sz w:val="20"/>
              </w:rPr>
              <w:instrText xml:space="preserve"> DOCPROPERTY  Revision  \* MERGEFORMAT </w:instrText>
            </w:r>
            <w:r w:rsidR="001B74EB">
              <w:rPr>
                <w:rFonts w:cs="Arial"/>
                <w:sz w:val="20"/>
              </w:rPr>
              <w:fldChar w:fldCharType="separate"/>
            </w:r>
            <w:r w:rsidR="009E67EA">
              <w:rPr>
                <w:rFonts w:cs="Arial"/>
                <w:sz w:val="20"/>
              </w:rPr>
              <w:t>1</w:t>
            </w:r>
            <w:r w:rsidR="001B74EB">
              <w:rPr>
                <w:rFonts w:cs="Arial"/>
                <w:sz w:val="20"/>
              </w:rPr>
              <w:fldChar w:fldCharType="end"/>
            </w:r>
          </w:p>
        </w:tc>
      </w:tr>
    </w:tbl>
    <w:p w:rsidR="00135730" w:rsidRPr="00933820" w:rsidRDefault="00135730" w:rsidP="0060184B">
      <w:pPr>
        <w:spacing w:line="480" w:lineRule="auto"/>
        <w:ind w:firstLine="0"/>
        <w:rPr>
          <w:rFonts w:cs="Arial"/>
          <w:b/>
          <w:sz w:val="32"/>
        </w:rPr>
      </w:pPr>
      <w:r w:rsidRPr="00933820">
        <w:rPr>
          <w:rFonts w:cs="Arial"/>
          <w:b/>
          <w:sz w:val="32"/>
        </w:rPr>
        <w:fldChar w:fldCharType="begin"/>
      </w:r>
      <w:r w:rsidRPr="00933820">
        <w:rPr>
          <w:rFonts w:cs="Arial"/>
          <w:b/>
          <w:sz w:val="32"/>
        </w:rPr>
        <w:instrText xml:space="preserve"> DOCPROPERTY  Company  \* MERGEFORMAT </w:instrText>
      </w:r>
      <w:r w:rsidRPr="00933820">
        <w:rPr>
          <w:rFonts w:cs="Arial"/>
          <w:b/>
          <w:sz w:val="32"/>
        </w:rPr>
        <w:fldChar w:fldCharType="separate"/>
      </w:r>
      <w:r w:rsidR="009E67EA">
        <w:rPr>
          <w:rFonts w:cs="Arial"/>
          <w:b/>
          <w:sz w:val="32"/>
        </w:rPr>
        <w:t>NP Factory, Ltd.</w:t>
      </w:r>
      <w:r w:rsidRPr="00933820">
        <w:rPr>
          <w:rFonts w:cs="Arial"/>
          <w:b/>
          <w:sz w:val="32"/>
        </w:rPr>
        <w:fldChar w:fldCharType="end"/>
      </w:r>
    </w:p>
    <w:p w:rsidR="00135730" w:rsidRPr="00933820" w:rsidRDefault="00135730" w:rsidP="0060184B">
      <w:pPr>
        <w:spacing w:line="480" w:lineRule="auto"/>
        <w:ind w:firstLine="0"/>
        <w:rPr>
          <w:rFonts w:cs="Arial"/>
          <w:b/>
          <w:sz w:val="24"/>
        </w:rPr>
      </w:pPr>
      <w:r w:rsidRPr="00933820">
        <w:rPr>
          <w:rFonts w:cs="Arial"/>
          <w:b/>
          <w:sz w:val="24"/>
        </w:rPr>
        <w:fldChar w:fldCharType="begin"/>
      </w:r>
      <w:r w:rsidRPr="00933820">
        <w:rPr>
          <w:rFonts w:cs="Arial"/>
          <w:b/>
          <w:sz w:val="24"/>
        </w:rPr>
        <w:instrText xml:space="preserve"> DOCPROPERTY  Department  \* MERGEFORMAT </w:instrText>
      </w:r>
      <w:r w:rsidRPr="00933820">
        <w:rPr>
          <w:rFonts w:cs="Arial"/>
          <w:b/>
          <w:sz w:val="24"/>
        </w:rPr>
        <w:fldChar w:fldCharType="separate"/>
      </w:r>
      <w:r w:rsidR="009E67EA">
        <w:rPr>
          <w:rFonts w:cs="Arial"/>
          <w:b/>
          <w:sz w:val="24"/>
        </w:rPr>
        <w:t>Factory floor</w:t>
      </w:r>
      <w:r w:rsidRPr="00933820">
        <w:rPr>
          <w:rFonts w:cs="Arial"/>
          <w:b/>
          <w:sz w:val="24"/>
        </w:rPr>
        <w:fldChar w:fldCharType="end"/>
      </w:r>
    </w:p>
    <w:sdt>
      <w:sdtPr>
        <w:rPr>
          <w:rFonts w:cs="Arial"/>
          <w:b/>
          <w:sz w:val="72"/>
          <w:szCs w:val="72"/>
        </w:rPr>
        <w:alias w:val="Title"/>
        <w:tag w:val=""/>
        <w:id w:val="-959560251"/>
        <w:placeholder>
          <w:docPart w:val="F3B15E782839427BB2DBEC5262E991DD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135730" w:rsidRPr="00933820" w:rsidRDefault="005A3810" w:rsidP="0060184B">
          <w:pPr>
            <w:pBdr>
              <w:top w:val="single" w:sz="36" w:space="24" w:color="auto"/>
              <w:bottom w:val="single" w:sz="4" w:space="31" w:color="auto"/>
            </w:pBdr>
            <w:spacing w:before="480" w:after="960"/>
            <w:ind w:firstLine="0"/>
            <w:rPr>
              <w:rFonts w:ascii="Arial Black" w:hAnsi="Arial Black"/>
              <w:b/>
              <w:sz w:val="72"/>
              <w:szCs w:val="72"/>
            </w:rPr>
          </w:pPr>
          <w:r>
            <w:rPr>
              <w:rFonts w:cs="Arial"/>
              <w:b/>
              <w:sz w:val="72"/>
              <w:szCs w:val="72"/>
            </w:rPr>
            <w:t>Industrial Information Security Management System</w:t>
          </w:r>
        </w:p>
      </w:sdtContent>
    </w:sdt>
    <w:sdt>
      <w:sdtPr>
        <w:rPr>
          <w:rFonts w:ascii="Arial Black" w:hAnsi="Arial Black"/>
          <w:sz w:val="40"/>
        </w:rPr>
        <w:alias w:val="Subject"/>
        <w:tag w:val=""/>
        <w:id w:val="543952202"/>
        <w:placeholder>
          <w:docPart w:val="64BBB4D0409145B486E4F616DBB8CEF5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:rsidR="00135730" w:rsidRPr="00933820" w:rsidRDefault="003D3CAB" w:rsidP="0060184B">
          <w:pPr>
            <w:pBdr>
              <w:bottom w:val="single" w:sz="4" w:space="24" w:color="auto"/>
            </w:pBdr>
            <w:spacing w:before="480" w:after="480"/>
            <w:ind w:firstLine="0"/>
            <w:rPr>
              <w:rFonts w:ascii="Arial Black" w:hAnsi="Arial Black"/>
              <w:sz w:val="40"/>
            </w:rPr>
          </w:pPr>
          <w:r>
            <w:rPr>
              <w:rFonts w:ascii="Arial Black" w:hAnsi="Arial Black"/>
              <w:sz w:val="40"/>
            </w:rPr>
            <w:t>Internal Audit Checklist</w:t>
          </w:r>
        </w:p>
      </w:sdtContent>
    </w:sdt>
    <w:p w:rsidR="00135730" w:rsidRPr="00933820" w:rsidRDefault="007856DA" w:rsidP="0060184B">
      <w:pPr>
        <w:spacing w:before="720" w:after="240"/>
        <w:ind w:firstLine="0"/>
        <w:rPr>
          <w:rFonts w:cs="Arial"/>
        </w:rPr>
      </w:pPr>
      <w:sdt>
        <w:sdtPr>
          <w:rPr>
            <w:rFonts w:cs="Arial"/>
          </w:rPr>
          <w:alias w:val="Author"/>
          <w:tag w:val=""/>
          <w:id w:val="1861546718"/>
          <w:placeholder>
            <w:docPart w:val="048A22A0C1CC40449C3A62DCF3CE3F64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7C5124">
            <w:rPr>
              <w:rFonts w:cs="Arial"/>
            </w:rPr>
            <w:t>Nathan Pocock</w:t>
          </w:r>
        </w:sdtContent>
      </w:sdt>
    </w:p>
    <w:p w:rsidR="00135730" w:rsidRPr="00933820" w:rsidRDefault="00933820" w:rsidP="0060184B">
      <w:pPr>
        <w:spacing w:line="720" w:lineRule="auto"/>
        <w:ind w:firstLine="0"/>
        <w:rPr>
          <w:rFonts w:cs="Arial"/>
        </w:rPr>
      </w:pPr>
      <w:r w:rsidRPr="00933820">
        <w:rPr>
          <w:rFonts w:cs="Arial"/>
        </w:rPr>
        <w:fldChar w:fldCharType="begin"/>
      </w:r>
      <w:r w:rsidRPr="00933820">
        <w:rPr>
          <w:rFonts w:cs="Arial"/>
        </w:rPr>
        <w:instrText xml:space="preserve"> DOCPROPERTY  URL  \* MERGEFORMAT </w:instrText>
      </w:r>
      <w:r w:rsidRPr="00933820">
        <w:rPr>
          <w:rFonts w:cs="Arial"/>
        </w:rPr>
        <w:fldChar w:fldCharType="separate"/>
      </w:r>
      <w:r w:rsidR="009E67EA">
        <w:rPr>
          <w:rFonts w:cs="Arial"/>
        </w:rPr>
        <w:t>https://our.intranet/path/to/document.docx</w:t>
      </w:r>
      <w:r w:rsidRPr="00933820">
        <w:rPr>
          <w:rFonts w:cs="Arial"/>
        </w:rPr>
        <w:fldChar w:fldCharType="end"/>
      </w:r>
    </w:p>
    <w:p w:rsidR="000D7A6E" w:rsidRDefault="000D7A6E" w:rsidP="000D7A6E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0"/>
        <w:gridCol w:w="6830"/>
      </w:tblGrid>
      <w:tr w:rsidR="00933820" w:rsidTr="001B74EB">
        <w:tc>
          <w:tcPr>
            <w:tcW w:w="3960" w:type="dxa"/>
          </w:tcPr>
          <w:p w:rsidR="00933820" w:rsidRDefault="00933820" w:rsidP="0060184B">
            <w:pPr>
              <w:ind w:firstLine="0"/>
            </w:pPr>
            <w:r w:rsidRPr="00933820">
              <w:rPr>
                <w:rFonts w:cs="Arial"/>
                <w:b/>
                <w:sz w:val="20"/>
              </w:rPr>
              <w:lastRenderedPageBreak/>
              <w:fldChar w:fldCharType="begin"/>
            </w:r>
            <w:r w:rsidRPr="00933820">
              <w:rPr>
                <w:rFonts w:cs="Arial"/>
                <w:b/>
                <w:sz w:val="20"/>
              </w:rPr>
              <w:instrText xml:space="preserve"> DOCPROPERTY  Project  \* MERGEFORMAT </w:instrText>
            </w:r>
            <w:r w:rsidRPr="00933820">
              <w:rPr>
                <w:rFonts w:cs="Arial"/>
                <w:b/>
                <w:sz w:val="20"/>
              </w:rPr>
              <w:fldChar w:fldCharType="separate"/>
            </w:r>
            <w:r w:rsidR="009E67EA">
              <w:rPr>
                <w:rFonts w:cs="Arial"/>
                <w:b/>
                <w:sz w:val="20"/>
              </w:rPr>
              <w:t>I-ISMS Implementation</w:t>
            </w:r>
            <w:r w:rsidRPr="00933820">
              <w:rPr>
                <w:rFonts w:cs="Arial"/>
                <w:b/>
                <w:sz w:val="20"/>
              </w:rPr>
              <w:fldChar w:fldCharType="end"/>
            </w:r>
            <w:r w:rsidRPr="00933820">
              <w:rPr>
                <w:rFonts w:cs="Arial"/>
                <w:b/>
                <w:sz w:val="20"/>
              </w:rPr>
              <w:br/>
            </w:r>
            <w:r w:rsidR="001B74EB">
              <w:rPr>
                <w:rFonts w:cs="Arial"/>
                <w:b/>
                <w:sz w:val="20"/>
              </w:rPr>
              <w:t>Revision</w:t>
            </w:r>
            <w:r w:rsidRPr="00933820">
              <w:rPr>
                <w:rFonts w:cs="Arial"/>
                <w:sz w:val="20"/>
              </w:rPr>
              <w:t xml:space="preserve"> </w:t>
            </w:r>
            <w:r w:rsidR="001B74EB">
              <w:rPr>
                <w:rFonts w:cs="Arial"/>
                <w:sz w:val="20"/>
              </w:rPr>
              <w:fldChar w:fldCharType="begin"/>
            </w:r>
            <w:r w:rsidR="001B74EB">
              <w:rPr>
                <w:rFonts w:cs="Arial"/>
                <w:sz w:val="20"/>
              </w:rPr>
              <w:instrText xml:space="preserve"> DOCPROPERTY  Revision  \* MERGEFORMAT </w:instrText>
            </w:r>
            <w:r w:rsidR="001B74EB">
              <w:rPr>
                <w:rFonts w:cs="Arial"/>
                <w:sz w:val="20"/>
              </w:rPr>
              <w:fldChar w:fldCharType="separate"/>
            </w:r>
            <w:r w:rsidR="009E67EA">
              <w:rPr>
                <w:rFonts w:cs="Arial"/>
                <w:sz w:val="20"/>
              </w:rPr>
              <w:t>1</w:t>
            </w:r>
            <w:r w:rsidR="001B74EB">
              <w:rPr>
                <w:rFonts w:cs="Arial"/>
                <w:sz w:val="20"/>
              </w:rPr>
              <w:fldChar w:fldCharType="end"/>
            </w:r>
            <w:r w:rsidR="001B74EB">
              <w:rPr>
                <w:rFonts w:cs="Arial"/>
                <w:sz w:val="20"/>
              </w:rPr>
              <w:t xml:space="preserve"> </w:t>
            </w:r>
            <w:r w:rsidR="001B74EB" w:rsidRPr="001B74EB">
              <w:rPr>
                <w:rFonts w:cs="Arial"/>
                <w:sz w:val="20"/>
                <w:vertAlign w:val="superscript"/>
              </w:rPr>
              <w:t>(</w:t>
            </w:r>
            <w:r w:rsidR="001B74EB" w:rsidRPr="001B74EB">
              <w:rPr>
                <w:rFonts w:cs="Arial"/>
                <w:sz w:val="20"/>
                <w:vertAlign w:val="superscript"/>
              </w:rPr>
              <w:fldChar w:fldCharType="begin"/>
            </w:r>
            <w:r w:rsidR="001B74EB" w:rsidRPr="001B74EB">
              <w:rPr>
                <w:rFonts w:cs="Arial"/>
                <w:sz w:val="20"/>
                <w:vertAlign w:val="superscript"/>
              </w:rPr>
              <w:instrText xml:space="preserve"> REVNUM   \* MERGEFORMAT </w:instrText>
            </w:r>
            <w:r w:rsidR="001B74EB" w:rsidRPr="001B74EB">
              <w:rPr>
                <w:rFonts w:cs="Arial"/>
                <w:sz w:val="20"/>
                <w:vertAlign w:val="superscript"/>
              </w:rPr>
              <w:fldChar w:fldCharType="separate"/>
            </w:r>
            <w:r w:rsidR="009E67EA">
              <w:rPr>
                <w:rFonts w:cs="Arial"/>
                <w:noProof/>
                <w:sz w:val="20"/>
                <w:vertAlign w:val="superscript"/>
              </w:rPr>
              <w:t>1</w:t>
            </w:r>
            <w:r w:rsidR="001B74EB" w:rsidRPr="001B74EB">
              <w:rPr>
                <w:rFonts w:cs="Arial"/>
                <w:sz w:val="20"/>
                <w:vertAlign w:val="superscript"/>
              </w:rPr>
              <w:fldChar w:fldCharType="end"/>
            </w:r>
            <w:r w:rsidR="001B74EB" w:rsidRPr="001B74EB">
              <w:rPr>
                <w:rFonts w:cs="Arial"/>
                <w:sz w:val="20"/>
                <w:vertAlign w:val="superscript"/>
              </w:rPr>
              <w:t>)</w:t>
            </w:r>
          </w:p>
        </w:tc>
        <w:tc>
          <w:tcPr>
            <w:tcW w:w="6830" w:type="dxa"/>
          </w:tcPr>
          <w:sdt>
            <w:sdtPr>
              <w:rPr>
                <w:b/>
                <w:sz w:val="36"/>
              </w:rPr>
              <w:alias w:val="Title"/>
              <w:tag w:val=""/>
              <w:id w:val="-1829738690"/>
              <w:placeholder>
                <w:docPart w:val="30F9F7E03B264F8FBCC0832057913230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p w:rsidR="001B74EB" w:rsidRPr="00F16DEF" w:rsidRDefault="005A3810" w:rsidP="0060184B">
                <w:pPr>
                  <w:ind w:firstLine="0"/>
                  <w:rPr>
                    <w:b/>
                  </w:rPr>
                </w:pPr>
                <w:r>
                  <w:rPr>
                    <w:b/>
                    <w:sz w:val="36"/>
                  </w:rPr>
                  <w:t>Industrial Information Security Management System</w:t>
                </w:r>
              </w:p>
            </w:sdtContent>
          </w:sdt>
          <w:sdt>
            <w:sdtPr>
              <w:rPr>
                <w:sz w:val="28"/>
              </w:rPr>
              <w:alias w:val="Subject"/>
              <w:tag w:val=""/>
              <w:id w:val="365415274"/>
              <w:placeholder>
                <w:docPart w:val="616C28146CD546E2A94065E73C8CC1BC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p w:rsidR="001B74EB" w:rsidRDefault="003D3CAB" w:rsidP="0060184B">
                <w:pPr>
                  <w:pStyle w:val="Subtitle"/>
                  <w:ind w:firstLine="0"/>
                </w:pPr>
                <w:r>
                  <w:rPr>
                    <w:sz w:val="28"/>
                  </w:rPr>
                  <w:t>Internal Audit Checklist</w:t>
                </w:r>
              </w:p>
            </w:sdtContent>
          </w:sdt>
          <w:p w:rsidR="001B74EB" w:rsidRPr="001B74EB" w:rsidRDefault="001B74EB" w:rsidP="0060184B">
            <w:pPr>
              <w:spacing w:line="240" w:lineRule="auto"/>
              <w:ind w:firstLine="0"/>
              <w:rPr>
                <w:i/>
              </w:rPr>
            </w:pPr>
            <w:r>
              <w:t xml:space="preserve">Editor: </w:t>
            </w:r>
            <w:r w:rsidRPr="001B74EB">
              <w:rPr>
                <w:i/>
              </w:rPr>
              <w:fldChar w:fldCharType="begin"/>
            </w:r>
            <w:r w:rsidRPr="001B74EB">
              <w:rPr>
                <w:i/>
              </w:rPr>
              <w:instrText xml:space="preserve"> DOCPROPERTY  Editor  \* MERGEFORMAT </w:instrText>
            </w:r>
            <w:r w:rsidRPr="001B74EB">
              <w:rPr>
                <w:i/>
              </w:rPr>
              <w:fldChar w:fldCharType="separate"/>
            </w:r>
            <w:r w:rsidR="009E67EA">
              <w:rPr>
                <w:i/>
              </w:rPr>
              <w:t>Nathan Pocock</w:t>
            </w:r>
            <w:r w:rsidRPr="001B74EB">
              <w:rPr>
                <w:i/>
              </w:rPr>
              <w:fldChar w:fldCharType="end"/>
            </w:r>
          </w:p>
          <w:p w:rsidR="00933820" w:rsidRDefault="001B74EB" w:rsidP="0060184B">
            <w:pPr>
              <w:ind w:firstLine="0"/>
            </w:pPr>
            <w:r>
              <w:t xml:space="preserve">Authors: </w:t>
            </w:r>
            <w:sdt>
              <w:sdtPr>
                <w:rPr>
                  <w:i/>
                </w:rPr>
                <w:alias w:val="Author"/>
                <w:tag w:val=""/>
                <w:id w:val="9967954"/>
                <w:placeholder>
                  <w:docPart w:val="EC4D60ACF9454A98B464E7918ACA103F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:text/>
              </w:sdtPr>
              <w:sdtEndPr/>
              <w:sdtContent>
                <w:r w:rsidR="007C5124">
                  <w:rPr>
                    <w:i/>
                  </w:rPr>
                  <w:t>Nathan Pocock</w:t>
                </w:r>
              </w:sdtContent>
            </w:sdt>
          </w:p>
        </w:tc>
      </w:tr>
    </w:tbl>
    <w:sdt>
      <w:sdtPr>
        <w:rPr>
          <w:b/>
          <w:sz w:val="28"/>
        </w:rPr>
        <w:alias w:val="Category"/>
        <w:tag w:val=""/>
        <w:id w:val="1904878456"/>
        <w:placeholder>
          <w:docPart w:val="14AC2647E98940EC9EE53CB9EB5D1FBA"/>
        </w:placeholder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EndPr/>
      <w:sdtContent>
        <w:p w:rsidR="00AA15D2" w:rsidRPr="001B74EB" w:rsidRDefault="003D3CAB" w:rsidP="0060184B">
          <w:pPr>
            <w:pBdr>
              <w:top w:val="single" w:sz="18" w:space="18" w:color="auto"/>
              <w:bottom w:val="single" w:sz="18" w:space="18" w:color="auto"/>
            </w:pBdr>
            <w:spacing w:before="360" w:after="360" w:line="240" w:lineRule="auto"/>
            <w:ind w:firstLine="0"/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Continuous Improvement</w:t>
          </w:r>
        </w:p>
      </w:sdtContent>
    </w:sdt>
    <w:p w:rsidR="00C73040" w:rsidRPr="00C73040" w:rsidRDefault="00C73040" w:rsidP="0060184B">
      <w:pPr>
        <w:pBdr>
          <w:top w:val="single" w:sz="2" w:space="12" w:color="auto"/>
          <w:bottom w:val="single" w:sz="2" w:space="12" w:color="auto"/>
        </w:pBdr>
        <w:spacing w:before="480" w:after="480" w:line="240" w:lineRule="auto"/>
        <w:ind w:firstLine="0"/>
        <w:jc w:val="center"/>
        <w:rPr>
          <w:sz w:val="40"/>
        </w:rPr>
      </w:pPr>
      <w:r w:rsidRPr="00C73040">
        <w:rPr>
          <w:sz w:val="40"/>
        </w:rPr>
        <w:fldChar w:fldCharType="begin"/>
      </w:r>
      <w:r w:rsidRPr="00C73040">
        <w:rPr>
          <w:sz w:val="40"/>
        </w:rPr>
        <w:instrText xml:space="preserve"> DOCPROPERTY  Status  \* MERGEFORMAT </w:instrText>
      </w:r>
      <w:r w:rsidRPr="00C73040">
        <w:rPr>
          <w:sz w:val="40"/>
        </w:rPr>
        <w:fldChar w:fldCharType="separate"/>
      </w:r>
      <w:r w:rsidR="009E67EA">
        <w:rPr>
          <w:sz w:val="40"/>
        </w:rPr>
        <w:t>PRIVATE</w:t>
      </w:r>
      <w:r w:rsidRPr="00C73040">
        <w:rPr>
          <w:sz w:val="40"/>
        </w:rPr>
        <w:fldChar w:fldCharType="end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55"/>
        <w:gridCol w:w="6835"/>
      </w:tblGrid>
      <w:tr w:rsidR="00C73040" w:rsidTr="00C73040">
        <w:tc>
          <w:tcPr>
            <w:tcW w:w="3955" w:type="dxa"/>
          </w:tcPr>
          <w:p w:rsidR="00C73040" w:rsidRPr="00F670BD" w:rsidRDefault="00C73040" w:rsidP="0060184B">
            <w:pPr>
              <w:spacing w:before="120" w:after="0" w:line="240" w:lineRule="auto"/>
              <w:ind w:firstLine="0"/>
              <w:rPr>
                <w:sz w:val="16"/>
              </w:rPr>
            </w:pPr>
            <w:r w:rsidRPr="00F670BD">
              <w:rPr>
                <w:sz w:val="16"/>
              </w:rPr>
              <w:fldChar w:fldCharType="begin"/>
            </w:r>
            <w:r w:rsidRPr="00F670BD">
              <w:rPr>
                <w:sz w:val="16"/>
              </w:rPr>
              <w:instrText xml:space="preserve"> FILENAME  \* Caps  \* MERGEFORMAT </w:instrText>
            </w:r>
            <w:r w:rsidRPr="00F670BD">
              <w:rPr>
                <w:sz w:val="16"/>
              </w:rPr>
              <w:fldChar w:fldCharType="separate"/>
            </w:r>
            <w:r w:rsidR="009E67EA">
              <w:rPr>
                <w:noProof/>
                <w:sz w:val="16"/>
              </w:rPr>
              <w:t>Document1</w:t>
            </w:r>
            <w:r w:rsidRPr="00F670BD">
              <w:rPr>
                <w:sz w:val="16"/>
              </w:rPr>
              <w:fldChar w:fldCharType="end"/>
            </w:r>
          </w:p>
          <w:p w:rsidR="00C73040" w:rsidRPr="00F670BD" w:rsidRDefault="00C73040" w:rsidP="0060184B">
            <w:pPr>
              <w:spacing w:before="120" w:after="0" w:line="240" w:lineRule="auto"/>
              <w:ind w:firstLine="0"/>
              <w:rPr>
                <w:sz w:val="16"/>
              </w:rPr>
            </w:pPr>
            <w:r w:rsidRPr="00F670BD">
              <w:rPr>
                <w:sz w:val="16"/>
              </w:rPr>
              <w:t xml:space="preserve">Version: </w:t>
            </w:r>
            <w:r w:rsidR="00F670BD" w:rsidRPr="00F670BD">
              <w:rPr>
                <w:rFonts w:cs="Arial"/>
                <w:sz w:val="16"/>
              </w:rPr>
              <w:fldChar w:fldCharType="begin"/>
            </w:r>
            <w:r w:rsidR="00F670BD" w:rsidRPr="00F670BD">
              <w:rPr>
                <w:rFonts w:cs="Arial"/>
                <w:sz w:val="16"/>
              </w:rPr>
              <w:instrText xml:space="preserve"> DOCPROPERTY  Revision  \* MERGEFORMAT </w:instrText>
            </w:r>
            <w:r w:rsidR="00F670BD" w:rsidRPr="00F670BD">
              <w:rPr>
                <w:rFonts w:cs="Arial"/>
                <w:sz w:val="16"/>
              </w:rPr>
              <w:fldChar w:fldCharType="separate"/>
            </w:r>
            <w:r w:rsidR="009E67EA">
              <w:rPr>
                <w:rFonts w:cs="Arial"/>
                <w:sz w:val="16"/>
              </w:rPr>
              <w:t>1</w:t>
            </w:r>
            <w:r w:rsidR="00F670BD" w:rsidRPr="00F670BD">
              <w:rPr>
                <w:rFonts w:cs="Arial"/>
                <w:sz w:val="16"/>
              </w:rPr>
              <w:fldChar w:fldCharType="end"/>
            </w:r>
            <w:r w:rsidR="00F670BD" w:rsidRPr="00F670BD">
              <w:rPr>
                <w:rFonts w:cs="Arial"/>
                <w:sz w:val="16"/>
              </w:rPr>
              <w:t xml:space="preserve"> </w:t>
            </w:r>
            <w:r w:rsidRPr="00F670BD">
              <w:rPr>
                <w:sz w:val="16"/>
              </w:rPr>
              <w:t xml:space="preserve">Revision </w:t>
            </w:r>
            <w:r w:rsidRPr="00F670BD">
              <w:rPr>
                <w:sz w:val="16"/>
              </w:rPr>
              <w:fldChar w:fldCharType="begin"/>
            </w:r>
            <w:r w:rsidRPr="00F670BD">
              <w:rPr>
                <w:sz w:val="16"/>
              </w:rPr>
              <w:instrText xml:space="preserve"> REVNUM   \* MERGEFORMAT </w:instrText>
            </w:r>
            <w:r w:rsidRPr="00F670BD">
              <w:rPr>
                <w:sz w:val="16"/>
              </w:rPr>
              <w:fldChar w:fldCharType="separate"/>
            </w:r>
            <w:r w:rsidR="009E67EA">
              <w:rPr>
                <w:noProof/>
                <w:sz w:val="16"/>
              </w:rPr>
              <w:t>1</w:t>
            </w:r>
            <w:r w:rsidRPr="00F670BD">
              <w:rPr>
                <w:sz w:val="16"/>
              </w:rPr>
              <w:fldChar w:fldCharType="end"/>
            </w:r>
          </w:p>
          <w:p w:rsidR="00C73040" w:rsidRPr="00F670BD" w:rsidRDefault="00C73040" w:rsidP="0060184B">
            <w:pPr>
              <w:spacing w:before="120" w:after="0" w:line="240" w:lineRule="auto"/>
              <w:ind w:firstLine="0"/>
              <w:rPr>
                <w:sz w:val="16"/>
              </w:rPr>
            </w:pPr>
            <w:r w:rsidRPr="00F670BD">
              <w:rPr>
                <w:sz w:val="16"/>
              </w:rPr>
              <w:t xml:space="preserve">Pages: </w:t>
            </w:r>
            <w:r w:rsidRPr="00F670BD">
              <w:rPr>
                <w:sz w:val="16"/>
              </w:rPr>
              <w:fldChar w:fldCharType="begin"/>
            </w:r>
            <w:r w:rsidRPr="00F670BD">
              <w:rPr>
                <w:sz w:val="16"/>
              </w:rPr>
              <w:instrText xml:space="preserve"> DOCPROPERTY  Pages  \* MERGEFORMAT </w:instrText>
            </w:r>
            <w:r w:rsidRPr="00F670BD">
              <w:rPr>
                <w:sz w:val="16"/>
              </w:rPr>
              <w:fldChar w:fldCharType="separate"/>
            </w:r>
            <w:r w:rsidR="009E67EA">
              <w:rPr>
                <w:sz w:val="16"/>
              </w:rPr>
              <w:t>2</w:t>
            </w:r>
            <w:r w:rsidRPr="00F670BD">
              <w:rPr>
                <w:sz w:val="16"/>
              </w:rPr>
              <w:fldChar w:fldCharType="end"/>
            </w:r>
          </w:p>
        </w:tc>
        <w:tc>
          <w:tcPr>
            <w:tcW w:w="6835" w:type="dxa"/>
          </w:tcPr>
          <w:p w:rsidR="00C73040" w:rsidRPr="00F670BD" w:rsidRDefault="00C73040" w:rsidP="0060184B">
            <w:pPr>
              <w:spacing w:before="120" w:after="0" w:line="240" w:lineRule="auto"/>
              <w:ind w:hanging="15"/>
              <w:rPr>
                <w:sz w:val="16"/>
              </w:rPr>
            </w:pPr>
            <w:r w:rsidRPr="00F670BD">
              <w:rPr>
                <w:sz w:val="16"/>
              </w:rPr>
              <w:t xml:space="preserve">Path: </w:t>
            </w:r>
            <w:r w:rsidRPr="00F670BD">
              <w:rPr>
                <w:sz w:val="16"/>
              </w:rPr>
              <w:fldChar w:fldCharType="begin"/>
            </w:r>
            <w:r w:rsidRPr="00F670BD">
              <w:rPr>
                <w:sz w:val="16"/>
              </w:rPr>
              <w:instrText xml:space="preserve"> FILENAME  \p  \* MERGEFORMAT </w:instrText>
            </w:r>
            <w:r w:rsidRPr="00F670BD">
              <w:rPr>
                <w:sz w:val="16"/>
              </w:rPr>
              <w:fldChar w:fldCharType="separate"/>
            </w:r>
            <w:r w:rsidR="009E67EA">
              <w:rPr>
                <w:noProof/>
                <w:sz w:val="16"/>
              </w:rPr>
              <w:t>Document1</w:t>
            </w:r>
            <w:r w:rsidRPr="00F670BD">
              <w:rPr>
                <w:sz w:val="16"/>
              </w:rPr>
              <w:fldChar w:fldCharType="end"/>
            </w:r>
          </w:p>
          <w:p w:rsidR="00F670BD" w:rsidRDefault="00C73040" w:rsidP="0060184B">
            <w:pPr>
              <w:spacing w:before="120" w:after="0" w:line="240" w:lineRule="auto"/>
              <w:ind w:hanging="15"/>
              <w:rPr>
                <w:sz w:val="16"/>
              </w:rPr>
            </w:pPr>
            <w:r w:rsidRPr="00F670BD">
              <w:rPr>
                <w:sz w:val="16"/>
              </w:rPr>
              <w:t xml:space="preserve">Keywords: </w:t>
            </w:r>
            <w:r w:rsidRPr="00F670BD">
              <w:rPr>
                <w:sz w:val="16"/>
              </w:rPr>
              <w:fldChar w:fldCharType="begin"/>
            </w:r>
            <w:r w:rsidRPr="00F670BD">
              <w:rPr>
                <w:sz w:val="16"/>
              </w:rPr>
              <w:instrText xml:space="preserve"> DOCPROPERTY  Keywords  \* MERGEFORMAT </w:instrText>
            </w:r>
            <w:r w:rsidRPr="00F670BD">
              <w:rPr>
                <w:sz w:val="16"/>
              </w:rPr>
              <w:fldChar w:fldCharType="separate"/>
            </w:r>
            <w:proofErr w:type="spellStart"/>
            <w:r w:rsidR="009E67EA">
              <w:rPr>
                <w:sz w:val="16"/>
              </w:rPr>
              <w:t>iisms</w:t>
            </w:r>
            <w:proofErr w:type="spellEnd"/>
            <w:r w:rsidR="009E67EA">
              <w:rPr>
                <w:sz w:val="16"/>
              </w:rPr>
              <w:t>, risk, applicability, policy</w:t>
            </w:r>
            <w:r w:rsidRPr="00F670BD">
              <w:rPr>
                <w:sz w:val="16"/>
              </w:rPr>
              <w:fldChar w:fldCharType="end"/>
            </w:r>
            <w:r w:rsidR="00F670BD" w:rsidRPr="00F670BD">
              <w:rPr>
                <w:sz w:val="16"/>
              </w:rPr>
              <w:t xml:space="preserve"> </w:t>
            </w:r>
          </w:p>
          <w:p w:rsidR="00C73040" w:rsidRDefault="00F670BD" w:rsidP="0060184B">
            <w:pPr>
              <w:spacing w:before="120" w:after="0" w:line="240" w:lineRule="auto"/>
              <w:ind w:hanging="15"/>
            </w:pPr>
            <w:r w:rsidRPr="00F670BD">
              <w:rPr>
                <w:sz w:val="16"/>
              </w:rPr>
              <w:t xml:space="preserve">Last Saved by </w:t>
            </w:r>
            <w:r w:rsidRPr="00F670BD">
              <w:rPr>
                <w:sz w:val="16"/>
              </w:rPr>
              <w:fldChar w:fldCharType="begin"/>
            </w:r>
            <w:r w:rsidRPr="00F670BD">
              <w:rPr>
                <w:sz w:val="16"/>
              </w:rPr>
              <w:instrText xml:space="preserve"> DOCPROPERTY  LastSavedBy  \* MERGEFORMAT </w:instrText>
            </w:r>
            <w:r w:rsidRPr="00F670BD">
              <w:rPr>
                <w:sz w:val="16"/>
              </w:rPr>
              <w:fldChar w:fldCharType="end"/>
            </w:r>
            <w:r w:rsidRPr="00F670BD">
              <w:rPr>
                <w:sz w:val="16"/>
              </w:rPr>
              <w:t xml:space="preserve"> on </w:t>
            </w:r>
            <w:r w:rsidRPr="00F670BD">
              <w:rPr>
                <w:sz w:val="16"/>
              </w:rPr>
              <w:fldChar w:fldCharType="begin"/>
            </w:r>
            <w:r w:rsidRPr="00F670BD">
              <w:rPr>
                <w:sz w:val="16"/>
              </w:rPr>
              <w:instrText xml:space="preserve"> DOCPROPERTY  LastSavedTime  \* MERGEFORMAT </w:instrText>
            </w:r>
            <w:r w:rsidRPr="00F670BD">
              <w:rPr>
                <w:sz w:val="16"/>
              </w:rPr>
              <w:fldChar w:fldCharType="separate"/>
            </w:r>
            <w:r w:rsidR="009E67EA">
              <w:rPr>
                <w:sz w:val="16"/>
              </w:rPr>
              <w:t>1/1/1601 12:00 AM</w:t>
            </w:r>
            <w:r w:rsidRPr="00F670BD">
              <w:rPr>
                <w:sz w:val="16"/>
              </w:rPr>
              <w:fldChar w:fldCharType="end"/>
            </w:r>
          </w:p>
        </w:tc>
      </w:tr>
      <w:tr w:rsidR="001B74EB" w:rsidTr="00C73040">
        <w:tc>
          <w:tcPr>
            <w:tcW w:w="3955" w:type="dxa"/>
          </w:tcPr>
          <w:p w:rsidR="001B74EB" w:rsidRPr="00F670BD" w:rsidRDefault="001B74EB" w:rsidP="00F16DEF">
            <w:pPr>
              <w:spacing w:before="0" w:after="100" w:afterAutospacing="1" w:line="240" w:lineRule="auto"/>
              <w:rPr>
                <w:sz w:val="16"/>
              </w:rPr>
            </w:pPr>
          </w:p>
        </w:tc>
        <w:tc>
          <w:tcPr>
            <w:tcW w:w="6835" w:type="dxa"/>
          </w:tcPr>
          <w:p w:rsidR="001B74EB" w:rsidRPr="00740E17" w:rsidRDefault="00ED3E9A" w:rsidP="0060184B">
            <w:pPr>
              <w:spacing w:before="0" w:after="100" w:afterAutospacing="1" w:line="240" w:lineRule="auto"/>
              <w:ind w:firstLine="0"/>
              <w:rPr>
                <w:sz w:val="20"/>
              </w:rPr>
            </w:pPr>
            <w:r w:rsidRPr="00740E17">
              <w:rPr>
                <w:sz w:val="20"/>
              </w:rPr>
              <w:fldChar w:fldCharType="begin"/>
            </w:r>
            <w:r w:rsidRPr="00740E17">
              <w:rPr>
                <w:sz w:val="20"/>
              </w:rPr>
              <w:instrText xml:space="preserve"> INCLUDEPICTURE  "C:\\Users\\nathan pocock\\OneDrive\\wgu-capstone\\templates\\CompanyLogo.jpg" \* MERGEFORMATINET </w:instrText>
            </w:r>
            <w:r w:rsidRPr="00740E17">
              <w:rPr>
                <w:sz w:val="20"/>
              </w:rPr>
              <w:fldChar w:fldCharType="separate"/>
            </w:r>
            <w:r w:rsidR="00F838EA">
              <w:rPr>
                <w:sz w:val="20"/>
              </w:rPr>
              <w:fldChar w:fldCharType="begin"/>
            </w:r>
            <w:r w:rsidR="00F838EA">
              <w:rPr>
                <w:sz w:val="20"/>
              </w:rPr>
              <w:instrText xml:space="preserve"> INCLUDEPICTURE  "C:\\Users\\nathan pocock\\OneDrive\\wgu-capstone\\templates\\CompanyLogo.jpg" \* MERGEFORMATINET </w:instrText>
            </w:r>
            <w:r w:rsidR="00F838EA">
              <w:rPr>
                <w:sz w:val="20"/>
              </w:rPr>
              <w:fldChar w:fldCharType="separate"/>
            </w:r>
            <w:r w:rsidR="0008187C">
              <w:rPr>
                <w:sz w:val="20"/>
              </w:rPr>
              <w:fldChar w:fldCharType="begin"/>
            </w:r>
            <w:r w:rsidR="0008187C">
              <w:rPr>
                <w:sz w:val="20"/>
              </w:rPr>
              <w:instrText xml:space="preserve"> INCLUDEPICTURE  "C:\\Users\\nathan pocock\\OneDrive\\wgu-capstone\\templates\\CompanyLogo.jpg" \* MERGEFORMATINET </w:instrText>
            </w:r>
            <w:r w:rsidR="0008187C">
              <w:rPr>
                <w:sz w:val="20"/>
              </w:rPr>
              <w:fldChar w:fldCharType="separate"/>
            </w:r>
            <w:r w:rsidR="008D27E6">
              <w:rPr>
                <w:sz w:val="20"/>
              </w:rPr>
              <w:fldChar w:fldCharType="begin"/>
            </w:r>
            <w:r w:rsidR="008D27E6">
              <w:rPr>
                <w:sz w:val="20"/>
              </w:rPr>
              <w:instrText xml:space="preserve"> INCLUDEPICTURE  "C:\\Users\\nathan pocock\\OneDrive\\wgu-capstone\\templates\\CompanyLogo.jpg" \* MERGEFORMATINET </w:instrText>
            </w:r>
            <w:r w:rsidR="008D27E6">
              <w:rPr>
                <w:sz w:val="20"/>
              </w:rPr>
              <w:fldChar w:fldCharType="separate"/>
            </w:r>
            <w:r w:rsidR="007856DA">
              <w:rPr>
                <w:sz w:val="20"/>
              </w:rPr>
              <w:fldChar w:fldCharType="begin"/>
            </w:r>
            <w:r w:rsidR="007856DA">
              <w:rPr>
                <w:sz w:val="20"/>
              </w:rPr>
              <w:instrText xml:space="preserve"> </w:instrText>
            </w:r>
            <w:r w:rsidR="007856DA">
              <w:rPr>
                <w:sz w:val="20"/>
              </w:rPr>
              <w:instrText>INCLUDEPICTURE  "C:\\Users\\nathan pocock\\OneD</w:instrText>
            </w:r>
            <w:r w:rsidR="007856DA">
              <w:rPr>
                <w:sz w:val="20"/>
              </w:rPr>
              <w:instrText>rive\\wgu-capstone\\templates\\CompanyLogo.jpg" \* MERGEFORMATINET</w:instrText>
            </w:r>
            <w:r w:rsidR="007856DA">
              <w:rPr>
                <w:sz w:val="20"/>
              </w:rPr>
              <w:instrText xml:space="preserve"> </w:instrText>
            </w:r>
            <w:r w:rsidR="007856DA">
              <w:rPr>
                <w:sz w:val="20"/>
              </w:rPr>
              <w:fldChar w:fldCharType="separate"/>
            </w:r>
            <w:r w:rsidR="007856DA">
              <w:rPr>
                <w:sz w:val="20"/>
              </w:rPr>
              <w:pict>
                <v:shape id="_x0000_i1026" type="#_x0000_t75" style="width:162.75pt;height:80.25pt">
                  <v:imagedata r:id="rId8" r:href="rId10"/>
                </v:shape>
              </w:pict>
            </w:r>
            <w:r w:rsidR="007856DA">
              <w:rPr>
                <w:sz w:val="20"/>
              </w:rPr>
              <w:fldChar w:fldCharType="end"/>
            </w:r>
            <w:r w:rsidR="008D27E6">
              <w:rPr>
                <w:sz w:val="20"/>
              </w:rPr>
              <w:fldChar w:fldCharType="end"/>
            </w:r>
            <w:r w:rsidR="0008187C">
              <w:rPr>
                <w:sz w:val="20"/>
              </w:rPr>
              <w:fldChar w:fldCharType="end"/>
            </w:r>
            <w:r w:rsidR="00F838EA">
              <w:rPr>
                <w:sz w:val="20"/>
              </w:rPr>
              <w:fldChar w:fldCharType="end"/>
            </w:r>
            <w:r w:rsidRPr="00740E17">
              <w:rPr>
                <w:sz w:val="20"/>
              </w:rPr>
              <w:fldChar w:fldCharType="end"/>
            </w:r>
          </w:p>
          <w:p w:rsidR="001B74EB" w:rsidRPr="00740E17" w:rsidRDefault="007856DA" w:rsidP="0060184B">
            <w:pPr>
              <w:spacing w:before="0" w:after="0" w:line="276" w:lineRule="auto"/>
              <w:ind w:firstLine="0"/>
              <w:rPr>
                <w:b/>
                <w:sz w:val="20"/>
              </w:rPr>
            </w:pPr>
            <w:sdt>
              <w:sdtPr>
                <w:rPr>
                  <w:b/>
                  <w:sz w:val="20"/>
                </w:rPr>
                <w:alias w:val="Company"/>
                <w:tag w:val=""/>
                <w:id w:val="-1296357987"/>
                <w:placeholder>
                  <w:docPart w:val="17E83994375F47BF94DB94D67DDDB33A"/>
                </w:placeholder>
                <w:dataBinding w:prefixMappings="xmlns:ns0='http://schemas.openxmlformats.org/officeDocument/2006/extended-properties' " w:xpath="/ns0:Properties[1]/ns0:Company[1]" w:storeItemID="{6668398D-A668-4E3E-A5EB-62B293D839F1}"/>
                <w:text/>
              </w:sdtPr>
              <w:sdtEndPr/>
              <w:sdtContent>
                <w:r w:rsidR="005A3810">
                  <w:rPr>
                    <w:b/>
                    <w:sz w:val="20"/>
                  </w:rPr>
                  <w:t>NP Factory, Ltd.</w:t>
                </w:r>
              </w:sdtContent>
            </w:sdt>
          </w:p>
          <w:sdt>
            <w:sdtPr>
              <w:rPr>
                <w:sz w:val="20"/>
              </w:rPr>
              <w:alias w:val="Company Address"/>
              <w:tag w:val=""/>
              <w:id w:val="-1746332098"/>
              <w:placeholder>
                <w:docPart w:val="40639BDEEB364DC98A0FB54FE2E3D734"/>
              </w:placeholder>
              <w:showingPlcHdr/>
              <w:dataBinding w:prefixMappings="xmlns:ns0='http://schemas.microsoft.com/office/2006/coverPageProps' " w:xpath="/ns0:CoverPageProperties[1]/ns0:CompanyAddress[1]" w:storeItemID="{55AF091B-3C7A-41E3-B477-F2FDAA23CFDA}"/>
              <w:text/>
            </w:sdtPr>
            <w:sdtEndPr/>
            <w:sdtContent>
              <w:p w:rsidR="001B74EB" w:rsidRPr="00740E17" w:rsidRDefault="001B74EB" w:rsidP="0060184B">
                <w:pPr>
                  <w:spacing w:before="0" w:after="0" w:line="276" w:lineRule="auto"/>
                  <w:ind w:firstLine="0"/>
                  <w:rPr>
                    <w:sz w:val="20"/>
                  </w:rPr>
                </w:pPr>
                <w:r w:rsidRPr="00740E17">
                  <w:rPr>
                    <w:rStyle w:val="PlaceholderText"/>
                    <w:sz w:val="20"/>
                  </w:rPr>
                  <w:t>[Company Address]</w:t>
                </w:r>
              </w:p>
            </w:sdtContent>
          </w:sdt>
          <w:p w:rsidR="001B74EB" w:rsidRPr="00740E17" w:rsidRDefault="00F62A39" w:rsidP="0060184B">
            <w:pPr>
              <w:spacing w:before="0" w:after="0" w:line="276" w:lineRule="auto"/>
              <w:ind w:firstLine="0"/>
              <w:rPr>
                <w:sz w:val="20"/>
              </w:rPr>
            </w:pPr>
            <w:r w:rsidRPr="00740E17">
              <w:rPr>
                <w:sz w:val="20"/>
              </w:rPr>
              <w:fldChar w:fldCharType="begin"/>
            </w:r>
            <w:r w:rsidRPr="00740E17">
              <w:rPr>
                <w:sz w:val="20"/>
              </w:rPr>
              <w:instrText xml:space="preserve"> DOCPROPERTY  Department  \* MERGEFORMAT </w:instrText>
            </w:r>
            <w:r w:rsidRPr="00740E17">
              <w:rPr>
                <w:sz w:val="20"/>
              </w:rPr>
              <w:fldChar w:fldCharType="separate"/>
            </w:r>
            <w:r w:rsidR="009E67EA">
              <w:rPr>
                <w:sz w:val="20"/>
              </w:rPr>
              <w:t>Factory floor</w:t>
            </w:r>
            <w:r w:rsidRPr="00740E17">
              <w:rPr>
                <w:sz w:val="20"/>
              </w:rPr>
              <w:fldChar w:fldCharType="end"/>
            </w:r>
          </w:p>
          <w:p w:rsidR="001B74EB" w:rsidRPr="00740E17" w:rsidRDefault="00F62A39" w:rsidP="0060184B">
            <w:pPr>
              <w:spacing w:before="0" w:after="0" w:line="276" w:lineRule="auto"/>
              <w:ind w:firstLine="0"/>
              <w:rPr>
                <w:sz w:val="20"/>
              </w:rPr>
            </w:pPr>
            <w:r w:rsidRPr="00740E17">
              <w:rPr>
                <w:sz w:val="20"/>
              </w:rPr>
              <w:fldChar w:fldCharType="begin"/>
            </w:r>
            <w:r w:rsidRPr="00740E17">
              <w:rPr>
                <w:sz w:val="20"/>
              </w:rPr>
              <w:instrText xml:space="preserve"> DOCPROPERTY  Project  \* MERGEFORMAT </w:instrText>
            </w:r>
            <w:r w:rsidRPr="00740E17">
              <w:rPr>
                <w:sz w:val="20"/>
              </w:rPr>
              <w:fldChar w:fldCharType="separate"/>
            </w:r>
            <w:r w:rsidR="009E67EA">
              <w:rPr>
                <w:sz w:val="20"/>
              </w:rPr>
              <w:t>I-ISMS Implementation</w:t>
            </w:r>
            <w:r w:rsidRPr="00740E17">
              <w:rPr>
                <w:sz w:val="20"/>
              </w:rPr>
              <w:fldChar w:fldCharType="end"/>
            </w:r>
          </w:p>
          <w:p w:rsidR="001B74EB" w:rsidRPr="00740E17" w:rsidRDefault="00F62A39" w:rsidP="0060184B">
            <w:pPr>
              <w:spacing w:before="0" w:after="0" w:line="276" w:lineRule="auto"/>
              <w:ind w:firstLine="0"/>
              <w:rPr>
                <w:sz w:val="20"/>
              </w:rPr>
            </w:pPr>
            <w:r w:rsidRPr="00740E17">
              <w:rPr>
                <w:sz w:val="20"/>
              </w:rPr>
              <w:fldChar w:fldCharType="begin"/>
            </w:r>
            <w:r w:rsidRPr="00740E17">
              <w:rPr>
                <w:sz w:val="20"/>
              </w:rPr>
              <w:instrText xml:space="preserve"> DOCPROPERTY  "Telephone number"  \* MERGEFORMAT </w:instrText>
            </w:r>
            <w:r w:rsidRPr="00740E17">
              <w:rPr>
                <w:sz w:val="20"/>
              </w:rPr>
              <w:fldChar w:fldCharType="separate"/>
            </w:r>
            <w:r w:rsidR="009E67EA">
              <w:rPr>
                <w:sz w:val="20"/>
              </w:rPr>
              <w:t>704-491-5840</w:t>
            </w:r>
            <w:r w:rsidRPr="00740E17">
              <w:rPr>
                <w:sz w:val="20"/>
              </w:rPr>
              <w:fldChar w:fldCharType="end"/>
            </w:r>
          </w:p>
          <w:p w:rsidR="001B74EB" w:rsidRPr="00740E17" w:rsidRDefault="007856DA" w:rsidP="0060184B">
            <w:pPr>
              <w:spacing w:before="0" w:after="0" w:line="276" w:lineRule="auto"/>
              <w:ind w:firstLine="0"/>
              <w:rPr>
                <w:sz w:val="20"/>
              </w:rPr>
            </w:pPr>
            <w:sdt>
              <w:sdtPr>
                <w:rPr>
                  <w:sz w:val="20"/>
                </w:rPr>
                <w:alias w:val="Manager"/>
                <w:tag w:val=""/>
                <w:id w:val="70787283"/>
                <w:placeholder>
                  <w:docPart w:val="697A2E7A29C3442DB779DC0AB194802A"/>
                </w:placeholder>
                <w:dataBinding w:prefixMappings="xmlns:ns0='http://schemas.openxmlformats.org/officeDocument/2006/extended-properties' " w:xpath="/ns0:Properties[1]/ns0:Manager[1]" w:storeItemID="{6668398D-A668-4E3E-A5EB-62B293D839F1}"/>
                <w:text/>
              </w:sdtPr>
              <w:sdtEndPr/>
              <w:sdtContent>
                <w:r w:rsidR="005A3810">
                  <w:rPr>
                    <w:sz w:val="20"/>
                  </w:rPr>
                  <w:t>Manager Pocock</w:t>
                </w:r>
              </w:sdtContent>
            </w:sdt>
          </w:p>
        </w:tc>
      </w:tr>
    </w:tbl>
    <w:p w:rsidR="00740E17" w:rsidRDefault="00740E17" w:rsidP="00812B46">
      <w:pPr>
        <w:pStyle w:val="Subtitle"/>
        <w:pageBreakBefore/>
      </w:pPr>
      <w:r>
        <w:t>Executive Summary</w:t>
      </w:r>
    </w:p>
    <w:sdt>
      <w:sdtPr>
        <w:alias w:val="Comments"/>
        <w:tag w:val=""/>
        <w:id w:val="-670959440"/>
        <w:placeholder>
          <w:docPart w:val="373E04D4E9E94FE491C0983CC3FA30CC"/>
        </w:placeholder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p w:rsidR="00740E17" w:rsidRPr="00354C15" w:rsidRDefault="003D3CAB" w:rsidP="00740E17">
          <w:r>
            <w:t>A checklist for conducting an internal audit to determine compliance with the I-ISMS policy</w:t>
          </w:r>
        </w:p>
      </w:sdtContent>
    </w:sdt>
    <w:p w:rsidR="00740E17" w:rsidRDefault="00740E17" w:rsidP="00740E17">
      <w:pPr>
        <w:sectPr w:rsidR="00740E17" w:rsidSect="001B74EB">
          <w:headerReference w:type="even" r:id="rId11"/>
          <w:headerReference w:type="default" r:id="rId12"/>
          <w:footerReference w:type="even" r:id="rId13"/>
          <w:footerReference w:type="default" r:id="rId14"/>
          <w:footerReference w:type="first" r:id="rId15"/>
          <w:type w:val="continuous"/>
          <w:pgSz w:w="12240" w:h="15840"/>
          <w:pgMar w:top="720" w:right="720" w:bottom="720" w:left="720" w:header="720" w:footer="720" w:gutter="0"/>
          <w:cols w:space="720"/>
          <w:titlePg/>
          <w:docGrid w:linePitch="360"/>
        </w:sectPr>
      </w:pPr>
    </w:p>
    <w:p w:rsidR="001E7376" w:rsidRDefault="001E7376" w:rsidP="00812B46">
      <w:pPr>
        <w:pStyle w:val="Subtitle"/>
      </w:pPr>
      <w:r>
        <w:t>Revision History</w:t>
      </w:r>
    </w:p>
    <w:tbl>
      <w:tblPr>
        <w:tblStyle w:val="PlainTable5"/>
        <w:tblW w:w="0" w:type="auto"/>
        <w:tblLook w:val="0420" w:firstRow="1" w:lastRow="0" w:firstColumn="0" w:lastColumn="0" w:noHBand="0" w:noVBand="1"/>
      </w:tblPr>
      <w:tblGrid>
        <w:gridCol w:w="7015"/>
        <w:gridCol w:w="1890"/>
        <w:gridCol w:w="1800"/>
      </w:tblGrid>
      <w:tr w:rsidR="001E7376" w:rsidTr="00354C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015" w:type="dxa"/>
          </w:tcPr>
          <w:p w:rsidR="001E7376" w:rsidRDefault="001E7376" w:rsidP="00384960">
            <w:pPr>
              <w:ind w:firstLine="0"/>
            </w:pPr>
            <w:r>
              <w:t>Revision</w:t>
            </w:r>
          </w:p>
        </w:tc>
        <w:tc>
          <w:tcPr>
            <w:tcW w:w="1890" w:type="dxa"/>
          </w:tcPr>
          <w:p w:rsidR="001E7376" w:rsidRDefault="001E7376" w:rsidP="00384960">
            <w:pPr>
              <w:ind w:firstLine="0"/>
              <w:jc w:val="center"/>
            </w:pPr>
            <w:r>
              <w:t>Author</w:t>
            </w:r>
          </w:p>
        </w:tc>
        <w:tc>
          <w:tcPr>
            <w:tcW w:w="1800" w:type="dxa"/>
          </w:tcPr>
          <w:p w:rsidR="001E7376" w:rsidRDefault="001E7376" w:rsidP="00384960">
            <w:pPr>
              <w:ind w:firstLine="0"/>
              <w:jc w:val="center"/>
            </w:pPr>
            <w:r>
              <w:t>Date</w:t>
            </w:r>
          </w:p>
        </w:tc>
      </w:tr>
      <w:tr w:rsidR="001E7376" w:rsidTr="00354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15" w:type="dxa"/>
          </w:tcPr>
          <w:p w:rsidR="001E7376" w:rsidRDefault="001E7376" w:rsidP="00384960">
            <w:pPr>
              <w:ind w:firstLine="0"/>
            </w:pPr>
            <w:r>
              <w:t>Initial creation</w:t>
            </w:r>
          </w:p>
        </w:tc>
        <w:sdt>
          <w:sdtPr>
            <w:alias w:val="Author"/>
            <w:tag w:val=""/>
            <w:id w:val="1889297620"/>
            <w:placeholder>
              <w:docPart w:val="4B1E0A7524A748AA927339513E37690E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tc>
              <w:tcPr>
                <w:tcW w:w="1890" w:type="dxa"/>
              </w:tcPr>
              <w:p w:rsidR="001E7376" w:rsidRDefault="007C5124" w:rsidP="00384960">
                <w:pPr>
                  <w:ind w:firstLine="0"/>
                  <w:jc w:val="center"/>
                </w:pPr>
                <w:r>
                  <w:t>Nathan Pocock</w:t>
                </w:r>
              </w:p>
            </w:tc>
          </w:sdtContent>
        </w:sdt>
        <w:tc>
          <w:tcPr>
            <w:tcW w:w="1800" w:type="dxa"/>
          </w:tcPr>
          <w:p w:rsidR="001E7376" w:rsidRDefault="001E7376" w:rsidP="00384960">
            <w:pPr>
              <w:ind w:firstLine="0"/>
              <w:jc w:val="center"/>
            </w:pPr>
            <w:r>
              <w:fldChar w:fldCharType="begin"/>
            </w:r>
            <w:r>
              <w:instrText xml:space="preserve"> CREATEDATE  \@ "d-MMM-yy"  \* MERGEFORMAT </w:instrText>
            </w:r>
            <w:r>
              <w:fldChar w:fldCharType="separate"/>
            </w:r>
            <w:r w:rsidR="009E67EA">
              <w:rPr>
                <w:noProof/>
              </w:rPr>
              <w:t>16-Sep-16</w:t>
            </w:r>
            <w:r>
              <w:fldChar w:fldCharType="end"/>
            </w:r>
          </w:p>
        </w:tc>
      </w:tr>
      <w:tr w:rsidR="001E7376" w:rsidTr="00354C15">
        <w:tc>
          <w:tcPr>
            <w:tcW w:w="7015" w:type="dxa"/>
          </w:tcPr>
          <w:p w:rsidR="001E7376" w:rsidRDefault="001E7376" w:rsidP="00384960">
            <w:pPr>
              <w:ind w:firstLine="0"/>
            </w:pPr>
          </w:p>
        </w:tc>
        <w:tc>
          <w:tcPr>
            <w:tcW w:w="1890" w:type="dxa"/>
          </w:tcPr>
          <w:p w:rsidR="001E7376" w:rsidRDefault="001E7376" w:rsidP="00384960">
            <w:pPr>
              <w:ind w:firstLine="0"/>
              <w:jc w:val="center"/>
            </w:pPr>
          </w:p>
        </w:tc>
        <w:tc>
          <w:tcPr>
            <w:tcW w:w="1800" w:type="dxa"/>
          </w:tcPr>
          <w:p w:rsidR="001E7376" w:rsidRDefault="001E7376" w:rsidP="00384960">
            <w:pPr>
              <w:ind w:firstLine="0"/>
              <w:jc w:val="center"/>
            </w:pPr>
          </w:p>
        </w:tc>
      </w:tr>
      <w:tr w:rsidR="001E7376" w:rsidTr="00354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15" w:type="dxa"/>
          </w:tcPr>
          <w:p w:rsidR="001E7376" w:rsidRDefault="001E7376" w:rsidP="00384960">
            <w:pPr>
              <w:ind w:firstLine="0"/>
            </w:pPr>
          </w:p>
        </w:tc>
        <w:tc>
          <w:tcPr>
            <w:tcW w:w="1890" w:type="dxa"/>
          </w:tcPr>
          <w:p w:rsidR="001E7376" w:rsidRDefault="001E7376" w:rsidP="00384960">
            <w:pPr>
              <w:ind w:firstLine="0"/>
              <w:jc w:val="center"/>
            </w:pPr>
          </w:p>
        </w:tc>
        <w:tc>
          <w:tcPr>
            <w:tcW w:w="1800" w:type="dxa"/>
          </w:tcPr>
          <w:p w:rsidR="001E7376" w:rsidRDefault="001E7376" w:rsidP="00384960">
            <w:pPr>
              <w:ind w:firstLine="0"/>
              <w:jc w:val="center"/>
            </w:pPr>
          </w:p>
        </w:tc>
      </w:tr>
      <w:tr w:rsidR="001E7376" w:rsidTr="00354C15">
        <w:tc>
          <w:tcPr>
            <w:tcW w:w="7015" w:type="dxa"/>
          </w:tcPr>
          <w:p w:rsidR="001E7376" w:rsidRDefault="001E7376" w:rsidP="00384960">
            <w:pPr>
              <w:ind w:firstLine="0"/>
            </w:pPr>
          </w:p>
        </w:tc>
        <w:tc>
          <w:tcPr>
            <w:tcW w:w="1890" w:type="dxa"/>
          </w:tcPr>
          <w:p w:rsidR="001E7376" w:rsidRDefault="001E7376" w:rsidP="00384960">
            <w:pPr>
              <w:ind w:firstLine="0"/>
              <w:jc w:val="center"/>
            </w:pPr>
          </w:p>
        </w:tc>
        <w:tc>
          <w:tcPr>
            <w:tcW w:w="1800" w:type="dxa"/>
          </w:tcPr>
          <w:p w:rsidR="001E7376" w:rsidRDefault="001E7376" w:rsidP="00384960">
            <w:pPr>
              <w:ind w:firstLine="0"/>
              <w:jc w:val="center"/>
            </w:pPr>
          </w:p>
        </w:tc>
      </w:tr>
    </w:tbl>
    <w:p w:rsidR="001E7376" w:rsidRPr="001E7376" w:rsidRDefault="001E7376" w:rsidP="001E7376"/>
    <w:sdt>
      <w:sdtPr>
        <w:rPr>
          <w:rFonts w:eastAsiaTheme="minorHAnsi"/>
          <w:b w:val="0"/>
          <w:color w:val="auto"/>
          <w:spacing w:val="0"/>
          <w:sz w:val="22"/>
        </w:rPr>
        <w:id w:val="352467312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1E7376" w:rsidRDefault="001E7376" w:rsidP="0084629E">
          <w:pPr>
            <w:pStyle w:val="Subtitle"/>
            <w:pageBreakBefore/>
          </w:pPr>
          <w:r>
            <w:t>Contents</w:t>
          </w:r>
        </w:p>
        <w:p w:rsidR="007F7842" w:rsidRDefault="001E7376">
          <w:pPr>
            <w:pStyle w:val="TOC1"/>
            <w:tabs>
              <w:tab w:val="left" w:pos="660"/>
              <w:tab w:val="right" w:pos="10790"/>
            </w:tabs>
            <w:rPr>
              <w:rFonts w:asciiTheme="minorHAnsi" w:eastAsiaTheme="minorEastAsia" w:hAnsiTheme="minorHAns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1799018" w:history="1">
            <w:r w:rsidR="007F7842" w:rsidRPr="00E62149">
              <w:rPr>
                <w:rStyle w:val="Hyperlink"/>
                <w:noProof/>
              </w:rPr>
              <w:t>1</w:t>
            </w:r>
            <w:r w:rsidR="007F7842">
              <w:rPr>
                <w:rFonts w:asciiTheme="minorHAnsi" w:eastAsiaTheme="minorEastAsia" w:hAnsiTheme="minorHAnsi"/>
                <w:noProof/>
              </w:rPr>
              <w:tab/>
            </w:r>
            <w:r w:rsidR="007F7842" w:rsidRPr="00E62149">
              <w:rPr>
                <w:rStyle w:val="Hyperlink"/>
                <w:noProof/>
              </w:rPr>
              <w:t>Instructions</w:t>
            </w:r>
            <w:r w:rsidR="007F7842">
              <w:rPr>
                <w:noProof/>
                <w:webHidden/>
              </w:rPr>
              <w:tab/>
            </w:r>
            <w:r w:rsidR="007F7842">
              <w:rPr>
                <w:noProof/>
                <w:webHidden/>
              </w:rPr>
              <w:fldChar w:fldCharType="begin"/>
            </w:r>
            <w:r w:rsidR="007F7842">
              <w:rPr>
                <w:noProof/>
                <w:webHidden/>
              </w:rPr>
              <w:instrText xml:space="preserve"> PAGEREF _Toc461799018 \h </w:instrText>
            </w:r>
            <w:r w:rsidR="007F7842">
              <w:rPr>
                <w:noProof/>
                <w:webHidden/>
              </w:rPr>
            </w:r>
            <w:r w:rsidR="007F7842">
              <w:rPr>
                <w:noProof/>
                <w:webHidden/>
              </w:rPr>
              <w:fldChar w:fldCharType="separate"/>
            </w:r>
            <w:r w:rsidR="009E67EA">
              <w:rPr>
                <w:noProof/>
                <w:webHidden/>
              </w:rPr>
              <w:t>2</w:t>
            </w:r>
            <w:r w:rsidR="007F7842">
              <w:rPr>
                <w:noProof/>
                <w:webHidden/>
              </w:rPr>
              <w:fldChar w:fldCharType="end"/>
            </w:r>
          </w:hyperlink>
        </w:p>
        <w:p w:rsidR="007F7842" w:rsidRDefault="007856DA">
          <w:pPr>
            <w:pStyle w:val="TOC1"/>
            <w:tabs>
              <w:tab w:val="left" w:pos="660"/>
              <w:tab w:val="right" w:pos="10790"/>
            </w:tabs>
            <w:rPr>
              <w:rFonts w:asciiTheme="minorHAnsi" w:eastAsiaTheme="minorEastAsia" w:hAnsiTheme="minorHAnsi"/>
              <w:noProof/>
            </w:rPr>
          </w:pPr>
          <w:hyperlink w:anchor="_Toc461799019" w:history="1">
            <w:r w:rsidR="007F7842" w:rsidRPr="00E62149">
              <w:rPr>
                <w:rStyle w:val="Hyperlink"/>
                <w:noProof/>
              </w:rPr>
              <w:t>2</w:t>
            </w:r>
            <w:r w:rsidR="007F7842">
              <w:rPr>
                <w:rFonts w:asciiTheme="minorHAnsi" w:eastAsiaTheme="minorEastAsia" w:hAnsiTheme="minorHAnsi"/>
                <w:noProof/>
              </w:rPr>
              <w:tab/>
            </w:r>
            <w:r w:rsidR="007F7842" w:rsidRPr="00E62149">
              <w:rPr>
                <w:rStyle w:val="Hyperlink"/>
                <w:noProof/>
              </w:rPr>
              <w:t xml:space="preserve">Statement of Applicability </w:t>
            </w:r>
            <w:r w:rsidR="007F7842">
              <w:rPr>
                <w:noProof/>
                <w:webHidden/>
              </w:rPr>
              <w:tab/>
            </w:r>
            <w:r w:rsidR="007F7842">
              <w:rPr>
                <w:noProof/>
                <w:webHidden/>
              </w:rPr>
              <w:fldChar w:fldCharType="begin"/>
            </w:r>
            <w:r w:rsidR="007F7842">
              <w:rPr>
                <w:noProof/>
                <w:webHidden/>
              </w:rPr>
              <w:instrText xml:space="preserve"> PAGEREF _Toc461799019 \h </w:instrText>
            </w:r>
            <w:r w:rsidR="007F7842">
              <w:rPr>
                <w:noProof/>
                <w:webHidden/>
              </w:rPr>
            </w:r>
            <w:r w:rsidR="007F7842">
              <w:rPr>
                <w:noProof/>
                <w:webHidden/>
              </w:rPr>
              <w:fldChar w:fldCharType="separate"/>
            </w:r>
            <w:r w:rsidR="009E67EA">
              <w:rPr>
                <w:noProof/>
                <w:webHidden/>
              </w:rPr>
              <w:t>2</w:t>
            </w:r>
            <w:r w:rsidR="007F7842">
              <w:rPr>
                <w:noProof/>
                <w:webHidden/>
              </w:rPr>
              <w:fldChar w:fldCharType="end"/>
            </w:r>
          </w:hyperlink>
        </w:p>
        <w:p w:rsidR="001E7376" w:rsidRDefault="001E7376">
          <w:r>
            <w:rPr>
              <w:b/>
              <w:bCs/>
              <w:noProof/>
            </w:rPr>
            <w:fldChar w:fldCharType="end"/>
          </w:r>
        </w:p>
      </w:sdtContent>
    </w:sdt>
    <w:p w:rsidR="001E7376" w:rsidRDefault="001E7376" w:rsidP="000D7A6E"/>
    <w:p w:rsidR="001E7376" w:rsidRDefault="001E7376" w:rsidP="00812B46">
      <w:pPr>
        <w:pStyle w:val="Subtitle"/>
      </w:pPr>
      <w:r>
        <w:t>Figures</w:t>
      </w:r>
    </w:p>
    <w:p w:rsidR="007F7842" w:rsidRDefault="00B964BD">
      <w:pPr>
        <w:pStyle w:val="TableofFigures"/>
        <w:tabs>
          <w:tab w:val="right" w:pos="10790"/>
        </w:tabs>
        <w:rPr>
          <w:rFonts w:asciiTheme="minorHAnsi" w:eastAsiaTheme="minorEastAsia" w:hAnsiTheme="minorHAnsi"/>
          <w:noProof/>
        </w:rPr>
      </w:pPr>
      <w:r>
        <w:fldChar w:fldCharType="begin"/>
      </w:r>
      <w:r>
        <w:instrText xml:space="preserve"> TOC \c "Figure" </w:instrText>
      </w:r>
      <w:r>
        <w:fldChar w:fldCharType="separate"/>
      </w:r>
      <w:r w:rsidR="007F7842">
        <w:rPr>
          <w:noProof/>
        </w:rPr>
        <w:t>Figure 1 Table of Statement of Applicability</w:t>
      </w:r>
      <w:r w:rsidR="007F7842">
        <w:rPr>
          <w:noProof/>
        </w:rPr>
        <w:tab/>
      </w:r>
      <w:r w:rsidR="007F7842">
        <w:rPr>
          <w:noProof/>
        </w:rPr>
        <w:fldChar w:fldCharType="begin"/>
      </w:r>
      <w:r w:rsidR="007F7842">
        <w:rPr>
          <w:noProof/>
        </w:rPr>
        <w:instrText xml:space="preserve"> PAGEREF _Toc461799020 \h </w:instrText>
      </w:r>
      <w:r w:rsidR="007F7842">
        <w:rPr>
          <w:noProof/>
        </w:rPr>
      </w:r>
      <w:r w:rsidR="007F7842">
        <w:rPr>
          <w:noProof/>
        </w:rPr>
        <w:fldChar w:fldCharType="separate"/>
      </w:r>
      <w:r w:rsidR="009E67EA">
        <w:rPr>
          <w:noProof/>
        </w:rPr>
        <w:t>2</w:t>
      </w:r>
      <w:r w:rsidR="007F7842">
        <w:rPr>
          <w:noProof/>
        </w:rPr>
        <w:fldChar w:fldCharType="end"/>
      </w:r>
    </w:p>
    <w:p w:rsidR="001E7376" w:rsidRDefault="00B964BD" w:rsidP="001E7376">
      <w:r>
        <w:rPr>
          <w:b/>
          <w:bCs/>
          <w:noProof/>
        </w:rPr>
        <w:fldChar w:fldCharType="end"/>
      </w:r>
    </w:p>
    <w:p w:rsidR="001E7376" w:rsidRDefault="001E7376" w:rsidP="001E7376"/>
    <w:p w:rsidR="00660A83" w:rsidRDefault="00660A83" w:rsidP="0084629E">
      <w:pPr>
        <w:pStyle w:val="Heading1"/>
        <w:pageBreakBefore/>
        <w:ind w:left="446" w:hanging="446"/>
        <w:sectPr w:rsidR="00660A83" w:rsidSect="00637CF0">
          <w:headerReference w:type="even" r:id="rId16"/>
          <w:headerReference w:type="default" r:id="rId17"/>
          <w:footerReference w:type="even" r:id="rId18"/>
          <w:footerReference w:type="default" r:id="rId19"/>
          <w:headerReference w:type="first" r:id="rId20"/>
          <w:footerReference w:type="first" r:id="rId21"/>
          <w:type w:val="continuous"/>
          <w:pgSz w:w="12240" w:h="15840"/>
          <w:pgMar w:top="720" w:right="720" w:bottom="720" w:left="720" w:header="720" w:footer="720" w:gutter="0"/>
          <w:lnNumType w:countBy="1"/>
          <w:cols w:space="720"/>
          <w:titlePg/>
          <w:docGrid w:linePitch="360"/>
        </w:sectPr>
      </w:pPr>
      <w:bookmarkStart w:id="0" w:name="_Toc460621451"/>
    </w:p>
    <w:p w:rsidR="00812B46" w:rsidRPr="00775A05" w:rsidRDefault="00346AAD" w:rsidP="0084629E">
      <w:pPr>
        <w:pStyle w:val="Heading1"/>
        <w:pageBreakBefore/>
        <w:ind w:left="446" w:hanging="446"/>
      </w:pPr>
      <w:bookmarkStart w:id="1" w:name="_Toc461799018"/>
      <w:r>
        <w:t>Instructions</w:t>
      </w:r>
      <w:bookmarkEnd w:id="0"/>
      <w:bookmarkEnd w:id="1"/>
    </w:p>
    <w:p w:rsidR="00346AAD" w:rsidRDefault="00346AAD" w:rsidP="00812B46">
      <w:r>
        <w:t xml:space="preserve">The statement of applicability is a mapping between the security policies defined in the </w:t>
      </w:r>
      <w:hyperlink r:id="rId22" w:history="1">
        <w:r w:rsidRPr="00346AAD">
          <w:rPr>
            <w:rStyle w:val="Hyperlink"/>
          </w:rPr>
          <w:t>01 - IISMS-CompanyPolicy.docx</w:t>
        </w:r>
      </w:hyperlink>
      <w:r>
        <w:t xml:space="preserve"> and how they have been executed to comply with the requirements. This version of </w:t>
      </w:r>
      <w:proofErr w:type="spellStart"/>
      <w:r>
        <w:t>SoA</w:t>
      </w:r>
      <w:proofErr w:type="spellEnd"/>
      <w:r>
        <w:t xml:space="preserve"> is simplified by reducing any need to map with regulations or other standards. </w:t>
      </w:r>
    </w:p>
    <w:p w:rsidR="00346AAD" w:rsidRDefault="00346AAD" w:rsidP="00812B46">
      <w:r>
        <w:t xml:space="preserve">Complete this document by doing the following: </w:t>
      </w:r>
    </w:p>
    <w:p w:rsidR="00346AAD" w:rsidRDefault="00227FEA" w:rsidP="00346AAD">
      <w:pPr>
        <w:pStyle w:val="ListParagraph"/>
        <w:numPr>
          <w:ilvl w:val="0"/>
          <w:numId w:val="13"/>
        </w:numPr>
      </w:pPr>
      <w:r>
        <w:t xml:space="preserve">Review the table defined in </w:t>
      </w:r>
      <w:r>
        <w:fldChar w:fldCharType="begin"/>
      </w:r>
      <w:r>
        <w:instrText xml:space="preserve"> REF _Ref461789285 \h  \* MERGEFORMAT </w:instrText>
      </w:r>
      <w:r>
        <w:fldChar w:fldCharType="separate"/>
      </w:r>
      <w:r w:rsidR="009E67EA" w:rsidRPr="009E67EA">
        <w:rPr>
          <w:i/>
        </w:rPr>
        <w:t>Statement of Applicability</w:t>
      </w:r>
      <w:r w:rsidR="009E67EA">
        <w:t xml:space="preserve"> </w:t>
      </w:r>
      <w:r>
        <w:fldChar w:fldCharType="end"/>
      </w:r>
      <w:r>
        <w:fldChar w:fldCharType="begin"/>
      </w:r>
      <w:r>
        <w:instrText xml:space="preserve"> PAGEREF _Ref461789285 \p \h </w:instrText>
      </w:r>
      <w:r>
        <w:fldChar w:fldCharType="separate"/>
      </w:r>
      <w:r w:rsidR="009E67EA">
        <w:rPr>
          <w:noProof/>
        </w:rPr>
        <w:t>below</w:t>
      </w:r>
      <w:r>
        <w:fldChar w:fldCharType="end"/>
      </w:r>
      <w:r w:rsidR="00346AAD">
        <w:t>.</w:t>
      </w:r>
    </w:p>
    <w:p w:rsidR="00227FEA" w:rsidRDefault="00227FEA" w:rsidP="00346AAD">
      <w:pPr>
        <w:pStyle w:val="ListParagraph"/>
        <w:numPr>
          <w:ilvl w:val="0"/>
          <w:numId w:val="13"/>
        </w:numPr>
      </w:pPr>
      <w:r>
        <w:t xml:space="preserve">Complete all actions marked as </w:t>
      </w:r>
      <w:r w:rsidRPr="00227FEA">
        <w:rPr>
          <w:highlight w:val="green"/>
        </w:rPr>
        <w:t>TODO</w:t>
      </w:r>
      <w:r>
        <w:t xml:space="preserve"> or </w:t>
      </w:r>
      <w:r w:rsidRPr="00227FEA">
        <w:rPr>
          <w:highlight w:val="yellow"/>
        </w:rPr>
        <w:t>PARTIAL</w:t>
      </w:r>
      <w:r>
        <w:t>.</w:t>
      </w:r>
    </w:p>
    <w:p w:rsidR="00592872" w:rsidRDefault="00592872" w:rsidP="00346AAD">
      <w:pPr>
        <w:pStyle w:val="ListParagraph"/>
        <w:numPr>
          <w:ilvl w:val="0"/>
          <w:numId w:val="13"/>
        </w:numPr>
      </w:pPr>
      <w:r>
        <w:t>Add, edit, or remove rows/sections as necessary.</w:t>
      </w:r>
    </w:p>
    <w:p w:rsidR="00346AAD" w:rsidRDefault="00346AAD" w:rsidP="00346AAD">
      <w:pPr>
        <w:pStyle w:val="ListParagraph"/>
        <w:numPr>
          <w:ilvl w:val="0"/>
          <w:numId w:val="13"/>
        </w:numPr>
      </w:pPr>
      <w:r>
        <w:t>Press CTRL+A and then hit F9 to update the document references and page numbering.</w:t>
      </w:r>
    </w:p>
    <w:p w:rsidR="00346AAD" w:rsidRDefault="00346AAD" w:rsidP="00812B46">
      <w:r>
        <w:t>Lastly, delete this page and then save the document.</w:t>
      </w:r>
    </w:p>
    <w:p w:rsidR="00346AAD" w:rsidRPr="00812B46" w:rsidRDefault="00346AAD" w:rsidP="00812B46"/>
    <w:p w:rsidR="00660A83" w:rsidRDefault="00660A83" w:rsidP="00660A83">
      <w:pPr>
        <w:pStyle w:val="Heading1"/>
        <w:sectPr w:rsidR="00660A83" w:rsidSect="00660A83">
          <w:headerReference w:type="first" r:id="rId23"/>
          <w:footerReference w:type="first" r:id="rId24"/>
          <w:pgSz w:w="12240" w:h="15840"/>
          <w:pgMar w:top="720" w:right="720" w:bottom="720" w:left="720" w:header="720" w:footer="720" w:gutter="0"/>
          <w:lnNumType w:countBy="1"/>
          <w:cols w:space="720"/>
          <w:titlePg/>
          <w:docGrid w:linePitch="360"/>
        </w:sectPr>
      </w:pPr>
    </w:p>
    <w:p w:rsidR="00FB4F4C" w:rsidRDefault="000A7E46" w:rsidP="003E138D">
      <w:pPr>
        <w:pStyle w:val="Heading1"/>
      </w:pPr>
      <w:r>
        <w:t>Scope</w:t>
      </w:r>
    </w:p>
    <w:p w:rsidR="000A7E46" w:rsidRDefault="002715D1" w:rsidP="000A7E46">
      <w:r>
        <w:t xml:space="preserve">This internal audit applies to the following: </w:t>
      </w:r>
    </w:p>
    <w:p w:rsidR="00F507BE" w:rsidRDefault="00F507BE" w:rsidP="002715D1">
      <w:pPr>
        <w:pStyle w:val="ListParagraph"/>
        <w:numPr>
          <w:ilvl w:val="0"/>
          <w:numId w:val="15"/>
        </w:numPr>
      </w:pPr>
      <w:r>
        <w:t>Physical environment</w:t>
      </w:r>
    </w:p>
    <w:p w:rsidR="002715D1" w:rsidRDefault="002715D1" w:rsidP="002715D1">
      <w:pPr>
        <w:pStyle w:val="ListParagraph"/>
        <w:numPr>
          <w:ilvl w:val="0"/>
          <w:numId w:val="15"/>
        </w:numPr>
      </w:pPr>
      <w:r>
        <w:t>Computer systems</w:t>
      </w:r>
    </w:p>
    <w:p w:rsidR="002715D1" w:rsidRDefault="002715D1" w:rsidP="002715D1">
      <w:pPr>
        <w:pStyle w:val="ListParagraph"/>
        <w:numPr>
          <w:ilvl w:val="0"/>
          <w:numId w:val="15"/>
        </w:numPr>
      </w:pPr>
      <w:r>
        <w:t>Network infrastructure</w:t>
      </w:r>
    </w:p>
    <w:p w:rsidR="002715D1" w:rsidRDefault="002715D1" w:rsidP="002715D1">
      <w:pPr>
        <w:pStyle w:val="ListParagraph"/>
        <w:numPr>
          <w:ilvl w:val="0"/>
          <w:numId w:val="15"/>
        </w:numPr>
      </w:pPr>
      <w:r>
        <w:t>Industrial machinery and devices connected to the network</w:t>
      </w:r>
    </w:p>
    <w:p w:rsidR="002715D1" w:rsidRPr="000A7E46" w:rsidRDefault="002715D1" w:rsidP="002715D1">
      <w:pPr>
        <w:pStyle w:val="ListParagraph"/>
        <w:numPr>
          <w:ilvl w:val="0"/>
          <w:numId w:val="15"/>
        </w:numPr>
      </w:pPr>
      <w:r>
        <w:t>Personnel</w:t>
      </w:r>
    </w:p>
    <w:p w:rsidR="004F06FB" w:rsidRDefault="004F06FB" w:rsidP="000A7E46">
      <w:pPr>
        <w:pStyle w:val="Heading1"/>
        <w:sectPr w:rsidR="004F06FB" w:rsidSect="003E138D">
          <w:headerReference w:type="first" r:id="rId25"/>
          <w:footerReference w:type="first" r:id="rId26"/>
          <w:pgSz w:w="15840" w:h="12240" w:orient="landscape"/>
          <w:pgMar w:top="720" w:right="720" w:bottom="720" w:left="720" w:header="720" w:footer="720" w:gutter="0"/>
          <w:cols w:space="720"/>
          <w:titlePg/>
          <w:docGrid w:linePitch="360"/>
        </w:sectPr>
      </w:pPr>
    </w:p>
    <w:p w:rsidR="000A7E46" w:rsidRPr="000A7E46" w:rsidRDefault="000A7E46" w:rsidP="000A7E46">
      <w:pPr>
        <w:pStyle w:val="Heading1"/>
      </w:pPr>
      <w:r>
        <w:t>Audit Checklist</w:t>
      </w:r>
    </w:p>
    <w:p w:rsidR="004E1302" w:rsidRDefault="00CB2790" w:rsidP="004E1302">
      <w:r>
        <w:t>Please update the table below as you make progress through the implementation.</w:t>
      </w:r>
    </w:p>
    <w:p w:rsidR="007F7842" w:rsidRPr="00CB2790" w:rsidRDefault="007F7842" w:rsidP="007F7842">
      <w:pPr>
        <w:pStyle w:val="Caption"/>
      </w:pPr>
      <w:bookmarkStart w:id="2" w:name="_Toc461799020"/>
      <w:r>
        <w:t xml:space="preserve">Figure </w:t>
      </w:r>
      <w:fldSimple w:instr=" SEQ Figure \* ARABIC ">
        <w:r w:rsidR="009E67EA">
          <w:rPr>
            <w:noProof/>
          </w:rPr>
          <w:t>1</w:t>
        </w:r>
      </w:fldSimple>
      <w:r>
        <w:t xml:space="preserve"> </w:t>
      </w:r>
      <w:bookmarkEnd w:id="2"/>
      <w:r w:rsidR="009D0D1A">
        <w:t>Internal Audit Checklist</w:t>
      </w:r>
    </w:p>
    <w:tbl>
      <w:tblPr>
        <w:tblStyle w:val="GridTable5Dark-Accent5"/>
        <w:tblW w:w="5000" w:type="pct"/>
        <w:tblLook w:val="0420" w:firstRow="1" w:lastRow="0" w:firstColumn="0" w:lastColumn="0" w:noHBand="0" w:noVBand="1"/>
      </w:tblPr>
      <w:tblGrid>
        <w:gridCol w:w="1162"/>
        <w:gridCol w:w="8629"/>
        <w:gridCol w:w="1163"/>
        <w:gridCol w:w="847"/>
        <w:gridCol w:w="881"/>
        <w:gridCol w:w="6755"/>
        <w:gridCol w:w="1347"/>
        <w:gridCol w:w="1584"/>
      </w:tblGrid>
      <w:tr w:rsidR="004F06FB" w:rsidRPr="001F72E6" w:rsidTr="00C95F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60" w:type="pct"/>
          </w:tcPr>
          <w:p w:rsidR="004F06FB" w:rsidRPr="001F72E6" w:rsidRDefault="004F06FB" w:rsidP="001F72E6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  <w:r w:rsidRPr="001F72E6">
              <w:rPr>
                <w:sz w:val="18"/>
                <w:szCs w:val="18"/>
              </w:rPr>
              <w:t>IISMS Ref</w:t>
            </w:r>
          </w:p>
        </w:tc>
        <w:tc>
          <w:tcPr>
            <w:tcW w:w="1929" w:type="pct"/>
          </w:tcPr>
          <w:p w:rsidR="004F06FB" w:rsidRPr="001F72E6" w:rsidRDefault="004F06FB" w:rsidP="009D0D1A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Check</w:t>
            </w:r>
          </w:p>
        </w:tc>
        <w:tc>
          <w:tcPr>
            <w:tcW w:w="260" w:type="pct"/>
          </w:tcPr>
          <w:p w:rsidR="004F06FB" w:rsidRDefault="004F06FB" w:rsidP="001F72E6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Frequency</w:t>
            </w:r>
          </w:p>
        </w:tc>
        <w:tc>
          <w:tcPr>
            <w:tcW w:w="189" w:type="pct"/>
          </w:tcPr>
          <w:p w:rsidR="004F06FB" w:rsidRPr="001F72E6" w:rsidRDefault="004F06FB" w:rsidP="001F72E6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Priority</w:t>
            </w:r>
          </w:p>
        </w:tc>
        <w:tc>
          <w:tcPr>
            <w:tcW w:w="197" w:type="pct"/>
          </w:tcPr>
          <w:p w:rsidR="004F06FB" w:rsidRPr="001F72E6" w:rsidRDefault="004F06FB" w:rsidP="001F72E6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Status</w:t>
            </w:r>
          </w:p>
        </w:tc>
        <w:tc>
          <w:tcPr>
            <w:tcW w:w="1510" w:type="pct"/>
          </w:tcPr>
          <w:p w:rsidR="004F06FB" w:rsidRDefault="004F06FB" w:rsidP="00473C78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Findings / Notes</w:t>
            </w:r>
          </w:p>
        </w:tc>
        <w:tc>
          <w:tcPr>
            <w:tcW w:w="301" w:type="pct"/>
          </w:tcPr>
          <w:p w:rsidR="004F06FB" w:rsidRPr="001F72E6" w:rsidRDefault="004F06FB" w:rsidP="004F06F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354" w:type="pct"/>
          </w:tcPr>
          <w:p w:rsidR="004F06FB" w:rsidRPr="001F72E6" w:rsidRDefault="004F06FB" w:rsidP="004F06F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Sign-off</w:t>
            </w:r>
          </w:p>
        </w:tc>
      </w:tr>
      <w:tr w:rsidR="0002580E" w:rsidRPr="0002580E" w:rsidTr="000258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8"/>
            <w:shd w:val="clear" w:color="auto" w:fill="000000" w:themeFill="text1"/>
          </w:tcPr>
          <w:p w:rsidR="0002580E" w:rsidRPr="0002580E" w:rsidRDefault="0002580E" w:rsidP="0002580E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b/>
                <w:color w:val="FFFF00"/>
                <w:sz w:val="18"/>
                <w:szCs w:val="18"/>
              </w:rPr>
            </w:pPr>
            <w:r w:rsidRPr="0002580E">
              <w:rPr>
                <w:b/>
                <w:color w:val="FFFF00"/>
                <w:sz w:val="18"/>
                <w:szCs w:val="18"/>
              </w:rPr>
              <w:t>I-ISMS</w:t>
            </w:r>
            <w:r w:rsidR="005B5B32">
              <w:rPr>
                <w:b/>
                <w:color w:val="FFFF00"/>
                <w:sz w:val="18"/>
                <w:szCs w:val="18"/>
              </w:rPr>
              <w:t>: Policy</w:t>
            </w:r>
          </w:p>
        </w:tc>
      </w:tr>
      <w:tr w:rsidR="0002580E" w:rsidRPr="001F72E6" w:rsidTr="00C95F4E">
        <w:tc>
          <w:tcPr>
            <w:tcW w:w="260" w:type="pct"/>
          </w:tcPr>
          <w:p w:rsidR="004F06FB" w:rsidRPr="001F72E6" w:rsidRDefault="0002580E" w:rsidP="001F72E6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1.1</w:t>
            </w:r>
          </w:p>
        </w:tc>
        <w:tc>
          <w:tcPr>
            <w:tcW w:w="1929" w:type="pct"/>
          </w:tcPr>
          <w:p w:rsidR="004F06FB" w:rsidRPr="001F72E6" w:rsidRDefault="0002580E" w:rsidP="009D0D1A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I-ISMS Policy is in a finalized state and in an accessible location for all employees</w:t>
            </w:r>
          </w:p>
        </w:tc>
        <w:tc>
          <w:tcPr>
            <w:tcW w:w="260" w:type="pct"/>
          </w:tcPr>
          <w:p w:rsidR="004F06FB" w:rsidRPr="001F72E6" w:rsidRDefault="0002580E" w:rsidP="001F72E6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Annual</w:t>
            </w:r>
          </w:p>
        </w:tc>
        <w:tc>
          <w:tcPr>
            <w:tcW w:w="189" w:type="pct"/>
          </w:tcPr>
          <w:p w:rsidR="004F06FB" w:rsidRPr="001F72E6" w:rsidRDefault="0002580E" w:rsidP="001F72E6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Low</w:t>
            </w:r>
          </w:p>
        </w:tc>
        <w:tc>
          <w:tcPr>
            <w:tcW w:w="197" w:type="pct"/>
          </w:tcPr>
          <w:p w:rsidR="004F06FB" w:rsidRPr="001F72E6" w:rsidRDefault="004F06FB" w:rsidP="001F72E6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510" w:type="pct"/>
          </w:tcPr>
          <w:p w:rsidR="004F06FB" w:rsidRPr="001F72E6" w:rsidRDefault="004F06FB" w:rsidP="00473C78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301" w:type="pct"/>
          </w:tcPr>
          <w:p w:rsidR="004F06FB" w:rsidRPr="001F72E6" w:rsidRDefault="004F06FB" w:rsidP="004F06F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354" w:type="pct"/>
          </w:tcPr>
          <w:p w:rsidR="004F06FB" w:rsidRPr="001F72E6" w:rsidRDefault="004F06FB" w:rsidP="004F06F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</w:tr>
      <w:tr w:rsidR="0002580E" w:rsidRPr="001F72E6" w:rsidTr="00C95F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0" w:type="pct"/>
          </w:tcPr>
          <w:p w:rsidR="004F06FB" w:rsidRPr="001F72E6" w:rsidRDefault="0002580E" w:rsidP="00EA602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1.1</w:t>
            </w:r>
          </w:p>
        </w:tc>
        <w:tc>
          <w:tcPr>
            <w:tcW w:w="1929" w:type="pct"/>
          </w:tcPr>
          <w:p w:rsidR="004F06FB" w:rsidRPr="001F72E6" w:rsidRDefault="0002580E" w:rsidP="009D0D1A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I-ISMS Policy review is complete and approved by management</w:t>
            </w:r>
          </w:p>
        </w:tc>
        <w:tc>
          <w:tcPr>
            <w:tcW w:w="260" w:type="pct"/>
          </w:tcPr>
          <w:p w:rsidR="004F06FB" w:rsidRPr="001F72E6" w:rsidRDefault="00F507BE" w:rsidP="00EA602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Annual</w:t>
            </w:r>
          </w:p>
        </w:tc>
        <w:tc>
          <w:tcPr>
            <w:tcW w:w="189" w:type="pct"/>
          </w:tcPr>
          <w:p w:rsidR="004F06FB" w:rsidRPr="001F72E6" w:rsidRDefault="0002580E" w:rsidP="00EA602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High</w:t>
            </w:r>
          </w:p>
        </w:tc>
        <w:tc>
          <w:tcPr>
            <w:tcW w:w="197" w:type="pct"/>
          </w:tcPr>
          <w:p w:rsidR="004F06FB" w:rsidRPr="001F72E6" w:rsidRDefault="004F06FB" w:rsidP="00EA602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510" w:type="pct"/>
          </w:tcPr>
          <w:p w:rsidR="004F06FB" w:rsidRPr="001F72E6" w:rsidRDefault="004F06FB" w:rsidP="00473C78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301" w:type="pct"/>
          </w:tcPr>
          <w:p w:rsidR="004F06FB" w:rsidRPr="001F72E6" w:rsidRDefault="004F06FB" w:rsidP="004F06F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354" w:type="pct"/>
          </w:tcPr>
          <w:p w:rsidR="004F06FB" w:rsidRPr="001F72E6" w:rsidRDefault="004F06FB" w:rsidP="004F06F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</w:tr>
      <w:tr w:rsidR="0002580E" w:rsidRPr="001F72E6" w:rsidTr="00C95F4E">
        <w:tc>
          <w:tcPr>
            <w:tcW w:w="260" w:type="pct"/>
          </w:tcPr>
          <w:p w:rsidR="004F06FB" w:rsidRDefault="0002580E" w:rsidP="00EA602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1.6</w:t>
            </w:r>
          </w:p>
        </w:tc>
        <w:tc>
          <w:tcPr>
            <w:tcW w:w="1929" w:type="pct"/>
          </w:tcPr>
          <w:p w:rsidR="004F06FB" w:rsidRDefault="0002580E" w:rsidP="009D0D1A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I-ISMS Policy reviewed by factory-floor management and subject-matter experts</w:t>
            </w:r>
          </w:p>
        </w:tc>
        <w:tc>
          <w:tcPr>
            <w:tcW w:w="260" w:type="pct"/>
          </w:tcPr>
          <w:p w:rsidR="004F06FB" w:rsidRDefault="0002580E" w:rsidP="00EA602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6-month</w:t>
            </w:r>
          </w:p>
        </w:tc>
        <w:tc>
          <w:tcPr>
            <w:tcW w:w="189" w:type="pct"/>
          </w:tcPr>
          <w:p w:rsidR="004F06FB" w:rsidRDefault="0002580E" w:rsidP="00EA602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</w:t>
            </w:r>
          </w:p>
        </w:tc>
        <w:tc>
          <w:tcPr>
            <w:tcW w:w="197" w:type="pct"/>
          </w:tcPr>
          <w:p w:rsidR="004F06FB" w:rsidRDefault="004F06FB" w:rsidP="00EA602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510" w:type="pct"/>
          </w:tcPr>
          <w:p w:rsidR="004F06FB" w:rsidRDefault="004F06FB" w:rsidP="00473C78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301" w:type="pct"/>
          </w:tcPr>
          <w:p w:rsidR="004F06FB" w:rsidRDefault="004F06FB" w:rsidP="004F06F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354" w:type="pct"/>
          </w:tcPr>
          <w:p w:rsidR="004F06FB" w:rsidRDefault="004F06FB" w:rsidP="004F06F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</w:tr>
      <w:tr w:rsidR="0002580E" w:rsidRPr="001F72E6" w:rsidTr="00C95F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0" w:type="pct"/>
          </w:tcPr>
          <w:p w:rsidR="004F06FB" w:rsidRPr="001F72E6" w:rsidRDefault="0002580E" w:rsidP="00EA602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1.6</w:t>
            </w:r>
          </w:p>
        </w:tc>
        <w:tc>
          <w:tcPr>
            <w:tcW w:w="1929" w:type="pct"/>
          </w:tcPr>
          <w:p w:rsidR="004F06FB" w:rsidRPr="001F72E6" w:rsidRDefault="0002580E" w:rsidP="009D0D1A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I-ISMS Policy reviewed by IT for alignment with overall company objectives</w:t>
            </w:r>
          </w:p>
        </w:tc>
        <w:tc>
          <w:tcPr>
            <w:tcW w:w="260" w:type="pct"/>
          </w:tcPr>
          <w:p w:rsidR="004F06FB" w:rsidRPr="001F72E6" w:rsidRDefault="0002580E" w:rsidP="00EA602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Annual</w:t>
            </w:r>
          </w:p>
        </w:tc>
        <w:tc>
          <w:tcPr>
            <w:tcW w:w="189" w:type="pct"/>
          </w:tcPr>
          <w:p w:rsidR="004F06FB" w:rsidRPr="001F72E6" w:rsidRDefault="0002580E" w:rsidP="00EA602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</w:t>
            </w:r>
          </w:p>
        </w:tc>
        <w:tc>
          <w:tcPr>
            <w:tcW w:w="197" w:type="pct"/>
          </w:tcPr>
          <w:p w:rsidR="004F06FB" w:rsidRPr="001F72E6" w:rsidRDefault="004F06FB" w:rsidP="00EA602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510" w:type="pct"/>
          </w:tcPr>
          <w:p w:rsidR="004F06FB" w:rsidRPr="001F72E6" w:rsidRDefault="004F06FB" w:rsidP="00473C78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301" w:type="pct"/>
          </w:tcPr>
          <w:p w:rsidR="004F06FB" w:rsidRPr="001F72E6" w:rsidRDefault="004F06FB" w:rsidP="004F06F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354" w:type="pct"/>
          </w:tcPr>
          <w:p w:rsidR="004F06FB" w:rsidRPr="001F72E6" w:rsidRDefault="004F06FB" w:rsidP="004F06F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</w:tr>
      <w:tr w:rsidR="0002580E" w:rsidRPr="001F72E6" w:rsidTr="00C95F4E">
        <w:tc>
          <w:tcPr>
            <w:tcW w:w="260" w:type="pct"/>
          </w:tcPr>
          <w:p w:rsidR="004F06FB" w:rsidRPr="001F72E6" w:rsidRDefault="0002580E" w:rsidP="00EA602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1.6</w:t>
            </w:r>
          </w:p>
        </w:tc>
        <w:tc>
          <w:tcPr>
            <w:tcW w:w="1929" w:type="pct"/>
          </w:tcPr>
          <w:p w:rsidR="004F06FB" w:rsidRPr="001F72E6" w:rsidRDefault="0002580E" w:rsidP="009D0D1A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I-ISMS Policy audit of factory-floor compliance setup and enforceable</w:t>
            </w:r>
          </w:p>
        </w:tc>
        <w:tc>
          <w:tcPr>
            <w:tcW w:w="260" w:type="pct"/>
          </w:tcPr>
          <w:p w:rsidR="004F06FB" w:rsidRPr="001F72E6" w:rsidRDefault="0002580E" w:rsidP="00EA602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6-month</w:t>
            </w:r>
          </w:p>
        </w:tc>
        <w:tc>
          <w:tcPr>
            <w:tcW w:w="189" w:type="pct"/>
          </w:tcPr>
          <w:p w:rsidR="004F06FB" w:rsidRPr="001F72E6" w:rsidRDefault="0002580E" w:rsidP="00EA602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High</w:t>
            </w:r>
          </w:p>
        </w:tc>
        <w:tc>
          <w:tcPr>
            <w:tcW w:w="197" w:type="pct"/>
          </w:tcPr>
          <w:p w:rsidR="004F06FB" w:rsidRPr="001F72E6" w:rsidRDefault="004F06FB" w:rsidP="00EA602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510" w:type="pct"/>
          </w:tcPr>
          <w:p w:rsidR="004F06FB" w:rsidRPr="001F72E6" w:rsidRDefault="004F06FB" w:rsidP="00473C78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301" w:type="pct"/>
          </w:tcPr>
          <w:p w:rsidR="004F06FB" w:rsidRPr="001F72E6" w:rsidRDefault="004F06FB" w:rsidP="004F06F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354" w:type="pct"/>
          </w:tcPr>
          <w:p w:rsidR="004F06FB" w:rsidRPr="001F72E6" w:rsidRDefault="004F06FB" w:rsidP="004F06F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</w:tr>
      <w:tr w:rsidR="005B5B32" w:rsidRPr="001F72E6" w:rsidTr="00C95F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0" w:type="pct"/>
          </w:tcPr>
          <w:p w:rsidR="005B5B32" w:rsidRDefault="005B5B32" w:rsidP="00EA602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1.6</w:t>
            </w:r>
          </w:p>
        </w:tc>
        <w:tc>
          <w:tcPr>
            <w:tcW w:w="1929" w:type="pct"/>
          </w:tcPr>
          <w:p w:rsidR="005B5B32" w:rsidRDefault="005B5B32" w:rsidP="009D0D1A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Review document security to assure only authorized personnel can modify or delete</w:t>
            </w:r>
          </w:p>
        </w:tc>
        <w:tc>
          <w:tcPr>
            <w:tcW w:w="260" w:type="pct"/>
          </w:tcPr>
          <w:p w:rsidR="005B5B32" w:rsidRDefault="005B5B32" w:rsidP="00EA602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Annual</w:t>
            </w:r>
          </w:p>
        </w:tc>
        <w:tc>
          <w:tcPr>
            <w:tcW w:w="189" w:type="pct"/>
          </w:tcPr>
          <w:p w:rsidR="005B5B32" w:rsidRDefault="005B5B32" w:rsidP="00EA602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</w:t>
            </w:r>
          </w:p>
        </w:tc>
        <w:tc>
          <w:tcPr>
            <w:tcW w:w="197" w:type="pct"/>
          </w:tcPr>
          <w:p w:rsidR="005B5B32" w:rsidRPr="001F72E6" w:rsidRDefault="005B5B32" w:rsidP="00EA602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510" w:type="pct"/>
          </w:tcPr>
          <w:p w:rsidR="005B5B32" w:rsidRPr="001F72E6" w:rsidRDefault="005B5B32" w:rsidP="00473C78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301" w:type="pct"/>
          </w:tcPr>
          <w:p w:rsidR="005B5B32" w:rsidRPr="001F72E6" w:rsidRDefault="005B5B32" w:rsidP="004F06F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354" w:type="pct"/>
          </w:tcPr>
          <w:p w:rsidR="005B5B32" w:rsidRPr="001F72E6" w:rsidRDefault="005B5B32" w:rsidP="004F06F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</w:tr>
      <w:tr w:rsidR="0002580E" w:rsidRPr="001F72E6" w:rsidTr="00C95F4E">
        <w:tc>
          <w:tcPr>
            <w:tcW w:w="260" w:type="pct"/>
          </w:tcPr>
          <w:p w:rsidR="004F06FB" w:rsidRPr="001F72E6" w:rsidRDefault="004F06FB" w:rsidP="00EA602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929" w:type="pct"/>
          </w:tcPr>
          <w:p w:rsidR="004F06FB" w:rsidRPr="001F72E6" w:rsidRDefault="004F06FB" w:rsidP="009D0D1A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</w:p>
        </w:tc>
        <w:tc>
          <w:tcPr>
            <w:tcW w:w="260" w:type="pct"/>
          </w:tcPr>
          <w:p w:rsidR="004F06FB" w:rsidRPr="001F72E6" w:rsidRDefault="004F06FB" w:rsidP="00EA602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</w:p>
        </w:tc>
        <w:tc>
          <w:tcPr>
            <w:tcW w:w="189" w:type="pct"/>
          </w:tcPr>
          <w:p w:rsidR="004F06FB" w:rsidRPr="001F72E6" w:rsidRDefault="004F06FB" w:rsidP="00EA602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</w:p>
        </w:tc>
        <w:tc>
          <w:tcPr>
            <w:tcW w:w="197" w:type="pct"/>
          </w:tcPr>
          <w:p w:rsidR="004F06FB" w:rsidRPr="001F72E6" w:rsidRDefault="004F06FB" w:rsidP="00EA602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510" w:type="pct"/>
          </w:tcPr>
          <w:p w:rsidR="004F06FB" w:rsidRPr="001F72E6" w:rsidRDefault="004F06FB" w:rsidP="00473C78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301" w:type="pct"/>
          </w:tcPr>
          <w:p w:rsidR="004F06FB" w:rsidRPr="001F72E6" w:rsidRDefault="004F06FB" w:rsidP="004F06F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354" w:type="pct"/>
          </w:tcPr>
          <w:p w:rsidR="004F06FB" w:rsidRPr="001F72E6" w:rsidRDefault="004F06FB" w:rsidP="004F06F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</w:tr>
      <w:tr w:rsidR="0002580E" w:rsidRPr="001F72E6" w:rsidTr="00C95F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0" w:type="pct"/>
          </w:tcPr>
          <w:p w:rsidR="004F06FB" w:rsidRPr="001F72E6" w:rsidRDefault="004F06FB" w:rsidP="00EA602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929" w:type="pct"/>
          </w:tcPr>
          <w:p w:rsidR="004F06FB" w:rsidRPr="001F72E6" w:rsidRDefault="004F06FB" w:rsidP="009D0D1A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</w:p>
        </w:tc>
        <w:tc>
          <w:tcPr>
            <w:tcW w:w="260" w:type="pct"/>
          </w:tcPr>
          <w:p w:rsidR="004F06FB" w:rsidRPr="001F72E6" w:rsidRDefault="004F06FB" w:rsidP="00EA602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</w:p>
        </w:tc>
        <w:tc>
          <w:tcPr>
            <w:tcW w:w="189" w:type="pct"/>
          </w:tcPr>
          <w:p w:rsidR="004F06FB" w:rsidRPr="001F72E6" w:rsidRDefault="004F06FB" w:rsidP="00EA602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</w:p>
        </w:tc>
        <w:tc>
          <w:tcPr>
            <w:tcW w:w="197" w:type="pct"/>
          </w:tcPr>
          <w:p w:rsidR="004F06FB" w:rsidRPr="001F72E6" w:rsidRDefault="004F06FB" w:rsidP="00EA602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510" w:type="pct"/>
          </w:tcPr>
          <w:p w:rsidR="004F06FB" w:rsidRPr="001F72E6" w:rsidRDefault="004F06FB" w:rsidP="00473C78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301" w:type="pct"/>
          </w:tcPr>
          <w:p w:rsidR="004F06FB" w:rsidRPr="001F72E6" w:rsidRDefault="004F06FB" w:rsidP="004F06F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354" w:type="pct"/>
          </w:tcPr>
          <w:p w:rsidR="004F06FB" w:rsidRPr="001F72E6" w:rsidRDefault="004F06FB" w:rsidP="004F06F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</w:tr>
      <w:tr w:rsidR="0002580E" w:rsidRPr="0002580E" w:rsidTr="0002580E">
        <w:tc>
          <w:tcPr>
            <w:tcW w:w="5000" w:type="pct"/>
            <w:gridSpan w:val="8"/>
            <w:shd w:val="clear" w:color="auto" w:fill="000000" w:themeFill="text1"/>
          </w:tcPr>
          <w:p w:rsidR="0002580E" w:rsidRPr="0002580E" w:rsidRDefault="005B5B32" w:rsidP="0002580E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b/>
                <w:color w:val="FFFF00"/>
                <w:sz w:val="18"/>
                <w:szCs w:val="18"/>
              </w:rPr>
            </w:pPr>
            <w:r>
              <w:rPr>
                <w:b/>
                <w:color w:val="FFFF00"/>
                <w:sz w:val="18"/>
                <w:szCs w:val="18"/>
              </w:rPr>
              <w:t xml:space="preserve">I-ISMS: </w:t>
            </w:r>
            <w:r w:rsidR="0002580E" w:rsidRPr="0002580E">
              <w:rPr>
                <w:b/>
                <w:color w:val="FFFF00"/>
                <w:sz w:val="18"/>
                <w:szCs w:val="18"/>
              </w:rPr>
              <w:t>RESPONSIBILITIES</w:t>
            </w:r>
          </w:p>
        </w:tc>
      </w:tr>
      <w:tr w:rsidR="0002580E" w:rsidRPr="001F72E6" w:rsidTr="00C95F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0" w:type="pct"/>
          </w:tcPr>
          <w:p w:rsidR="004F06FB" w:rsidRDefault="0002580E" w:rsidP="003D419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929" w:type="pct"/>
          </w:tcPr>
          <w:p w:rsidR="004F06FB" w:rsidRDefault="0002580E" w:rsidP="009D0D1A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Principal engineer </w:t>
            </w:r>
            <w:r w:rsidR="00F507BE">
              <w:rPr>
                <w:sz w:val="18"/>
                <w:szCs w:val="18"/>
              </w:rPr>
              <w:t>recognized</w:t>
            </w:r>
            <w:r>
              <w:rPr>
                <w:sz w:val="18"/>
                <w:szCs w:val="18"/>
              </w:rPr>
              <w:t>, documented, and identified in necessary documents, e.g. BCP</w:t>
            </w:r>
          </w:p>
        </w:tc>
        <w:tc>
          <w:tcPr>
            <w:tcW w:w="260" w:type="pct"/>
          </w:tcPr>
          <w:p w:rsidR="004F06FB" w:rsidRPr="001F72E6" w:rsidRDefault="0002580E" w:rsidP="003D419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Annual</w:t>
            </w:r>
          </w:p>
        </w:tc>
        <w:tc>
          <w:tcPr>
            <w:tcW w:w="189" w:type="pct"/>
          </w:tcPr>
          <w:p w:rsidR="004F06FB" w:rsidRPr="001F72E6" w:rsidRDefault="0002580E" w:rsidP="003D419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High</w:t>
            </w:r>
          </w:p>
        </w:tc>
        <w:tc>
          <w:tcPr>
            <w:tcW w:w="197" w:type="pct"/>
          </w:tcPr>
          <w:p w:rsidR="004F06FB" w:rsidRDefault="004F06FB" w:rsidP="003D419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510" w:type="pct"/>
          </w:tcPr>
          <w:p w:rsidR="004F06FB" w:rsidRDefault="004F06FB" w:rsidP="00473C78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301" w:type="pct"/>
          </w:tcPr>
          <w:p w:rsidR="004F06FB" w:rsidRDefault="004F06FB" w:rsidP="004F06F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354" w:type="pct"/>
          </w:tcPr>
          <w:p w:rsidR="004F06FB" w:rsidRPr="001F72E6" w:rsidRDefault="004F06FB" w:rsidP="004F06F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</w:tr>
      <w:tr w:rsidR="0002580E" w:rsidRPr="001F72E6" w:rsidTr="00C95F4E">
        <w:tc>
          <w:tcPr>
            <w:tcW w:w="260" w:type="pct"/>
          </w:tcPr>
          <w:p w:rsidR="004F06FB" w:rsidRDefault="0002580E" w:rsidP="003D419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929" w:type="pct"/>
          </w:tcPr>
          <w:p w:rsidR="004F06FB" w:rsidRDefault="0002580E" w:rsidP="009D0D1A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I-ISMS team(s) created and documented, e.g. BCP.</w:t>
            </w:r>
          </w:p>
        </w:tc>
        <w:tc>
          <w:tcPr>
            <w:tcW w:w="260" w:type="pct"/>
          </w:tcPr>
          <w:p w:rsidR="004F06FB" w:rsidRPr="001F72E6" w:rsidRDefault="0002580E" w:rsidP="003D419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Annual</w:t>
            </w:r>
          </w:p>
        </w:tc>
        <w:tc>
          <w:tcPr>
            <w:tcW w:w="189" w:type="pct"/>
          </w:tcPr>
          <w:p w:rsidR="004F06FB" w:rsidRPr="001F72E6" w:rsidRDefault="0002580E" w:rsidP="003D419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High</w:t>
            </w:r>
          </w:p>
        </w:tc>
        <w:tc>
          <w:tcPr>
            <w:tcW w:w="197" w:type="pct"/>
          </w:tcPr>
          <w:p w:rsidR="004F06FB" w:rsidRDefault="004F06FB" w:rsidP="003D419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510" w:type="pct"/>
          </w:tcPr>
          <w:p w:rsidR="004F06FB" w:rsidRDefault="004F06FB" w:rsidP="00473C78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301" w:type="pct"/>
          </w:tcPr>
          <w:p w:rsidR="004F06FB" w:rsidRDefault="004F06FB" w:rsidP="004F06F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354" w:type="pct"/>
          </w:tcPr>
          <w:p w:rsidR="004F06FB" w:rsidRPr="001F72E6" w:rsidRDefault="004F06FB" w:rsidP="004F06F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</w:tr>
      <w:tr w:rsidR="0002580E" w:rsidRPr="001F72E6" w:rsidTr="00C95F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0" w:type="pct"/>
          </w:tcPr>
          <w:p w:rsidR="004F06FB" w:rsidRPr="001F72E6" w:rsidRDefault="0002580E" w:rsidP="003D419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929" w:type="pct"/>
          </w:tcPr>
          <w:p w:rsidR="004F06FB" w:rsidRPr="001F72E6" w:rsidRDefault="0002580E" w:rsidP="009D0D1A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Review process for reporting cyber-security issues/weaknesses; verify is known by employees</w:t>
            </w:r>
          </w:p>
        </w:tc>
        <w:tc>
          <w:tcPr>
            <w:tcW w:w="260" w:type="pct"/>
          </w:tcPr>
          <w:p w:rsidR="004F06FB" w:rsidRPr="001F72E6" w:rsidRDefault="0002580E" w:rsidP="003D419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Annual</w:t>
            </w:r>
          </w:p>
        </w:tc>
        <w:tc>
          <w:tcPr>
            <w:tcW w:w="189" w:type="pct"/>
          </w:tcPr>
          <w:p w:rsidR="004F06FB" w:rsidRPr="001F72E6" w:rsidRDefault="0002580E" w:rsidP="003D419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High</w:t>
            </w:r>
          </w:p>
        </w:tc>
        <w:tc>
          <w:tcPr>
            <w:tcW w:w="197" w:type="pct"/>
          </w:tcPr>
          <w:p w:rsidR="004F06FB" w:rsidRPr="001F72E6" w:rsidRDefault="004F06FB" w:rsidP="003D419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510" w:type="pct"/>
          </w:tcPr>
          <w:p w:rsidR="004F06FB" w:rsidRPr="001F72E6" w:rsidRDefault="004F06FB" w:rsidP="00473C78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301" w:type="pct"/>
          </w:tcPr>
          <w:p w:rsidR="004F06FB" w:rsidRPr="001F72E6" w:rsidRDefault="004F06FB" w:rsidP="004F06F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354" w:type="pct"/>
          </w:tcPr>
          <w:p w:rsidR="004F06FB" w:rsidRPr="001F72E6" w:rsidRDefault="004F06FB" w:rsidP="004F06F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</w:tr>
      <w:tr w:rsidR="0002580E" w:rsidRPr="001F72E6" w:rsidTr="00C95F4E">
        <w:tc>
          <w:tcPr>
            <w:tcW w:w="260" w:type="pct"/>
          </w:tcPr>
          <w:p w:rsidR="004F06FB" w:rsidRDefault="0002580E" w:rsidP="003D419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929" w:type="pct"/>
          </w:tcPr>
          <w:p w:rsidR="004F06FB" w:rsidRDefault="0002580E" w:rsidP="009D0D1A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Review process for visitor/contractor training process for reporting cyber-security issues/weaknesses</w:t>
            </w:r>
          </w:p>
        </w:tc>
        <w:tc>
          <w:tcPr>
            <w:tcW w:w="260" w:type="pct"/>
          </w:tcPr>
          <w:p w:rsidR="004F06FB" w:rsidRPr="001F72E6" w:rsidRDefault="0002580E" w:rsidP="003D419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Annual</w:t>
            </w:r>
          </w:p>
        </w:tc>
        <w:tc>
          <w:tcPr>
            <w:tcW w:w="189" w:type="pct"/>
          </w:tcPr>
          <w:p w:rsidR="004F06FB" w:rsidRPr="001F72E6" w:rsidRDefault="0002580E" w:rsidP="003D419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High</w:t>
            </w:r>
          </w:p>
        </w:tc>
        <w:tc>
          <w:tcPr>
            <w:tcW w:w="197" w:type="pct"/>
          </w:tcPr>
          <w:p w:rsidR="004F06FB" w:rsidRPr="001F72E6" w:rsidRDefault="004F06FB" w:rsidP="003D419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510" w:type="pct"/>
          </w:tcPr>
          <w:p w:rsidR="004F06FB" w:rsidRDefault="004F06FB" w:rsidP="00473C78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301" w:type="pct"/>
          </w:tcPr>
          <w:p w:rsidR="004F06FB" w:rsidRDefault="004F06FB" w:rsidP="004F06F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354" w:type="pct"/>
          </w:tcPr>
          <w:p w:rsidR="004F06FB" w:rsidRPr="001F72E6" w:rsidRDefault="004F06FB" w:rsidP="004F06F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</w:tr>
      <w:tr w:rsidR="0002580E" w:rsidRPr="001F72E6" w:rsidTr="00C95F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0" w:type="pct"/>
          </w:tcPr>
          <w:p w:rsidR="004F06FB" w:rsidRPr="001F72E6" w:rsidRDefault="005B5B32" w:rsidP="003D419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929" w:type="pct"/>
          </w:tcPr>
          <w:p w:rsidR="004F06FB" w:rsidRPr="001F72E6" w:rsidRDefault="005B5B32" w:rsidP="009D0D1A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Review document security to assure authorized modification only </w:t>
            </w:r>
          </w:p>
        </w:tc>
        <w:tc>
          <w:tcPr>
            <w:tcW w:w="260" w:type="pct"/>
          </w:tcPr>
          <w:p w:rsidR="004F06FB" w:rsidRPr="001F72E6" w:rsidRDefault="005B5B32" w:rsidP="003D419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Annual</w:t>
            </w:r>
          </w:p>
        </w:tc>
        <w:tc>
          <w:tcPr>
            <w:tcW w:w="189" w:type="pct"/>
          </w:tcPr>
          <w:p w:rsidR="004F06FB" w:rsidRPr="001F72E6" w:rsidRDefault="005B5B32" w:rsidP="003D419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</w:t>
            </w:r>
          </w:p>
        </w:tc>
        <w:tc>
          <w:tcPr>
            <w:tcW w:w="197" w:type="pct"/>
          </w:tcPr>
          <w:p w:rsidR="004F06FB" w:rsidRPr="001F72E6" w:rsidRDefault="004F06FB" w:rsidP="003D419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510" w:type="pct"/>
          </w:tcPr>
          <w:p w:rsidR="004F06FB" w:rsidRPr="001F72E6" w:rsidRDefault="004F06FB" w:rsidP="00473C78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301" w:type="pct"/>
          </w:tcPr>
          <w:p w:rsidR="004F06FB" w:rsidRPr="001F72E6" w:rsidRDefault="004F06FB" w:rsidP="004F06F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354" w:type="pct"/>
          </w:tcPr>
          <w:p w:rsidR="004F06FB" w:rsidRPr="001F72E6" w:rsidRDefault="004F06FB" w:rsidP="004F06F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</w:tr>
      <w:tr w:rsidR="0002580E" w:rsidRPr="001F72E6" w:rsidTr="00C95F4E">
        <w:tc>
          <w:tcPr>
            <w:tcW w:w="260" w:type="pct"/>
          </w:tcPr>
          <w:p w:rsidR="004F06FB" w:rsidRPr="001F72E6" w:rsidRDefault="004F06FB" w:rsidP="003D419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929" w:type="pct"/>
          </w:tcPr>
          <w:p w:rsidR="004F06FB" w:rsidRPr="001F72E6" w:rsidRDefault="004F06FB" w:rsidP="009D0D1A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</w:p>
        </w:tc>
        <w:tc>
          <w:tcPr>
            <w:tcW w:w="260" w:type="pct"/>
          </w:tcPr>
          <w:p w:rsidR="004F06FB" w:rsidRPr="001F72E6" w:rsidRDefault="004F06FB" w:rsidP="003D419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</w:p>
        </w:tc>
        <w:tc>
          <w:tcPr>
            <w:tcW w:w="189" w:type="pct"/>
          </w:tcPr>
          <w:p w:rsidR="004F06FB" w:rsidRPr="001F72E6" w:rsidRDefault="004F06FB" w:rsidP="003D419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</w:p>
        </w:tc>
        <w:tc>
          <w:tcPr>
            <w:tcW w:w="197" w:type="pct"/>
          </w:tcPr>
          <w:p w:rsidR="004F06FB" w:rsidRPr="001F72E6" w:rsidRDefault="004F06FB" w:rsidP="003D419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510" w:type="pct"/>
          </w:tcPr>
          <w:p w:rsidR="004F06FB" w:rsidRPr="001F72E6" w:rsidRDefault="004F06FB" w:rsidP="00473C78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301" w:type="pct"/>
          </w:tcPr>
          <w:p w:rsidR="004F06FB" w:rsidRPr="001F72E6" w:rsidRDefault="004F06FB" w:rsidP="004F06F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354" w:type="pct"/>
          </w:tcPr>
          <w:p w:rsidR="004F06FB" w:rsidRPr="001F72E6" w:rsidRDefault="004F06FB" w:rsidP="004F06F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</w:tr>
      <w:tr w:rsidR="0002580E" w:rsidRPr="001F72E6" w:rsidTr="00C95F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0" w:type="pct"/>
          </w:tcPr>
          <w:p w:rsidR="004F06FB" w:rsidRPr="001F72E6" w:rsidRDefault="004F06FB" w:rsidP="003D419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929" w:type="pct"/>
          </w:tcPr>
          <w:p w:rsidR="004F06FB" w:rsidRPr="001F72E6" w:rsidRDefault="004F06FB" w:rsidP="009D0D1A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</w:p>
        </w:tc>
        <w:tc>
          <w:tcPr>
            <w:tcW w:w="260" w:type="pct"/>
          </w:tcPr>
          <w:p w:rsidR="004F06FB" w:rsidRPr="001F72E6" w:rsidRDefault="004F06FB" w:rsidP="003D419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</w:p>
        </w:tc>
        <w:tc>
          <w:tcPr>
            <w:tcW w:w="189" w:type="pct"/>
          </w:tcPr>
          <w:p w:rsidR="004F06FB" w:rsidRPr="001F72E6" w:rsidRDefault="004F06FB" w:rsidP="003D419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</w:p>
        </w:tc>
        <w:tc>
          <w:tcPr>
            <w:tcW w:w="197" w:type="pct"/>
          </w:tcPr>
          <w:p w:rsidR="004F06FB" w:rsidRPr="001F72E6" w:rsidRDefault="004F06FB" w:rsidP="003D419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510" w:type="pct"/>
          </w:tcPr>
          <w:p w:rsidR="004F06FB" w:rsidRPr="001F72E6" w:rsidRDefault="004F06FB" w:rsidP="00473C78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301" w:type="pct"/>
          </w:tcPr>
          <w:p w:rsidR="004F06FB" w:rsidRPr="001F72E6" w:rsidRDefault="004F06FB" w:rsidP="004F06F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354" w:type="pct"/>
          </w:tcPr>
          <w:p w:rsidR="004F06FB" w:rsidRPr="001F72E6" w:rsidRDefault="004F06FB" w:rsidP="004F06F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</w:tr>
      <w:tr w:rsidR="0002580E" w:rsidRPr="0002580E" w:rsidTr="0002580E">
        <w:tc>
          <w:tcPr>
            <w:tcW w:w="5000" w:type="pct"/>
            <w:gridSpan w:val="8"/>
            <w:shd w:val="clear" w:color="auto" w:fill="000000" w:themeFill="text1"/>
          </w:tcPr>
          <w:p w:rsidR="0002580E" w:rsidRPr="0002580E" w:rsidRDefault="005B5B32" w:rsidP="0002580E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b/>
                <w:color w:val="FFFF00"/>
                <w:sz w:val="18"/>
                <w:szCs w:val="18"/>
              </w:rPr>
            </w:pPr>
            <w:r>
              <w:rPr>
                <w:b/>
                <w:color w:val="FFFF00"/>
                <w:sz w:val="18"/>
                <w:szCs w:val="18"/>
              </w:rPr>
              <w:t xml:space="preserve">I-ISMS: </w:t>
            </w:r>
            <w:r w:rsidR="0002580E" w:rsidRPr="0002580E">
              <w:rPr>
                <w:b/>
                <w:color w:val="FFFF00"/>
                <w:sz w:val="18"/>
                <w:szCs w:val="18"/>
              </w:rPr>
              <w:t>RISK MANAGEMENT</w:t>
            </w:r>
          </w:p>
        </w:tc>
      </w:tr>
      <w:tr w:rsidR="0002580E" w:rsidRPr="001F72E6" w:rsidTr="00C95F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0" w:type="pct"/>
          </w:tcPr>
          <w:p w:rsidR="004F06FB" w:rsidRDefault="005B5B32" w:rsidP="003D419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929" w:type="pct"/>
          </w:tcPr>
          <w:p w:rsidR="004F06FB" w:rsidRDefault="005B5B32" w:rsidP="009D0D1A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Review risk management process for compliance with I-ISMS policy; review meetings and notes</w:t>
            </w:r>
          </w:p>
        </w:tc>
        <w:tc>
          <w:tcPr>
            <w:tcW w:w="260" w:type="pct"/>
          </w:tcPr>
          <w:p w:rsidR="004F06FB" w:rsidRPr="001F72E6" w:rsidRDefault="005B5B32" w:rsidP="003D419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Annual</w:t>
            </w:r>
          </w:p>
        </w:tc>
        <w:tc>
          <w:tcPr>
            <w:tcW w:w="189" w:type="pct"/>
          </w:tcPr>
          <w:p w:rsidR="004F06FB" w:rsidRPr="001F72E6" w:rsidRDefault="005B5B32" w:rsidP="003D419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High</w:t>
            </w:r>
          </w:p>
        </w:tc>
        <w:tc>
          <w:tcPr>
            <w:tcW w:w="197" w:type="pct"/>
          </w:tcPr>
          <w:p w:rsidR="004F06FB" w:rsidRDefault="004F06FB" w:rsidP="003D419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510" w:type="pct"/>
          </w:tcPr>
          <w:p w:rsidR="004F06FB" w:rsidRDefault="004F06FB" w:rsidP="00473C78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301" w:type="pct"/>
          </w:tcPr>
          <w:p w:rsidR="004F06FB" w:rsidRDefault="004F06FB" w:rsidP="004F06F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354" w:type="pct"/>
          </w:tcPr>
          <w:p w:rsidR="004F06FB" w:rsidRPr="001F72E6" w:rsidRDefault="004F06FB" w:rsidP="004F06F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</w:tr>
      <w:tr w:rsidR="0002580E" w:rsidRPr="001F72E6" w:rsidTr="00C95F4E">
        <w:tc>
          <w:tcPr>
            <w:tcW w:w="260" w:type="pct"/>
          </w:tcPr>
          <w:p w:rsidR="004F06FB" w:rsidRPr="001F72E6" w:rsidRDefault="005B5B32" w:rsidP="003D419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929" w:type="pct"/>
          </w:tcPr>
          <w:p w:rsidR="004F06FB" w:rsidRPr="001F72E6" w:rsidRDefault="005B5B32" w:rsidP="009D0D1A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Review risk management decision-making process for compliance with company policy</w:t>
            </w:r>
          </w:p>
        </w:tc>
        <w:tc>
          <w:tcPr>
            <w:tcW w:w="260" w:type="pct"/>
          </w:tcPr>
          <w:p w:rsidR="004F06FB" w:rsidRPr="001F72E6" w:rsidRDefault="005B5B32" w:rsidP="003D419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Annual</w:t>
            </w:r>
          </w:p>
        </w:tc>
        <w:tc>
          <w:tcPr>
            <w:tcW w:w="189" w:type="pct"/>
          </w:tcPr>
          <w:p w:rsidR="004F06FB" w:rsidRPr="001F72E6" w:rsidRDefault="005B5B32" w:rsidP="003D419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High</w:t>
            </w:r>
          </w:p>
        </w:tc>
        <w:tc>
          <w:tcPr>
            <w:tcW w:w="197" w:type="pct"/>
          </w:tcPr>
          <w:p w:rsidR="004F06FB" w:rsidRPr="001F72E6" w:rsidRDefault="004F06FB" w:rsidP="003D419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510" w:type="pct"/>
          </w:tcPr>
          <w:p w:rsidR="004F06FB" w:rsidRPr="001F72E6" w:rsidRDefault="004F06FB" w:rsidP="00473C78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301" w:type="pct"/>
          </w:tcPr>
          <w:p w:rsidR="004F06FB" w:rsidRPr="001F72E6" w:rsidRDefault="004F06FB" w:rsidP="004F06F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354" w:type="pct"/>
          </w:tcPr>
          <w:p w:rsidR="004F06FB" w:rsidRPr="001F72E6" w:rsidRDefault="004F06FB" w:rsidP="004F06F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</w:tr>
      <w:tr w:rsidR="0002580E" w:rsidRPr="001F72E6" w:rsidTr="00C95F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0" w:type="pct"/>
          </w:tcPr>
          <w:p w:rsidR="004F06FB" w:rsidRPr="001F72E6" w:rsidRDefault="005B5B32" w:rsidP="003D419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929" w:type="pct"/>
          </w:tcPr>
          <w:p w:rsidR="004F06FB" w:rsidRPr="001F72E6" w:rsidRDefault="005B5B32" w:rsidP="009D0D1A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Review contingency plans for accuracy and efficiency</w:t>
            </w:r>
          </w:p>
        </w:tc>
        <w:tc>
          <w:tcPr>
            <w:tcW w:w="260" w:type="pct"/>
          </w:tcPr>
          <w:p w:rsidR="004F06FB" w:rsidRPr="001F72E6" w:rsidRDefault="005B5B32" w:rsidP="003D419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Annual</w:t>
            </w:r>
          </w:p>
        </w:tc>
        <w:tc>
          <w:tcPr>
            <w:tcW w:w="189" w:type="pct"/>
          </w:tcPr>
          <w:p w:rsidR="004F06FB" w:rsidRPr="001F72E6" w:rsidRDefault="005B5B32" w:rsidP="003D419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High</w:t>
            </w:r>
          </w:p>
        </w:tc>
        <w:tc>
          <w:tcPr>
            <w:tcW w:w="197" w:type="pct"/>
          </w:tcPr>
          <w:p w:rsidR="004F06FB" w:rsidRPr="001F72E6" w:rsidRDefault="004F06FB" w:rsidP="003D419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510" w:type="pct"/>
          </w:tcPr>
          <w:p w:rsidR="004F06FB" w:rsidRPr="001F72E6" w:rsidRDefault="004F06FB" w:rsidP="00473C78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301" w:type="pct"/>
          </w:tcPr>
          <w:p w:rsidR="004F06FB" w:rsidRPr="001F72E6" w:rsidRDefault="004F06FB" w:rsidP="004F06F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354" w:type="pct"/>
          </w:tcPr>
          <w:p w:rsidR="004F06FB" w:rsidRPr="001F72E6" w:rsidRDefault="004F06FB" w:rsidP="004F06F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</w:tr>
      <w:tr w:rsidR="0002580E" w:rsidRPr="001F72E6" w:rsidTr="00C95F4E">
        <w:tc>
          <w:tcPr>
            <w:tcW w:w="260" w:type="pct"/>
          </w:tcPr>
          <w:p w:rsidR="004F06FB" w:rsidRDefault="005B5B32" w:rsidP="003D419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929" w:type="pct"/>
          </w:tcPr>
          <w:p w:rsidR="004F06FB" w:rsidRDefault="005B5B32" w:rsidP="009D0D1A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Review documentation security to assure authorized access and modification only</w:t>
            </w:r>
          </w:p>
        </w:tc>
        <w:tc>
          <w:tcPr>
            <w:tcW w:w="260" w:type="pct"/>
          </w:tcPr>
          <w:p w:rsidR="004F06FB" w:rsidRDefault="005B5B32" w:rsidP="003D419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Annual</w:t>
            </w:r>
          </w:p>
        </w:tc>
        <w:tc>
          <w:tcPr>
            <w:tcW w:w="189" w:type="pct"/>
          </w:tcPr>
          <w:p w:rsidR="004F06FB" w:rsidRDefault="005B5B32" w:rsidP="003D419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</w:t>
            </w:r>
          </w:p>
        </w:tc>
        <w:tc>
          <w:tcPr>
            <w:tcW w:w="197" w:type="pct"/>
          </w:tcPr>
          <w:p w:rsidR="004F06FB" w:rsidRDefault="004F06FB" w:rsidP="003D419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510" w:type="pct"/>
          </w:tcPr>
          <w:p w:rsidR="004F06FB" w:rsidRDefault="004F06FB" w:rsidP="00473C78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301" w:type="pct"/>
          </w:tcPr>
          <w:p w:rsidR="004F06FB" w:rsidRDefault="004F06FB" w:rsidP="004F06F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354" w:type="pct"/>
          </w:tcPr>
          <w:p w:rsidR="004F06FB" w:rsidRDefault="004F06FB" w:rsidP="004F06F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</w:tr>
      <w:tr w:rsidR="0002580E" w:rsidRPr="001F72E6" w:rsidTr="00C95F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0" w:type="pct"/>
          </w:tcPr>
          <w:p w:rsidR="004F06FB" w:rsidRPr="001F72E6" w:rsidRDefault="004F06FB" w:rsidP="003D419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929" w:type="pct"/>
          </w:tcPr>
          <w:p w:rsidR="004F06FB" w:rsidRPr="001F72E6" w:rsidRDefault="004F06FB" w:rsidP="009D0D1A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</w:p>
        </w:tc>
        <w:tc>
          <w:tcPr>
            <w:tcW w:w="260" w:type="pct"/>
          </w:tcPr>
          <w:p w:rsidR="004F06FB" w:rsidRPr="001F72E6" w:rsidRDefault="004F06FB" w:rsidP="003D419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</w:p>
        </w:tc>
        <w:tc>
          <w:tcPr>
            <w:tcW w:w="189" w:type="pct"/>
          </w:tcPr>
          <w:p w:rsidR="004F06FB" w:rsidRPr="001F72E6" w:rsidRDefault="004F06FB" w:rsidP="003D419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</w:p>
        </w:tc>
        <w:tc>
          <w:tcPr>
            <w:tcW w:w="197" w:type="pct"/>
          </w:tcPr>
          <w:p w:rsidR="004F06FB" w:rsidRPr="001F72E6" w:rsidRDefault="004F06FB" w:rsidP="003D419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510" w:type="pct"/>
          </w:tcPr>
          <w:p w:rsidR="004F06FB" w:rsidRPr="001F72E6" w:rsidRDefault="004F06FB" w:rsidP="00473C78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301" w:type="pct"/>
          </w:tcPr>
          <w:p w:rsidR="004F06FB" w:rsidRPr="001F72E6" w:rsidRDefault="004F06FB" w:rsidP="004F06F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354" w:type="pct"/>
          </w:tcPr>
          <w:p w:rsidR="004F06FB" w:rsidRPr="001F72E6" w:rsidRDefault="004F06FB" w:rsidP="004F06F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</w:tr>
      <w:tr w:rsidR="0002580E" w:rsidRPr="001F72E6" w:rsidTr="00C95F4E">
        <w:tc>
          <w:tcPr>
            <w:tcW w:w="260" w:type="pct"/>
          </w:tcPr>
          <w:p w:rsidR="004F06FB" w:rsidRPr="001F72E6" w:rsidRDefault="004F06FB" w:rsidP="003D419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929" w:type="pct"/>
          </w:tcPr>
          <w:p w:rsidR="004F06FB" w:rsidRPr="001F72E6" w:rsidRDefault="004F06FB" w:rsidP="009D0D1A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</w:p>
        </w:tc>
        <w:tc>
          <w:tcPr>
            <w:tcW w:w="260" w:type="pct"/>
          </w:tcPr>
          <w:p w:rsidR="004F06FB" w:rsidRPr="001F72E6" w:rsidRDefault="004F06FB" w:rsidP="003D419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</w:p>
        </w:tc>
        <w:tc>
          <w:tcPr>
            <w:tcW w:w="189" w:type="pct"/>
          </w:tcPr>
          <w:p w:rsidR="004F06FB" w:rsidRPr="001F72E6" w:rsidRDefault="004F06FB" w:rsidP="003D419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</w:p>
        </w:tc>
        <w:tc>
          <w:tcPr>
            <w:tcW w:w="197" w:type="pct"/>
          </w:tcPr>
          <w:p w:rsidR="004F06FB" w:rsidRPr="001F72E6" w:rsidRDefault="004F06FB" w:rsidP="003D419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510" w:type="pct"/>
          </w:tcPr>
          <w:p w:rsidR="004F06FB" w:rsidRPr="001F72E6" w:rsidRDefault="004F06FB" w:rsidP="00473C78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301" w:type="pct"/>
          </w:tcPr>
          <w:p w:rsidR="004F06FB" w:rsidRPr="001F72E6" w:rsidRDefault="004F06FB" w:rsidP="004F06F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354" w:type="pct"/>
          </w:tcPr>
          <w:p w:rsidR="004F06FB" w:rsidRPr="001F72E6" w:rsidRDefault="004F06FB" w:rsidP="004F06F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</w:tr>
      <w:tr w:rsidR="00226FCA" w:rsidRPr="00226FCA" w:rsidTr="00226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8"/>
            <w:shd w:val="clear" w:color="auto" w:fill="000000" w:themeFill="text1"/>
          </w:tcPr>
          <w:p w:rsidR="00226FCA" w:rsidRPr="00226FCA" w:rsidRDefault="00226FCA" w:rsidP="00226FCA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b/>
                <w:color w:val="FFFF00"/>
                <w:sz w:val="18"/>
                <w:szCs w:val="18"/>
              </w:rPr>
            </w:pPr>
            <w:r w:rsidRPr="00226FCA">
              <w:rPr>
                <w:b/>
                <w:color w:val="FFFF00"/>
                <w:sz w:val="18"/>
                <w:szCs w:val="18"/>
              </w:rPr>
              <w:t>I-ISMS: AWARENESS CAMPAIGN</w:t>
            </w:r>
          </w:p>
        </w:tc>
      </w:tr>
      <w:tr w:rsidR="0002580E" w:rsidRPr="001F72E6" w:rsidTr="00C95F4E">
        <w:tc>
          <w:tcPr>
            <w:tcW w:w="260" w:type="pct"/>
          </w:tcPr>
          <w:p w:rsidR="004F06FB" w:rsidRPr="001F72E6" w:rsidRDefault="00BB4EF0" w:rsidP="003D419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929" w:type="pct"/>
          </w:tcPr>
          <w:p w:rsidR="004F06FB" w:rsidRPr="001F72E6" w:rsidRDefault="00BB4EF0" w:rsidP="009D0D1A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Review awareness campaign to verify employees are being trained on new-hire and transfers etc.</w:t>
            </w:r>
          </w:p>
        </w:tc>
        <w:tc>
          <w:tcPr>
            <w:tcW w:w="260" w:type="pct"/>
          </w:tcPr>
          <w:p w:rsidR="004F06FB" w:rsidRPr="001F72E6" w:rsidRDefault="00BB4EF0" w:rsidP="003D419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Annual</w:t>
            </w:r>
          </w:p>
        </w:tc>
        <w:tc>
          <w:tcPr>
            <w:tcW w:w="189" w:type="pct"/>
          </w:tcPr>
          <w:p w:rsidR="004F06FB" w:rsidRPr="001F72E6" w:rsidRDefault="00BB4EF0" w:rsidP="003D419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</w:t>
            </w:r>
          </w:p>
        </w:tc>
        <w:tc>
          <w:tcPr>
            <w:tcW w:w="197" w:type="pct"/>
          </w:tcPr>
          <w:p w:rsidR="004F06FB" w:rsidRPr="001F72E6" w:rsidRDefault="004F06FB" w:rsidP="003D419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510" w:type="pct"/>
          </w:tcPr>
          <w:p w:rsidR="004F06FB" w:rsidRPr="001F72E6" w:rsidRDefault="004F06FB" w:rsidP="00473C78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301" w:type="pct"/>
          </w:tcPr>
          <w:p w:rsidR="004F06FB" w:rsidRPr="001F72E6" w:rsidRDefault="004F06FB" w:rsidP="004F06F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354" w:type="pct"/>
          </w:tcPr>
          <w:p w:rsidR="004F06FB" w:rsidRPr="001F72E6" w:rsidRDefault="004F06FB" w:rsidP="004F06F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</w:tr>
      <w:tr w:rsidR="0002580E" w:rsidRPr="001F72E6" w:rsidTr="00C95F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0" w:type="pct"/>
          </w:tcPr>
          <w:p w:rsidR="004F06FB" w:rsidRDefault="00BB4EF0" w:rsidP="003D419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929" w:type="pct"/>
          </w:tcPr>
          <w:p w:rsidR="004F06FB" w:rsidRDefault="00BB4EF0" w:rsidP="009D0D1A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Review training materials for accuracy</w:t>
            </w:r>
          </w:p>
        </w:tc>
        <w:tc>
          <w:tcPr>
            <w:tcW w:w="260" w:type="pct"/>
          </w:tcPr>
          <w:p w:rsidR="004F06FB" w:rsidRPr="001F72E6" w:rsidRDefault="00BB4EF0" w:rsidP="003D419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Annual</w:t>
            </w:r>
          </w:p>
        </w:tc>
        <w:tc>
          <w:tcPr>
            <w:tcW w:w="189" w:type="pct"/>
          </w:tcPr>
          <w:p w:rsidR="004F06FB" w:rsidRPr="001F72E6" w:rsidRDefault="00BB4EF0" w:rsidP="003D419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</w:t>
            </w:r>
          </w:p>
        </w:tc>
        <w:tc>
          <w:tcPr>
            <w:tcW w:w="197" w:type="pct"/>
          </w:tcPr>
          <w:p w:rsidR="004F06FB" w:rsidRDefault="004F06FB" w:rsidP="003D419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510" w:type="pct"/>
          </w:tcPr>
          <w:p w:rsidR="004F06FB" w:rsidRDefault="004F06FB" w:rsidP="00473C78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301" w:type="pct"/>
          </w:tcPr>
          <w:p w:rsidR="004F06FB" w:rsidRDefault="004F06FB" w:rsidP="004F06F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354" w:type="pct"/>
          </w:tcPr>
          <w:p w:rsidR="004F06FB" w:rsidRPr="001F72E6" w:rsidRDefault="004F06FB" w:rsidP="004F06F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</w:tr>
      <w:tr w:rsidR="0002580E" w:rsidRPr="001F72E6" w:rsidTr="00C95F4E">
        <w:tc>
          <w:tcPr>
            <w:tcW w:w="260" w:type="pct"/>
          </w:tcPr>
          <w:p w:rsidR="004F06FB" w:rsidRPr="001F72E6" w:rsidRDefault="00BB4EF0" w:rsidP="003D419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929" w:type="pct"/>
          </w:tcPr>
          <w:p w:rsidR="004F06FB" w:rsidRPr="001F72E6" w:rsidRDefault="00BB4EF0" w:rsidP="009D0D1A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Review employee records to verify awareness training is logged</w:t>
            </w:r>
          </w:p>
        </w:tc>
        <w:tc>
          <w:tcPr>
            <w:tcW w:w="260" w:type="pct"/>
          </w:tcPr>
          <w:p w:rsidR="004F06FB" w:rsidRPr="001F72E6" w:rsidRDefault="00BB4EF0" w:rsidP="003D419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Annual</w:t>
            </w:r>
          </w:p>
        </w:tc>
        <w:tc>
          <w:tcPr>
            <w:tcW w:w="189" w:type="pct"/>
          </w:tcPr>
          <w:p w:rsidR="004F06FB" w:rsidRPr="001F72E6" w:rsidRDefault="00BB4EF0" w:rsidP="003D419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Low</w:t>
            </w:r>
          </w:p>
        </w:tc>
        <w:tc>
          <w:tcPr>
            <w:tcW w:w="197" w:type="pct"/>
          </w:tcPr>
          <w:p w:rsidR="004F06FB" w:rsidRPr="001F72E6" w:rsidRDefault="004F06FB" w:rsidP="003D419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510" w:type="pct"/>
          </w:tcPr>
          <w:p w:rsidR="004F06FB" w:rsidRPr="001F72E6" w:rsidRDefault="004F06FB" w:rsidP="00473C78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301" w:type="pct"/>
          </w:tcPr>
          <w:p w:rsidR="004F06FB" w:rsidRPr="001F72E6" w:rsidRDefault="004F06FB" w:rsidP="004F06F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354" w:type="pct"/>
          </w:tcPr>
          <w:p w:rsidR="004F06FB" w:rsidRPr="001F72E6" w:rsidRDefault="004F06FB" w:rsidP="004F06F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</w:tr>
      <w:tr w:rsidR="0002580E" w:rsidRPr="001F72E6" w:rsidTr="00C95F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0" w:type="pct"/>
          </w:tcPr>
          <w:p w:rsidR="004F06FB" w:rsidRPr="001F72E6" w:rsidRDefault="00BB4EF0" w:rsidP="003D419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929" w:type="pct"/>
          </w:tcPr>
          <w:p w:rsidR="004F06FB" w:rsidRPr="001F72E6" w:rsidRDefault="00BB4EF0" w:rsidP="009D0D1A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Discuss awareness campaign with employees to determine level of awareness &amp; knowledge</w:t>
            </w:r>
          </w:p>
        </w:tc>
        <w:tc>
          <w:tcPr>
            <w:tcW w:w="260" w:type="pct"/>
          </w:tcPr>
          <w:p w:rsidR="004F06FB" w:rsidRPr="001F72E6" w:rsidRDefault="00BB4EF0" w:rsidP="003D419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Annual</w:t>
            </w:r>
          </w:p>
        </w:tc>
        <w:tc>
          <w:tcPr>
            <w:tcW w:w="189" w:type="pct"/>
          </w:tcPr>
          <w:p w:rsidR="004F06FB" w:rsidRPr="001F72E6" w:rsidRDefault="00BB4EF0" w:rsidP="003D419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</w:t>
            </w:r>
          </w:p>
        </w:tc>
        <w:tc>
          <w:tcPr>
            <w:tcW w:w="197" w:type="pct"/>
          </w:tcPr>
          <w:p w:rsidR="004F06FB" w:rsidRPr="001F72E6" w:rsidRDefault="004F06FB" w:rsidP="003D419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510" w:type="pct"/>
          </w:tcPr>
          <w:p w:rsidR="004F06FB" w:rsidRPr="001F72E6" w:rsidRDefault="004F06FB" w:rsidP="00473C78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301" w:type="pct"/>
          </w:tcPr>
          <w:p w:rsidR="004F06FB" w:rsidRPr="001F72E6" w:rsidRDefault="004F06FB" w:rsidP="004F06F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354" w:type="pct"/>
          </w:tcPr>
          <w:p w:rsidR="004F06FB" w:rsidRPr="001F72E6" w:rsidRDefault="004F06FB" w:rsidP="004F06F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</w:tr>
      <w:tr w:rsidR="0002580E" w:rsidRPr="001F72E6" w:rsidTr="00C95F4E">
        <w:tc>
          <w:tcPr>
            <w:tcW w:w="260" w:type="pct"/>
          </w:tcPr>
          <w:p w:rsidR="004F06FB" w:rsidRPr="001F72E6" w:rsidRDefault="00492CE4" w:rsidP="003D419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929" w:type="pct"/>
          </w:tcPr>
          <w:p w:rsidR="004F06FB" w:rsidRPr="001F72E6" w:rsidRDefault="00492CE4" w:rsidP="009D0D1A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Review awareness improvement process</w:t>
            </w:r>
          </w:p>
        </w:tc>
        <w:tc>
          <w:tcPr>
            <w:tcW w:w="260" w:type="pct"/>
          </w:tcPr>
          <w:p w:rsidR="004F06FB" w:rsidRPr="001F72E6" w:rsidRDefault="00492CE4" w:rsidP="003D419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2-years</w:t>
            </w:r>
          </w:p>
        </w:tc>
        <w:tc>
          <w:tcPr>
            <w:tcW w:w="189" w:type="pct"/>
          </w:tcPr>
          <w:p w:rsidR="004F06FB" w:rsidRPr="001F72E6" w:rsidRDefault="00492CE4" w:rsidP="003D419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</w:t>
            </w:r>
          </w:p>
        </w:tc>
        <w:tc>
          <w:tcPr>
            <w:tcW w:w="197" w:type="pct"/>
          </w:tcPr>
          <w:p w:rsidR="004F06FB" w:rsidRPr="001F72E6" w:rsidRDefault="004F06FB" w:rsidP="003D419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510" w:type="pct"/>
          </w:tcPr>
          <w:p w:rsidR="004F06FB" w:rsidRPr="001F72E6" w:rsidRDefault="004F06FB" w:rsidP="00473C78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301" w:type="pct"/>
          </w:tcPr>
          <w:p w:rsidR="004F06FB" w:rsidRPr="001F72E6" w:rsidRDefault="004F06FB" w:rsidP="004F06F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354" w:type="pct"/>
          </w:tcPr>
          <w:p w:rsidR="004F06FB" w:rsidRPr="001F72E6" w:rsidRDefault="004F06FB" w:rsidP="004F06F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</w:tr>
      <w:tr w:rsidR="0002580E" w:rsidRPr="001F72E6" w:rsidTr="00C95F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0" w:type="pct"/>
          </w:tcPr>
          <w:p w:rsidR="004F06FB" w:rsidRPr="001F72E6" w:rsidRDefault="004F06FB" w:rsidP="003D419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929" w:type="pct"/>
          </w:tcPr>
          <w:p w:rsidR="004F06FB" w:rsidRPr="001F72E6" w:rsidRDefault="004F06FB" w:rsidP="009D0D1A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</w:p>
        </w:tc>
        <w:tc>
          <w:tcPr>
            <w:tcW w:w="260" w:type="pct"/>
          </w:tcPr>
          <w:p w:rsidR="004F06FB" w:rsidRPr="001F72E6" w:rsidRDefault="004F06FB" w:rsidP="003D419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</w:p>
        </w:tc>
        <w:tc>
          <w:tcPr>
            <w:tcW w:w="189" w:type="pct"/>
          </w:tcPr>
          <w:p w:rsidR="004F06FB" w:rsidRPr="001F72E6" w:rsidRDefault="004F06FB" w:rsidP="003D419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</w:p>
        </w:tc>
        <w:tc>
          <w:tcPr>
            <w:tcW w:w="197" w:type="pct"/>
          </w:tcPr>
          <w:p w:rsidR="004F06FB" w:rsidRPr="001F72E6" w:rsidRDefault="004F06FB" w:rsidP="003D419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510" w:type="pct"/>
          </w:tcPr>
          <w:p w:rsidR="004F06FB" w:rsidRPr="001F72E6" w:rsidRDefault="004F06FB" w:rsidP="00473C78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301" w:type="pct"/>
          </w:tcPr>
          <w:p w:rsidR="004F06FB" w:rsidRPr="001F72E6" w:rsidRDefault="004F06FB" w:rsidP="004F06F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354" w:type="pct"/>
          </w:tcPr>
          <w:p w:rsidR="004F06FB" w:rsidRPr="001F72E6" w:rsidRDefault="004F06FB" w:rsidP="004F06F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</w:tr>
      <w:tr w:rsidR="0002580E" w:rsidRPr="001F72E6" w:rsidTr="00C95F4E">
        <w:tc>
          <w:tcPr>
            <w:tcW w:w="260" w:type="pct"/>
          </w:tcPr>
          <w:p w:rsidR="004F06FB" w:rsidRDefault="004F06FB" w:rsidP="003D419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929" w:type="pct"/>
          </w:tcPr>
          <w:p w:rsidR="004F06FB" w:rsidRDefault="004F06FB" w:rsidP="009D0D1A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</w:p>
        </w:tc>
        <w:tc>
          <w:tcPr>
            <w:tcW w:w="260" w:type="pct"/>
          </w:tcPr>
          <w:p w:rsidR="004F06FB" w:rsidRPr="001F72E6" w:rsidRDefault="004F06FB" w:rsidP="003D419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</w:p>
        </w:tc>
        <w:tc>
          <w:tcPr>
            <w:tcW w:w="189" w:type="pct"/>
          </w:tcPr>
          <w:p w:rsidR="004F06FB" w:rsidRPr="001F72E6" w:rsidRDefault="004F06FB" w:rsidP="003D419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</w:p>
        </w:tc>
        <w:tc>
          <w:tcPr>
            <w:tcW w:w="197" w:type="pct"/>
          </w:tcPr>
          <w:p w:rsidR="004F06FB" w:rsidRDefault="004F06FB" w:rsidP="003D419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510" w:type="pct"/>
          </w:tcPr>
          <w:p w:rsidR="004F06FB" w:rsidRDefault="004F06FB" w:rsidP="00473C78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301" w:type="pct"/>
          </w:tcPr>
          <w:p w:rsidR="004F06FB" w:rsidRDefault="004F06FB" w:rsidP="004F06F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354" w:type="pct"/>
          </w:tcPr>
          <w:p w:rsidR="004F06FB" w:rsidRPr="001F72E6" w:rsidRDefault="004F06FB" w:rsidP="004F06F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</w:tr>
      <w:tr w:rsidR="00492CE4" w:rsidRPr="00492CE4" w:rsidTr="00492C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8"/>
            <w:shd w:val="clear" w:color="auto" w:fill="000000" w:themeFill="text1"/>
          </w:tcPr>
          <w:p w:rsidR="00492CE4" w:rsidRPr="00492CE4" w:rsidRDefault="00492CE4" w:rsidP="00492CE4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b/>
                <w:color w:val="FFFF00"/>
                <w:sz w:val="18"/>
                <w:szCs w:val="18"/>
              </w:rPr>
            </w:pPr>
            <w:r>
              <w:rPr>
                <w:b/>
                <w:color w:val="FFFF00"/>
                <w:sz w:val="18"/>
                <w:szCs w:val="18"/>
              </w:rPr>
              <w:t>BUSINESS CONTINUITY PLAN / DISASTER RECOVERY PLAN</w:t>
            </w:r>
          </w:p>
        </w:tc>
      </w:tr>
      <w:tr w:rsidR="0002580E" w:rsidRPr="001F72E6" w:rsidTr="00C95F4E">
        <w:tc>
          <w:tcPr>
            <w:tcW w:w="260" w:type="pct"/>
          </w:tcPr>
          <w:p w:rsidR="004F06FB" w:rsidRDefault="00492CE4" w:rsidP="006E7E1A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929" w:type="pct"/>
          </w:tcPr>
          <w:p w:rsidR="004F06FB" w:rsidRPr="001F72E6" w:rsidRDefault="00492CE4" w:rsidP="009D0D1A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Review the BCP/DRP for accuracy and efficiency</w:t>
            </w:r>
          </w:p>
        </w:tc>
        <w:tc>
          <w:tcPr>
            <w:tcW w:w="260" w:type="pct"/>
          </w:tcPr>
          <w:p w:rsidR="004F06FB" w:rsidRPr="001F72E6" w:rsidRDefault="00492CE4" w:rsidP="006E7E1A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Annual</w:t>
            </w:r>
          </w:p>
        </w:tc>
        <w:tc>
          <w:tcPr>
            <w:tcW w:w="189" w:type="pct"/>
          </w:tcPr>
          <w:p w:rsidR="004F06FB" w:rsidRPr="001F72E6" w:rsidRDefault="00492CE4" w:rsidP="006E7E1A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High</w:t>
            </w:r>
          </w:p>
        </w:tc>
        <w:tc>
          <w:tcPr>
            <w:tcW w:w="197" w:type="pct"/>
          </w:tcPr>
          <w:p w:rsidR="004F06FB" w:rsidRDefault="004F06FB" w:rsidP="006E7E1A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510" w:type="pct"/>
          </w:tcPr>
          <w:p w:rsidR="004F06FB" w:rsidRDefault="004F06FB" w:rsidP="00473C78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301" w:type="pct"/>
          </w:tcPr>
          <w:p w:rsidR="004F06FB" w:rsidRDefault="004F06FB" w:rsidP="004F06F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354" w:type="pct"/>
          </w:tcPr>
          <w:p w:rsidR="004F06FB" w:rsidRPr="001F72E6" w:rsidRDefault="004F06FB" w:rsidP="004F06F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</w:tr>
      <w:tr w:rsidR="0094291D" w:rsidRPr="001F72E6" w:rsidTr="00C95F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0" w:type="pct"/>
          </w:tcPr>
          <w:p w:rsidR="0094291D" w:rsidRDefault="0094291D" w:rsidP="00540005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929" w:type="pct"/>
          </w:tcPr>
          <w:p w:rsidR="0094291D" w:rsidRDefault="0094291D" w:rsidP="00540005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Verify the documentation is in an accessible location for all employees</w:t>
            </w:r>
          </w:p>
        </w:tc>
        <w:tc>
          <w:tcPr>
            <w:tcW w:w="260" w:type="pct"/>
          </w:tcPr>
          <w:p w:rsidR="0094291D" w:rsidRDefault="0094291D" w:rsidP="00540005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6-months</w:t>
            </w:r>
          </w:p>
        </w:tc>
        <w:tc>
          <w:tcPr>
            <w:tcW w:w="189" w:type="pct"/>
          </w:tcPr>
          <w:p w:rsidR="0094291D" w:rsidRDefault="0094291D" w:rsidP="00540005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</w:t>
            </w:r>
          </w:p>
        </w:tc>
        <w:tc>
          <w:tcPr>
            <w:tcW w:w="197" w:type="pct"/>
          </w:tcPr>
          <w:p w:rsidR="0094291D" w:rsidRPr="001F72E6" w:rsidRDefault="0094291D" w:rsidP="00540005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510" w:type="pct"/>
          </w:tcPr>
          <w:p w:rsidR="0094291D" w:rsidRPr="001F72E6" w:rsidRDefault="0094291D" w:rsidP="00540005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301" w:type="pct"/>
          </w:tcPr>
          <w:p w:rsidR="0094291D" w:rsidRPr="001F72E6" w:rsidRDefault="0094291D" w:rsidP="00540005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354" w:type="pct"/>
          </w:tcPr>
          <w:p w:rsidR="0094291D" w:rsidRPr="001F72E6" w:rsidRDefault="0094291D" w:rsidP="00540005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</w:tr>
      <w:tr w:rsidR="0094291D" w:rsidRPr="001F72E6" w:rsidTr="00C95F4E">
        <w:tc>
          <w:tcPr>
            <w:tcW w:w="260" w:type="pct"/>
          </w:tcPr>
          <w:p w:rsidR="0094291D" w:rsidRPr="001F72E6" w:rsidRDefault="0094291D" w:rsidP="00540005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929" w:type="pct"/>
          </w:tcPr>
          <w:p w:rsidR="0094291D" w:rsidRPr="001F72E6" w:rsidRDefault="0094291D" w:rsidP="00540005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Verify document security to assure authorized access and modification only</w:t>
            </w:r>
          </w:p>
        </w:tc>
        <w:tc>
          <w:tcPr>
            <w:tcW w:w="260" w:type="pct"/>
          </w:tcPr>
          <w:p w:rsidR="0094291D" w:rsidRPr="001F72E6" w:rsidRDefault="0094291D" w:rsidP="00540005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Annual</w:t>
            </w:r>
          </w:p>
        </w:tc>
        <w:tc>
          <w:tcPr>
            <w:tcW w:w="189" w:type="pct"/>
          </w:tcPr>
          <w:p w:rsidR="0094291D" w:rsidRPr="001F72E6" w:rsidRDefault="0094291D" w:rsidP="00540005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</w:t>
            </w:r>
          </w:p>
        </w:tc>
        <w:tc>
          <w:tcPr>
            <w:tcW w:w="197" w:type="pct"/>
          </w:tcPr>
          <w:p w:rsidR="0094291D" w:rsidRPr="001F72E6" w:rsidRDefault="0094291D" w:rsidP="00540005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510" w:type="pct"/>
          </w:tcPr>
          <w:p w:rsidR="0094291D" w:rsidRPr="001F72E6" w:rsidRDefault="0094291D" w:rsidP="00540005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301" w:type="pct"/>
          </w:tcPr>
          <w:p w:rsidR="0094291D" w:rsidRPr="001F72E6" w:rsidRDefault="0094291D" w:rsidP="00540005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354" w:type="pct"/>
          </w:tcPr>
          <w:p w:rsidR="0094291D" w:rsidRPr="001F72E6" w:rsidRDefault="0094291D" w:rsidP="00540005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</w:tr>
      <w:tr w:rsidR="0002580E" w:rsidRPr="001F72E6" w:rsidTr="00C95F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0" w:type="pct"/>
          </w:tcPr>
          <w:p w:rsidR="004F06FB" w:rsidRPr="001F72E6" w:rsidRDefault="00492CE4" w:rsidP="006E7E1A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929" w:type="pct"/>
          </w:tcPr>
          <w:p w:rsidR="004F06FB" w:rsidRPr="001F72E6" w:rsidRDefault="00492CE4" w:rsidP="009D0D1A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Review the process for improving the BCP/DRP</w:t>
            </w:r>
          </w:p>
        </w:tc>
        <w:tc>
          <w:tcPr>
            <w:tcW w:w="260" w:type="pct"/>
          </w:tcPr>
          <w:p w:rsidR="004F06FB" w:rsidRPr="001F72E6" w:rsidRDefault="00492CE4" w:rsidP="006E7E1A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Annual</w:t>
            </w:r>
          </w:p>
        </w:tc>
        <w:tc>
          <w:tcPr>
            <w:tcW w:w="189" w:type="pct"/>
          </w:tcPr>
          <w:p w:rsidR="004F06FB" w:rsidRPr="001F72E6" w:rsidRDefault="00492CE4" w:rsidP="006E7E1A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</w:t>
            </w:r>
          </w:p>
        </w:tc>
        <w:tc>
          <w:tcPr>
            <w:tcW w:w="197" w:type="pct"/>
          </w:tcPr>
          <w:p w:rsidR="004F06FB" w:rsidRPr="001F72E6" w:rsidRDefault="004F06FB" w:rsidP="006E7E1A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510" w:type="pct"/>
          </w:tcPr>
          <w:p w:rsidR="004F06FB" w:rsidRPr="001F72E6" w:rsidRDefault="004F06FB" w:rsidP="00473C78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301" w:type="pct"/>
          </w:tcPr>
          <w:p w:rsidR="004F06FB" w:rsidRPr="001F72E6" w:rsidRDefault="004F06FB" w:rsidP="004F06F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354" w:type="pct"/>
          </w:tcPr>
          <w:p w:rsidR="004F06FB" w:rsidRPr="001F72E6" w:rsidRDefault="004F06FB" w:rsidP="004F06F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</w:tr>
      <w:tr w:rsidR="0002580E" w:rsidRPr="001F72E6" w:rsidTr="00C95F4E">
        <w:tc>
          <w:tcPr>
            <w:tcW w:w="260" w:type="pct"/>
          </w:tcPr>
          <w:p w:rsidR="004F06FB" w:rsidRPr="001F72E6" w:rsidRDefault="00492CE4" w:rsidP="006E7E1A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929" w:type="pct"/>
          </w:tcPr>
          <w:p w:rsidR="004F06FB" w:rsidRPr="001F72E6" w:rsidRDefault="00492CE4" w:rsidP="009D0D1A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Verify team awareness of the BCP/DRP</w:t>
            </w:r>
          </w:p>
        </w:tc>
        <w:tc>
          <w:tcPr>
            <w:tcW w:w="260" w:type="pct"/>
          </w:tcPr>
          <w:p w:rsidR="004F06FB" w:rsidRPr="001F72E6" w:rsidRDefault="00492CE4" w:rsidP="006E7E1A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Annual</w:t>
            </w:r>
          </w:p>
        </w:tc>
        <w:tc>
          <w:tcPr>
            <w:tcW w:w="189" w:type="pct"/>
          </w:tcPr>
          <w:p w:rsidR="004F06FB" w:rsidRPr="001F72E6" w:rsidRDefault="00492CE4" w:rsidP="006E7E1A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</w:t>
            </w:r>
          </w:p>
        </w:tc>
        <w:tc>
          <w:tcPr>
            <w:tcW w:w="197" w:type="pct"/>
          </w:tcPr>
          <w:p w:rsidR="004F06FB" w:rsidRPr="001F72E6" w:rsidRDefault="004F06FB" w:rsidP="006E7E1A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510" w:type="pct"/>
          </w:tcPr>
          <w:p w:rsidR="004F06FB" w:rsidRPr="001F72E6" w:rsidRDefault="004F06FB" w:rsidP="00473C78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301" w:type="pct"/>
          </w:tcPr>
          <w:p w:rsidR="004F06FB" w:rsidRPr="001F72E6" w:rsidRDefault="004F06FB" w:rsidP="004F06F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354" w:type="pct"/>
          </w:tcPr>
          <w:p w:rsidR="004F06FB" w:rsidRPr="001F72E6" w:rsidRDefault="004F06FB" w:rsidP="004F06F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</w:tr>
      <w:tr w:rsidR="0002580E" w:rsidRPr="001F72E6" w:rsidTr="00C95F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0" w:type="pct"/>
          </w:tcPr>
          <w:p w:rsidR="004F06FB" w:rsidRPr="001F72E6" w:rsidRDefault="00492CE4" w:rsidP="006E7E1A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929" w:type="pct"/>
          </w:tcPr>
          <w:p w:rsidR="004F06FB" w:rsidRPr="001F72E6" w:rsidRDefault="00492CE4" w:rsidP="009D0D1A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Review the schedule for simulation disasters and recovery process</w:t>
            </w:r>
          </w:p>
        </w:tc>
        <w:tc>
          <w:tcPr>
            <w:tcW w:w="260" w:type="pct"/>
          </w:tcPr>
          <w:p w:rsidR="004F06FB" w:rsidRPr="001F72E6" w:rsidRDefault="00492CE4" w:rsidP="006E7E1A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2-years</w:t>
            </w:r>
          </w:p>
        </w:tc>
        <w:tc>
          <w:tcPr>
            <w:tcW w:w="189" w:type="pct"/>
          </w:tcPr>
          <w:p w:rsidR="004F06FB" w:rsidRPr="001F72E6" w:rsidRDefault="00492CE4" w:rsidP="006E7E1A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</w:t>
            </w:r>
          </w:p>
        </w:tc>
        <w:tc>
          <w:tcPr>
            <w:tcW w:w="197" w:type="pct"/>
          </w:tcPr>
          <w:p w:rsidR="004F06FB" w:rsidRPr="001F72E6" w:rsidRDefault="004F06FB" w:rsidP="006E7E1A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510" w:type="pct"/>
          </w:tcPr>
          <w:p w:rsidR="004F06FB" w:rsidRPr="001F72E6" w:rsidRDefault="004F06FB" w:rsidP="00473C78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301" w:type="pct"/>
          </w:tcPr>
          <w:p w:rsidR="004F06FB" w:rsidRPr="001F72E6" w:rsidRDefault="004F06FB" w:rsidP="004F06F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354" w:type="pct"/>
          </w:tcPr>
          <w:p w:rsidR="004F06FB" w:rsidRPr="001F72E6" w:rsidRDefault="004F06FB" w:rsidP="004F06F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</w:tr>
      <w:tr w:rsidR="00492CE4" w:rsidRPr="001F72E6" w:rsidTr="00C95F4E">
        <w:tc>
          <w:tcPr>
            <w:tcW w:w="260" w:type="pct"/>
          </w:tcPr>
          <w:p w:rsidR="00492CE4" w:rsidRDefault="00492CE4" w:rsidP="006E7E1A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929" w:type="pct"/>
          </w:tcPr>
          <w:p w:rsidR="00492CE4" w:rsidRDefault="00264D1B" w:rsidP="009D0D1A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Verify the employee lists and all other contacts documented are correct</w:t>
            </w:r>
          </w:p>
        </w:tc>
        <w:tc>
          <w:tcPr>
            <w:tcW w:w="260" w:type="pct"/>
          </w:tcPr>
          <w:p w:rsidR="00492CE4" w:rsidRDefault="00264D1B" w:rsidP="006E7E1A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Annual</w:t>
            </w:r>
          </w:p>
        </w:tc>
        <w:tc>
          <w:tcPr>
            <w:tcW w:w="189" w:type="pct"/>
          </w:tcPr>
          <w:p w:rsidR="00492CE4" w:rsidRDefault="00264D1B" w:rsidP="006E7E1A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</w:t>
            </w:r>
          </w:p>
        </w:tc>
        <w:tc>
          <w:tcPr>
            <w:tcW w:w="197" w:type="pct"/>
          </w:tcPr>
          <w:p w:rsidR="00492CE4" w:rsidRPr="001F72E6" w:rsidRDefault="00492CE4" w:rsidP="006E7E1A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510" w:type="pct"/>
          </w:tcPr>
          <w:p w:rsidR="00492CE4" w:rsidRPr="001F72E6" w:rsidRDefault="00492CE4" w:rsidP="00473C78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301" w:type="pct"/>
          </w:tcPr>
          <w:p w:rsidR="00492CE4" w:rsidRPr="001F72E6" w:rsidRDefault="00492CE4" w:rsidP="004F06F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354" w:type="pct"/>
          </w:tcPr>
          <w:p w:rsidR="00492CE4" w:rsidRPr="001F72E6" w:rsidRDefault="00492CE4" w:rsidP="004F06F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</w:tr>
      <w:tr w:rsidR="00264D1B" w:rsidRPr="001F72E6" w:rsidTr="00C95F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0" w:type="pct"/>
          </w:tcPr>
          <w:p w:rsidR="004F06FB" w:rsidRDefault="004F06FB" w:rsidP="006E7E1A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929" w:type="pct"/>
          </w:tcPr>
          <w:p w:rsidR="004F06FB" w:rsidRDefault="004F06FB" w:rsidP="009D0D1A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</w:p>
        </w:tc>
        <w:tc>
          <w:tcPr>
            <w:tcW w:w="260" w:type="pct"/>
          </w:tcPr>
          <w:p w:rsidR="004F06FB" w:rsidRPr="001F72E6" w:rsidRDefault="004F06FB" w:rsidP="006E7E1A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</w:p>
        </w:tc>
        <w:tc>
          <w:tcPr>
            <w:tcW w:w="189" w:type="pct"/>
          </w:tcPr>
          <w:p w:rsidR="004F06FB" w:rsidRPr="001F72E6" w:rsidRDefault="004F06FB" w:rsidP="006E7E1A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</w:p>
        </w:tc>
        <w:tc>
          <w:tcPr>
            <w:tcW w:w="197" w:type="pct"/>
          </w:tcPr>
          <w:p w:rsidR="004F06FB" w:rsidRDefault="004F06FB" w:rsidP="006E7E1A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510" w:type="pct"/>
          </w:tcPr>
          <w:p w:rsidR="004F06FB" w:rsidRPr="001F72E6" w:rsidRDefault="004F06FB" w:rsidP="00473C78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301" w:type="pct"/>
          </w:tcPr>
          <w:p w:rsidR="004F06FB" w:rsidRPr="001F72E6" w:rsidRDefault="004F06FB" w:rsidP="004F06F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354" w:type="pct"/>
          </w:tcPr>
          <w:p w:rsidR="004F06FB" w:rsidRPr="001F72E6" w:rsidRDefault="004F06FB" w:rsidP="004F06F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</w:tr>
      <w:tr w:rsidR="00264D1B" w:rsidRPr="001F72E6" w:rsidTr="00C95F4E">
        <w:tc>
          <w:tcPr>
            <w:tcW w:w="260" w:type="pct"/>
          </w:tcPr>
          <w:p w:rsidR="004F06FB" w:rsidRDefault="004F06FB" w:rsidP="006E7E1A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929" w:type="pct"/>
          </w:tcPr>
          <w:p w:rsidR="004F06FB" w:rsidRDefault="004F06FB" w:rsidP="009D0D1A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</w:p>
        </w:tc>
        <w:tc>
          <w:tcPr>
            <w:tcW w:w="260" w:type="pct"/>
          </w:tcPr>
          <w:p w:rsidR="004F06FB" w:rsidRPr="001F72E6" w:rsidRDefault="004F06FB" w:rsidP="006E7E1A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</w:p>
        </w:tc>
        <w:tc>
          <w:tcPr>
            <w:tcW w:w="189" w:type="pct"/>
          </w:tcPr>
          <w:p w:rsidR="004F06FB" w:rsidRPr="001F72E6" w:rsidRDefault="004F06FB" w:rsidP="006E7E1A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</w:p>
        </w:tc>
        <w:tc>
          <w:tcPr>
            <w:tcW w:w="197" w:type="pct"/>
          </w:tcPr>
          <w:p w:rsidR="004F06FB" w:rsidRDefault="004F06FB" w:rsidP="006E7E1A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510" w:type="pct"/>
          </w:tcPr>
          <w:p w:rsidR="004F06FB" w:rsidRPr="001F72E6" w:rsidRDefault="004F06FB" w:rsidP="00473C78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301" w:type="pct"/>
          </w:tcPr>
          <w:p w:rsidR="004F06FB" w:rsidRPr="001F72E6" w:rsidRDefault="004F06FB" w:rsidP="004F06F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354" w:type="pct"/>
          </w:tcPr>
          <w:p w:rsidR="004F06FB" w:rsidRPr="001F72E6" w:rsidRDefault="004F06FB" w:rsidP="004F06F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</w:tr>
      <w:tr w:rsidR="0094291D" w:rsidRPr="0094291D" w:rsidTr="009429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8"/>
            <w:shd w:val="clear" w:color="auto" w:fill="000000" w:themeFill="text1"/>
          </w:tcPr>
          <w:p w:rsidR="0094291D" w:rsidRPr="0094291D" w:rsidRDefault="0094291D" w:rsidP="0094291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b/>
                <w:color w:val="FFFF00"/>
                <w:sz w:val="18"/>
                <w:szCs w:val="18"/>
              </w:rPr>
            </w:pPr>
            <w:r w:rsidRPr="0094291D">
              <w:rPr>
                <w:b/>
                <w:color w:val="FFFF00"/>
                <w:sz w:val="18"/>
                <w:szCs w:val="18"/>
              </w:rPr>
              <w:t>ASSET MANAGEMENT</w:t>
            </w:r>
          </w:p>
        </w:tc>
      </w:tr>
      <w:tr w:rsidR="00264D1B" w:rsidRPr="001F72E6" w:rsidTr="00C95F4E">
        <w:tc>
          <w:tcPr>
            <w:tcW w:w="260" w:type="pct"/>
          </w:tcPr>
          <w:p w:rsidR="004F06FB" w:rsidRPr="001F72E6" w:rsidRDefault="00A1193F" w:rsidP="006E7E1A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929" w:type="pct"/>
          </w:tcPr>
          <w:p w:rsidR="004F06FB" w:rsidRPr="001F72E6" w:rsidRDefault="00A1193F" w:rsidP="009D0D1A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Review the asset register exists and is accurate</w:t>
            </w:r>
          </w:p>
        </w:tc>
        <w:tc>
          <w:tcPr>
            <w:tcW w:w="260" w:type="pct"/>
          </w:tcPr>
          <w:p w:rsidR="004F06FB" w:rsidRPr="001F72E6" w:rsidRDefault="00A1193F" w:rsidP="006E7E1A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Annual</w:t>
            </w:r>
          </w:p>
        </w:tc>
        <w:tc>
          <w:tcPr>
            <w:tcW w:w="189" w:type="pct"/>
          </w:tcPr>
          <w:p w:rsidR="004F06FB" w:rsidRPr="001F72E6" w:rsidRDefault="00A1193F" w:rsidP="006E7E1A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High</w:t>
            </w:r>
          </w:p>
        </w:tc>
        <w:tc>
          <w:tcPr>
            <w:tcW w:w="197" w:type="pct"/>
          </w:tcPr>
          <w:p w:rsidR="004F06FB" w:rsidRDefault="004F06FB" w:rsidP="006E7E1A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510" w:type="pct"/>
          </w:tcPr>
          <w:p w:rsidR="004F06FB" w:rsidRPr="001F72E6" w:rsidRDefault="004F06FB" w:rsidP="00473C78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301" w:type="pct"/>
          </w:tcPr>
          <w:p w:rsidR="004F06FB" w:rsidRPr="001F72E6" w:rsidRDefault="004F06FB" w:rsidP="004F06F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354" w:type="pct"/>
          </w:tcPr>
          <w:p w:rsidR="004F06FB" w:rsidRPr="001F72E6" w:rsidRDefault="004F06FB" w:rsidP="004F06F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</w:tr>
      <w:tr w:rsidR="00505685" w:rsidRPr="001F72E6" w:rsidTr="00C95F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0" w:type="pct"/>
          </w:tcPr>
          <w:p w:rsidR="00505685" w:rsidRDefault="00505685" w:rsidP="006E7E1A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929" w:type="pct"/>
          </w:tcPr>
          <w:p w:rsidR="00505685" w:rsidRDefault="00505685" w:rsidP="009D0D1A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Verify each computer system and networked industrial device is cataloged in the asset </w:t>
            </w:r>
            <w:r w:rsidR="00F507BE">
              <w:rPr>
                <w:sz w:val="18"/>
                <w:szCs w:val="18"/>
              </w:rPr>
              <w:t>register</w:t>
            </w:r>
          </w:p>
        </w:tc>
        <w:tc>
          <w:tcPr>
            <w:tcW w:w="260" w:type="pct"/>
          </w:tcPr>
          <w:p w:rsidR="00505685" w:rsidRDefault="00505685" w:rsidP="006E7E1A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Annual</w:t>
            </w:r>
          </w:p>
        </w:tc>
        <w:tc>
          <w:tcPr>
            <w:tcW w:w="189" w:type="pct"/>
          </w:tcPr>
          <w:p w:rsidR="00505685" w:rsidRDefault="00505685" w:rsidP="006E7E1A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High</w:t>
            </w:r>
          </w:p>
        </w:tc>
        <w:tc>
          <w:tcPr>
            <w:tcW w:w="197" w:type="pct"/>
          </w:tcPr>
          <w:p w:rsidR="00505685" w:rsidRDefault="00505685" w:rsidP="006E7E1A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510" w:type="pct"/>
          </w:tcPr>
          <w:p w:rsidR="00505685" w:rsidRPr="001F72E6" w:rsidRDefault="00505685" w:rsidP="00473C78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301" w:type="pct"/>
          </w:tcPr>
          <w:p w:rsidR="00505685" w:rsidRPr="001F72E6" w:rsidRDefault="00505685" w:rsidP="004F06F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354" w:type="pct"/>
          </w:tcPr>
          <w:p w:rsidR="00505685" w:rsidRPr="001F72E6" w:rsidRDefault="00505685" w:rsidP="004F06F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</w:tr>
      <w:tr w:rsidR="00264D1B" w:rsidRPr="001F72E6" w:rsidTr="00C95F4E">
        <w:tc>
          <w:tcPr>
            <w:tcW w:w="260" w:type="pct"/>
          </w:tcPr>
          <w:p w:rsidR="004F06FB" w:rsidRDefault="00A1193F" w:rsidP="00B964B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929" w:type="pct"/>
          </w:tcPr>
          <w:p w:rsidR="004F06FB" w:rsidRDefault="00A1193F" w:rsidP="009D0D1A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Review the documents are secure for authorized review and modifications only</w:t>
            </w:r>
          </w:p>
        </w:tc>
        <w:tc>
          <w:tcPr>
            <w:tcW w:w="260" w:type="pct"/>
          </w:tcPr>
          <w:p w:rsidR="004F06FB" w:rsidRPr="001F72E6" w:rsidRDefault="00A1193F" w:rsidP="00B964B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Annual</w:t>
            </w:r>
          </w:p>
        </w:tc>
        <w:tc>
          <w:tcPr>
            <w:tcW w:w="189" w:type="pct"/>
          </w:tcPr>
          <w:p w:rsidR="004F06FB" w:rsidRPr="001F72E6" w:rsidRDefault="00A1193F" w:rsidP="00B964B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</w:t>
            </w:r>
          </w:p>
        </w:tc>
        <w:tc>
          <w:tcPr>
            <w:tcW w:w="197" w:type="pct"/>
          </w:tcPr>
          <w:p w:rsidR="004F06FB" w:rsidRDefault="004F06FB" w:rsidP="00B964B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510" w:type="pct"/>
          </w:tcPr>
          <w:p w:rsidR="004F06FB" w:rsidRPr="001F72E6" w:rsidRDefault="004F06FB" w:rsidP="00473C78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301" w:type="pct"/>
          </w:tcPr>
          <w:p w:rsidR="004F06FB" w:rsidRPr="001F72E6" w:rsidRDefault="004F06FB" w:rsidP="004F06F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354" w:type="pct"/>
          </w:tcPr>
          <w:p w:rsidR="004F06FB" w:rsidRPr="001F72E6" w:rsidRDefault="004F06FB" w:rsidP="004F06F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</w:tr>
      <w:tr w:rsidR="00264D1B" w:rsidRPr="001F72E6" w:rsidTr="00C95F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0" w:type="pct"/>
          </w:tcPr>
          <w:p w:rsidR="004F06FB" w:rsidRPr="001F72E6" w:rsidRDefault="004F06FB" w:rsidP="006E7E1A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929" w:type="pct"/>
          </w:tcPr>
          <w:p w:rsidR="004F06FB" w:rsidRPr="001F72E6" w:rsidRDefault="004F06FB" w:rsidP="009D0D1A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</w:p>
        </w:tc>
        <w:tc>
          <w:tcPr>
            <w:tcW w:w="260" w:type="pct"/>
          </w:tcPr>
          <w:p w:rsidR="004F06FB" w:rsidRPr="001F72E6" w:rsidRDefault="004F06FB" w:rsidP="006E7E1A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</w:p>
        </w:tc>
        <w:tc>
          <w:tcPr>
            <w:tcW w:w="189" w:type="pct"/>
          </w:tcPr>
          <w:p w:rsidR="004F06FB" w:rsidRPr="001F72E6" w:rsidRDefault="004F06FB" w:rsidP="006E7E1A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</w:p>
        </w:tc>
        <w:tc>
          <w:tcPr>
            <w:tcW w:w="197" w:type="pct"/>
          </w:tcPr>
          <w:p w:rsidR="004F06FB" w:rsidRDefault="004F06FB" w:rsidP="006E7E1A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510" w:type="pct"/>
          </w:tcPr>
          <w:p w:rsidR="004F06FB" w:rsidRPr="001F72E6" w:rsidRDefault="004F06FB" w:rsidP="00473C78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301" w:type="pct"/>
          </w:tcPr>
          <w:p w:rsidR="004F06FB" w:rsidRPr="001F72E6" w:rsidRDefault="004F06FB" w:rsidP="004F06F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354" w:type="pct"/>
          </w:tcPr>
          <w:p w:rsidR="004F06FB" w:rsidRPr="001F72E6" w:rsidRDefault="004F06FB" w:rsidP="004F06F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</w:tr>
      <w:tr w:rsidR="00264D1B" w:rsidRPr="001F72E6" w:rsidTr="00C95F4E">
        <w:tc>
          <w:tcPr>
            <w:tcW w:w="260" w:type="pct"/>
          </w:tcPr>
          <w:p w:rsidR="004F06FB" w:rsidRPr="001F72E6" w:rsidRDefault="004F06FB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929" w:type="pct"/>
          </w:tcPr>
          <w:p w:rsidR="004F06FB" w:rsidRPr="001F72E6" w:rsidRDefault="004F06FB" w:rsidP="009D0D1A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</w:p>
        </w:tc>
        <w:tc>
          <w:tcPr>
            <w:tcW w:w="260" w:type="pct"/>
          </w:tcPr>
          <w:p w:rsidR="004F06FB" w:rsidRPr="001F72E6" w:rsidRDefault="004F06FB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</w:p>
        </w:tc>
        <w:tc>
          <w:tcPr>
            <w:tcW w:w="189" w:type="pct"/>
          </w:tcPr>
          <w:p w:rsidR="004F06FB" w:rsidRPr="001F72E6" w:rsidRDefault="004F06FB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</w:p>
        </w:tc>
        <w:tc>
          <w:tcPr>
            <w:tcW w:w="197" w:type="pct"/>
          </w:tcPr>
          <w:p w:rsidR="004F06FB" w:rsidRDefault="004F06FB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510" w:type="pct"/>
          </w:tcPr>
          <w:p w:rsidR="004F06FB" w:rsidRPr="001F72E6" w:rsidRDefault="004F06FB" w:rsidP="00473C78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301" w:type="pct"/>
          </w:tcPr>
          <w:p w:rsidR="004F06FB" w:rsidRPr="001F72E6" w:rsidRDefault="004F06FB" w:rsidP="004F06F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354" w:type="pct"/>
          </w:tcPr>
          <w:p w:rsidR="004F06FB" w:rsidRPr="001F72E6" w:rsidRDefault="004F06FB" w:rsidP="004F06F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</w:tr>
      <w:tr w:rsidR="00A1193F" w:rsidRPr="00A1193F" w:rsidTr="00A119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8"/>
            <w:shd w:val="clear" w:color="auto" w:fill="000000" w:themeFill="text1"/>
          </w:tcPr>
          <w:p w:rsidR="00A1193F" w:rsidRPr="00A1193F" w:rsidRDefault="00A1193F" w:rsidP="00A1193F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b/>
                <w:color w:val="FFFF00"/>
                <w:sz w:val="18"/>
                <w:szCs w:val="18"/>
              </w:rPr>
            </w:pPr>
            <w:r>
              <w:rPr>
                <w:b/>
                <w:color w:val="FFFF00"/>
                <w:sz w:val="18"/>
                <w:szCs w:val="18"/>
              </w:rPr>
              <w:t>PHYSICAL SECURITY</w:t>
            </w:r>
          </w:p>
        </w:tc>
      </w:tr>
      <w:tr w:rsidR="00264D1B" w:rsidRPr="001F72E6" w:rsidTr="00C95F4E">
        <w:tc>
          <w:tcPr>
            <w:tcW w:w="260" w:type="pct"/>
          </w:tcPr>
          <w:p w:rsidR="004F06FB" w:rsidRPr="001F72E6" w:rsidRDefault="00A1193F" w:rsidP="00B964B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929" w:type="pct"/>
          </w:tcPr>
          <w:p w:rsidR="004F06FB" w:rsidRPr="001F72E6" w:rsidRDefault="00A1193F" w:rsidP="009D0D1A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Verify the factory floor </w:t>
            </w:r>
            <w:r w:rsidR="00F507BE">
              <w:rPr>
                <w:sz w:val="18"/>
                <w:szCs w:val="18"/>
              </w:rPr>
              <w:t>perimeter</w:t>
            </w:r>
            <w:r>
              <w:rPr>
                <w:sz w:val="18"/>
                <w:szCs w:val="18"/>
              </w:rPr>
              <w:t xml:space="preserve"> is physically secured to prevent unauthorized entry (doors, windows)</w:t>
            </w:r>
          </w:p>
        </w:tc>
        <w:tc>
          <w:tcPr>
            <w:tcW w:w="260" w:type="pct"/>
          </w:tcPr>
          <w:p w:rsidR="004F06FB" w:rsidRPr="001F72E6" w:rsidRDefault="00A1193F" w:rsidP="00B964B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Annual</w:t>
            </w:r>
          </w:p>
        </w:tc>
        <w:tc>
          <w:tcPr>
            <w:tcW w:w="189" w:type="pct"/>
          </w:tcPr>
          <w:p w:rsidR="004F06FB" w:rsidRPr="001F72E6" w:rsidRDefault="00A1193F" w:rsidP="00B964B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High</w:t>
            </w:r>
          </w:p>
        </w:tc>
        <w:tc>
          <w:tcPr>
            <w:tcW w:w="197" w:type="pct"/>
          </w:tcPr>
          <w:p w:rsidR="004F06FB" w:rsidRDefault="004F06FB" w:rsidP="00B964B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510" w:type="pct"/>
          </w:tcPr>
          <w:p w:rsidR="004F06FB" w:rsidRPr="001F72E6" w:rsidRDefault="004F06FB" w:rsidP="00473C78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301" w:type="pct"/>
          </w:tcPr>
          <w:p w:rsidR="004F06FB" w:rsidRPr="001F72E6" w:rsidRDefault="004F06FB" w:rsidP="004F06F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354" w:type="pct"/>
          </w:tcPr>
          <w:p w:rsidR="004F06FB" w:rsidRPr="001F72E6" w:rsidRDefault="004F06FB" w:rsidP="004F06F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</w:tr>
      <w:tr w:rsidR="00264D1B" w:rsidRPr="001F72E6" w:rsidTr="00C95F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0" w:type="pct"/>
          </w:tcPr>
          <w:p w:rsidR="004F06FB" w:rsidRDefault="00A1193F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929" w:type="pct"/>
          </w:tcPr>
          <w:p w:rsidR="004F06FB" w:rsidRDefault="00A1193F" w:rsidP="009D0D1A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Verify all factory-floor office spaces are physically secured to prevent unauthorized entry</w:t>
            </w:r>
          </w:p>
        </w:tc>
        <w:tc>
          <w:tcPr>
            <w:tcW w:w="260" w:type="pct"/>
          </w:tcPr>
          <w:p w:rsidR="004F06FB" w:rsidRPr="001F72E6" w:rsidRDefault="00A1193F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Annual</w:t>
            </w:r>
          </w:p>
        </w:tc>
        <w:tc>
          <w:tcPr>
            <w:tcW w:w="189" w:type="pct"/>
          </w:tcPr>
          <w:p w:rsidR="004F06FB" w:rsidRPr="001F72E6" w:rsidRDefault="00A1193F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High</w:t>
            </w:r>
          </w:p>
        </w:tc>
        <w:tc>
          <w:tcPr>
            <w:tcW w:w="197" w:type="pct"/>
          </w:tcPr>
          <w:p w:rsidR="004F06FB" w:rsidRDefault="004F06FB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510" w:type="pct"/>
          </w:tcPr>
          <w:p w:rsidR="004F06FB" w:rsidRDefault="004F06FB" w:rsidP="00473C78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301" w:type="pct"/>
          </w:tcPr>
          <w:p w:rsidR="004F06FB" w:rsidRDefault="004F06FB" w:rsidP="004F06F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354" w:type="pct"/>
          </w:tcPr>
          <w:p w:rsidR="004F06FB" w:rsidRPr="001F72E6" w:rsidRDefault="004F06FB" w:rsidP="004F06F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</w:tr>
      <w:tr w:rsidR="00264D1B" w:rsidRPr="001F72E6" w:rsidTr="00C95F4E">
        <w:tc>
          <w:tcPr>
            <w:tcW w:w="260" w:type="pct"/>
          </w:tcPr>
          <w:p w:rsidR="004F06FB" w:rsidRDefault="00A1193F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929" w:type="pct"/>
          </w:tcPr>
          <w:p w:rsidR="004F06FB" w:rsidRDefault="00A1193F" w:rsidP="009D0D1A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Verify all lockable cabinets, cages, drawers, panels, and boxes etc. are all locked</w:t>
            </w:r>
          </w:p>
        </w:tc>
        <w:tc>
          <w:tcPr>
            <w:tcW w:w="260" w:type="pct"/>
          </w:tcPr>
          <w:p w:rsidR="004F06FB" w:rsidRPr="001F72E6" w:rsidRDefault="00A1193F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Annual</w:t>
            </w:r>
          </w:p>
        </w:tc>
        <w:tc>
          <w:tcPr>
            <w:tcW w:w="189" w:type="pct"/>
          </w:tcPr>
          <w:p w:rsidR="004F06FB" w:rsidRPr="001F72E6" w:rsidRDefault="00A1193F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High</w:t>
            </w:r>
          </w:p>
        </w:tc>
        <w:tc>
          <w:tcPr>
            <w:tcW w:w="197" w:type="pct"/>
          </w:tcPr>
          <w:p w:rsidR="004F06FB" w:rsidRDefault="004F06FB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510" w:type="pct"/>
          </w:tcPr>
          <w:p w:rsidR="004F06FB" w:rsidRDefault="004F06FB" w:rsidP="00473C78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301" w:type="pct"/>
          </w:tcPr>
          <w:p w:rsidR="004F06FB" w:rsidRDefault="004F06FB" w:rsidP="004F06F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354" w:type="pct"/>
          </w:tcPr>
          <w:p w:rsidR="004F06FB" w:rsidRPr="001F72E6" w:rsidRDefault="004F06FB" w:rsidP="004F06F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</w:tr>
      <w:tr w:rsidR="00264D1B" w:rsidRPr="001F72E6" w:rsidTr="00C95F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0" w:type="pct"/>
          </w:tcPr>
          <w:p w:rsidR="004F06FB" w:rsidRPr="001F72E6" w:rsidRDefault="00E50CC8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929" w:type="pct"/>
          </w:tcPr>
          <w:p w:rsidR="004F06FB" w:rsidRPr="001F72E6" w:rsidRDefault="00E50CC8" w:rsidP="009D0D1A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Review the anchoring of all equipment and computing equipment</w:t>
            </w:r>
          </w:p>
        </w:tc>
        <w:tc>
          <w:tcPr>
            <w:tcW w:w="260" w:type="pct"/>
          </w:tcPr>
          <w:p w:rsidR="004F06FB" w:rsidRPr="001F72E6" w:rsidRDefault="00E50CC8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Annual</w:t>
            </w:r>
          </w:p>
        </w:tc>
        <w:tc>
          <w:tcPr>
            <w:tcW w:w="189" w:type="pct"/>
          </w:tcPr>
          <w:p w:rsidR="004F06FB" w:rsidRPr="001F72E6" w:rsidRDefault="00E50CC8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</w:t>
            </w:r>
          </w:p>
        </w:tc>
        <w:tc>
          <w:tcPr>
            <w:tcW w:w="197" w:type="pct"/>
          </w:tcPr>
          <w:p w:rsidR="004F06FB" w:rsidRDefault="004F06FB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510" w:type="pct"/>
          </w:tcPr>
          <w:p w:rsidR="004F06FB" w:rsidRPr="001F72E6" w:rsidRDefault="004F06FB" w:rsidP="00473C78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301" w:type="pct"/>
          </w:tcPr>
          <w:p w:rsidR="004F06FB" w:rsidRPr="001F72E6" w:rsidRDefault="004F06FB" w:rsidP="004F06F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354" w:type="pct"/>
          </w:tcPr>
          <w:p w:rsidR="004F06FB" w:rsidRPr="001F72E6" w:rsidRDefault="004F06FB" w:rsidP="004F06F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</w:tr>
      <w:tr w:rsidR="00264D1B" w:rsidRPr="001F72E6" w:rsidTr="00C95F4E">
        <w:tc>
          <w:tcPr>
            <w:tcW w:w="260" w:type="pct"/>
          </w:tcPr>
          <w:p w:rsidR="004F06FB" w:rsidRPr="001F72E6" w:rsidRDefault="004F06FB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929" w:type="pct"/>
          </w:tcPr>
          <w:p w:rsidR="004F06FB" w:rsidRPr="001F72E6" w:rsidRDefault="004F06FB" w:rsidP="009D0D1A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</w:p>
        </w:tc>
        <w:tc>
          <w:tcPr>
            <w:tcW w:w="260" w:type="pct"/>
          </w:tcPr>
          <w:p w:rsidR="004F06FB" w:rsidRPr="001F72E6" w:rsidRDefault="004F06FB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</w:p>
        </w:tc>
        <w:tc>
          <w:tcPr>
            <w:tcW w:w="189" w:type="pct"/>
          </w:tcPr>
          <w:p w:rsidR="004F06FB" w:rsidRPr="001F72E6" w:rsidRDefault="004F06FB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</w:p>
        </w:tc>
        <w:tc>
          <w:tcPr>
            <w:tcW w:w="197" w:type="pct"/>
          </w:tcPr>
          <w:p w:rsidR="004F06FB" w:rsidRDefault="004F06FB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510" w:type="pct"/>
          </w:tcPr>
          <w:p w:rsidR="004F06FB" w:rsidRPr="001F72E6" w:rsidRDefault="004F06FB" w:rsidP="00473C78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301" w:type="pct"/>
          </w:tcPr>
          <w:p w:rsidR="004F06FB" w:rsidRPr="001F72E6" w:rsidRDefault="004F06FB" w:rsidP="004F06F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354" w:type="pct"/>
          </w:tcPr>
          <w:p w:rsidR="004F06FB" w:rsidRPr="001F72E6" w:rsidRDefault="004F06FB" w:rsidP="004F06F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</w:tr>
      <w:tr w:rsidR="00264D1B" w:rsidRPr="001F72E6" w:rsidTr="00C95F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0" w:type="pct"/>
          </w:tcPr>
          <w:p w:rsidR="004F06FB" w:rsidRDefault="004F06FB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929" w:type="pct"/>
          </w:tcPr>
          <w:p w:rsidR="004F06FB" w:rsidRDefault="004F06FB" w:rsidP="009D0D1A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</w:p>
        </w:tc>
        <w:tc>
          <w:tcPr>
            <w:tcW w:w="260" w:type="pct"/>
          </w:tcPr>
          <w:p w:rsidR="004F06FB" w:rsidRPr="001F72E6" w:rsidRDefault="004F06FB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</w:p>
        </w:tc>
        <w:tc>
          <w:tcPr>
            <w:tcW w:w="189" w:type="pct"/>
          </w:tcPr>
          <w:p w:rsidR="004F06FB" w:rsidRPr="001F72E6" w:rsidRDefault="004F06FB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</w:p>
        </w:tc>
        <w:tc>
          <w:tcPr>
            <w:tcW w:w="197" w:type="pct"/>
          </w:tcPr>
          <w:p w:rsidR="004F06FB" w:rsidRDefault="004F06FB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510" w:type="pct"/>
          </w:tcPr>
          <w:p w:rsidR="004F06FB" w:rsidRPr="001F72E6" w:rsidRDefault="004F06FB" w:rsidP="00473C78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301" w:type="pct"/>
          </w:tcPr>
          <w:p w:rsidR="004F06FB" w:rsidRPr="001F72E6" w:rsidRDefault="004F06FB" w:rsidP="004F06F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354" w:type="pct"/>
          </w:tcPr>
          <w:p w:rsidR="004F06FB" w:rsidRPr="001F72E6" w:rsidRDefault="004F06FB" w:rsidP="004F06F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</w:tr>
      <w:tr w:rsidR="00E50CC8" w:rsidRPr="00E50CC8" w:rsidTr="00E50CC8">
        <w:tc>
          <w:tcPr>
            <w:tcW w:w="5000" w:type="pct"/>
            <w:gridSpan w:val="8"/>
            <w:shd w:val="clear" w:color="auto" w:fill="000000" w:themeFill="text1"/>
          </w:tcPr>
          <w:p w:rsidR="00E50CC8" w:rsidRPr="00E50CC8" w:rsidRDefault="00E50CC8" w:rsidP="00E50CC8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b/>
                <w:color w:val="FFFF00"/>
                <w:sz w:val="18"/>
                <w:szCs w:val="18"/>
              </w:rPr>
            </w:pPr>
            <w:r w:rsidRPr="00E50CC8">
              <w:rPr>
                <w:b/>
                <w:color w:val="FFFF00"/>
                <w:sz w:val="18"/>
                <w:szCs w:val="18"/>
              </w:rPr>
              <w:t>CLEAN DESK POLICY</w:t>
            </w:r>
          </w:p>
        </w:tc>
      </w:tr>
      <w:tr w:rsidR="00E50CC8" w:rsidRPr="001F72E6" w:rsidTr="00C95F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0" w:type="pct"/>
          </w:tcPr>
          <w:p w:rsidR="00E50CC8" w:rsidRPr="001F72E6" w:rsidRDefault="00E50CC8" w:rsidP="00D52AA8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929" w:type="pct"/>
          </w:tcPr>
          <w:p w:rsidR="00E50CC8" w:rsidRPr="001F72E6" w:rsidRDefault="00E50CC8" w:rsidP="00D52AA8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Verify the clean-desk policy is being observed by all employees in all work-spaces</w:t>
            </w:r>
          </w:p>
        </w:tc>
        <w:tc>
          <w:tcPr>
            <w:tcW w:w="260" w:type="pct"/>
          </w:tcPr>
          <w:p w:rsidR="00E50CC8" w:rsidRPr="001F72E6" w:rsidRDefault="00E50CC8" w:rsidP="00D52AA8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Annual</w:t>
            </w:r>
          </w:p>
        </w:tc>
        <w:tc>
          <w:tcPr>
            <w:tcW w:w="189" w:type="pct"/>
          </w:tcPr>
          <w:p w:rsidR="00E50CC8" w:rsidRPr="001F72E6" w:rsidRDefault="00E50CC8" w:rsidP="00D52AA8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High</w:t>
            </w:r>
          </w:p>
        </w:tc>
        <w:tc>
          <w:tcPr>
            <w:tcW w:w="197" w:type="pct"/>
          </w:tcPr>
          <w:p w:rsidR="00E50CC8" w:rsidRDefault="00E50CC8" w:rsidP="00D52AA8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510" w:type="pct"/>
          </w:tcPr>
          <w:p w:rsidR="00E50CC8" w:rsidRPr="001F72E6" w:rsidRDefault="00E50CC8" w:rsidP="00D52AA8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301" w:type="pct"/>
          </w:tcPr>
          <w:p w:rsidR="00E50CC8" w:rsidRPr="001F72E6" w:rsidRDefault="00E50CC8" w:rsidP="00D52AA8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354" w:type="pct"/>
          </w:tcPr>
          <w:p w:rsidR="00E50CC8" w:rsidRPr="001F72E6" w:rsidRDefault="00E50CC8" w:rsidP="00D52AA8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</w:tr>
      <w:tr w:rsidR="00264D1B" w:rsidRPr="001F72E6" w:rsidTr="00C95F4E">
        <w:tc>
          <w:tcPr>
            <w:tcW w:w="260" w:type="pct"/>
          </w:tcPr>
          <w:p w:rsidR="004F06FB" w:rsidRDefault="00E50CC8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929" w:type="pct"/>
          </w:tcPr>
          <w:p w:rsidR="004F06FB" w:rsidRDefault="00E50CC8" w:rsidP="009D0D1A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Verify no sensitive information is left in the open</w:t>
            </w:r>
          </w:p>
        </w:tc>
        <w:tc>
          <w:tcPr>
            <w:tcW w:w="260" w:type="pct"/>
          </w:tcPr>
          <w:p w:rsidR="004F06FB" w:rsidRPr="001F72E6" w:rsidRDefault="00E50CC8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Annual</w:t>
            </w:r>
          </w:p>
        </w:tc>
        <w:tc>
          <w:tcPr>
            <w:tcW w:w="189" w:type="pct"/>
          </w:tcPr>
          <w:p w:rsidR="004F06FB" w:rsidRPr="001F72E6" w:rsidRDefault="00E50CC8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High</w:t>
            </w:r>
          </w:p>
        </w:tc>
        <w:tc>
          <w:tcPr>
            <w:tcW w:w="197" w:type="pct"/>
          </w:tcPr>
          <w:p w:rsidR="004F06FB" w:rsidRDefault="004F06FB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510" w:type="pct"/>
          </w:tcPr>
          <w:p w:rsidR="004F06FB" w:rsidRPr="001F72E6" w:rsidRDefault="004F06FB" w:rsidP="00473C78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301" w:type="pct"/>
          </w:tcPr>
          <w:p w:rsidR="004F06FB" w:rsidRPr="001F72E6" w:rsidRDefault="004F06FB" w:rsidP="004F06F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354" w:type="pct"/>
          </w:tcPr>
          <w:p w:rsidR="004F06FB" w:rsidRPr="001F72E6" w:rsidRDefault="004F06FB" w:rsidP="004F06F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</w:tr>
      <w:tr w:rsidR="00264D1B" w:rsidRPr="001F72E6" w:rsidTr="00C95F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0" w:type="pct"/>
          </w:tcPr>
          <w:p w:rsidR="004F06FB" w:rsidRDefault="004F06FB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929" w:type="pct"/>
          </w:tcPr>
          <w:p w:rsidR="004F06FB" w:rsidRDefault="004F06FB" w:rsidP="009D0D1A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</w:p>
        </w:tc>
        <w:tc>
          <w:tcPr>
            <w:tcW w:w="260" w:type="pct"/>
          </w:tcPr>
          <w:p w:rsidR="004F06FB" w:rsidRPr="001F72E6" w:rsidRDefault="004F06FB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</w:p>
        </w:tc>
        <w:tc>
          <w:tcPr>
            <w:tcW w:w="189" w:type="pct"/>
          </w:tcPr>
          <w:p w:rsidR="004F06FB" w:rsidRPr="001F72E6" w:rsidRDefault="004F06FB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</w:p>
        </w:tc>
        <w:tc>
          <w:tcPr>
            <w:tcW w:w="197" w:type="pct"/>
          </w:tcPr>
          <w:p w:rsidR="004F06FB" w:rsidRDefault="004F06FB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510" w:type="pct"/>
          </w:tcPr>
          <w:p w:rsidR="004F06FB" w:rsidRPr="001F72E6" w:rsidRDefault="004F06FB" w:rsidP="00473C78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301" w:type="pct"/>
          </w:tcPr>
          <w:p w:rsidR="004F06FB" w:rsidRPr="001F72E6" w:rsidRDefault="004F06FB" w:rsidP="004F06F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354" w:type="pct"/>
          </w:tcPr>
          <w:p w:rsidR="004F06FB" w:rsidRPr="001F72E6" w:rsidRDefault="004F06FB" w:rsidP="004F06F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</w:tr>
      <w:tr w:rsidR="00264D1B" w:rsidRPr="001F72E6" w:rsidTr="00C95F4E">
        <w:tc>
          <w:tcPr>
            <w:tcW w:w="260" w:type="pct"/>
          </w:tcPr>
          <w:p w:rsidR="004F06FB" w:rsidRDefault="004F06FB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929" w:type="pct"/>
          </w:tcPr>
          <w:p w:rsidR="004F06FB" w:rsidRDefault="004F06FB" w:rsidP="009D0D1A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</w:p>
        </w:tc>
        <w:tc>
          <w:tcPr>
            <w:tcW w:w="260" w:type="pct"/>
          </w:tcPr>
          <w:p w:rsidR="004F06FB" w:rsidRPr="001F72E6" w:rsidRDefault="004F06FB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</w:p>
        </w:tc>
        <w:tc>
          <w:tcPr>
            <w:tcW w:w="189" w:type="pct"/>
          </w:tcPr>
          <w:p w:rsidR="004F06FB" w:rsidRPr="001F72E6" w:rsidRDefault="004F06FB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</w:p>
        </w:tc>
        <w:tc>
          <w:tcPr>
            <w:tcW w:w="197" w:type="pct"/>
          </w:tcPr>
          <w:p w:rsidR="004F06FB" w:rsidRDefault="004F06FB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510" w:type="pct"/>
          </w:tcPr>
          <w:p w:rsidR="004F06FB" w:rsidRPr="001F72E6" w:rsidRDefault="004F06FB" w:rsidP="00473C78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301" w:type="pct"/>
          </w:tcPr>
          <w:p w:rsidR="004F06FB" w:rsidRPr="001F72E6" w:rsidRDefault="004F06FB" w:rsidP="004F06F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354" w:type="pct"/>
          </w:tcPr>
          <w:p w:rsidR="004F06FB" w:rsidRPr="001F72E6" w:rsidRDefault="004F06FB" w:rsidP="004F06F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</w:tr>
      <w:tr w:rsidR="00E50CC8" w:rsidRPr="00E50CC8" w:rsidTr="00E50C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8"/>
            <w:shd w:val="clear" w:color="auto" w:fill="000000" w:themeFill="text1"/>
          </w:tcPr>
          <w:p w:rsidR="00E50CC8" w:rsidRPr="00E50CC8" w:rsidRDefault="00E50CC8" w:rsidP="00E50CC8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b/>
                <w:color w:val="FFFF00"/>
                <w:sz w:val="18"/>
                <w:szCs w:val="18"/>
              </w:rPr>
            </w:pPr>
            <w:r w:rsidRPr="00E50CC8">
              <w:rPr>
                <w:b/>
                <w:color w:val="FFFF00"/>
                <w:sz w:val="18"/>
                <w:szCs w:val="18"/>
              </w:rPr>
              <w:t>COMPUTER USAGE</w:t>
            </w:r>
            <w:r w:rsidR="005277BA">
              <w:rPr>
                <w:b/>
                <w:color w:val="FFFF00"/>
                <w:sz w:val="18"/>
                <w:szCs w:val="18"/>
              </w:rPr>
              <w:t>, HARDENING, AND MONITORING</w:t>
            </w:r>
          </w:p>
        </w:tc>
      </w:tr>
      <w:tr w:rsidR="00264D1B" w:rsidRPr="001F72E6" w:rsidTr="00C95F4E">
        <w:tc>
          <w:tcPr>
            <w:tcW w:w="260" w:type="pct"/>
          </w:tcPr>
          <w:p w:rsidR="004F06FB" w:rsidRDefault="005277BA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929" w:type="pct"/>
          </w:tcPr>
          <w:p w:rsidR="004F06FB" w:rsidRDefault="005277BA" w:rsidP="009D0D1A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Verify employees have been trained on computer-usage policy</w:t>
            </w:r>
          </w:p>
        </w:tc>
        <w:tc>
          <w:tcPr>
            <w:tcW w:w="260" w:type="pct"/>
          </w:tcPr>
          <w:p w:rsidR="004F06FB" w:rsidRPr="001F72E6" w:rsidRDefault="005277BA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Annual</w:t>
            </w:r>
          </w:p>
        </w:tc>
        <w:tc>
          <w:tcPr>
            <w:tcW w:w="189" w:type="pct"/>
          </w:tcPr>
          <w:p w:rsidR="004F06FB" w:rsidRPr="001F72E6" w:rsidRDefault="005277BA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Low</w:t>
            </w:r>
          </w:p>
        </w:tc>
        <w:tc>
          <w:tcPr>
            <w:tcW w:w="197" w:type="pct"/>
          </w:tcPr>
          <w:p w:rsidR="004F06FB" w:rsidRDefault="004F06FB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510" w:type="pct"/>
          </w:tcPr>
          <w:p w:rsidR="004F06FB" w:rsidRDefault="004F06FB" w:rsidP="00473C78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301" w:type="pct"/>
          </w:tcPr>
          <w:p w:rsidR="004F06FB" w:rsidRDefault="004F06FB" w:rsidP="004F06F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354" w:type="pct"/>
          </w:tcPr>
          <w:p w:rsidR="004F06FB" w:rsidRPr="001F72E6" w:rsidRDefault="004F06FB" w:rsidP="004F06F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</w:tr>
      <w:tr w:rsidR="00264D1B" w:rsidRPr="001F72E6" w:rsidTr="00C95F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0" w:type="pct"/>
          </w:tcPr>
          <w:p w:rsidR="004F06FB" w:rsidRDefault="005277BA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929" w:type="pct"/>
          </w:tcPr>
          <w:p w:rsidR="004F06FB" w:rsidRDefault="005277BA" w:rsidP="009D0D1A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Verify all computer systems have been hardened following the hardening guide and documented</w:t>
            </w:r>
          </w:p>
        </w:tc>
        <w:tc>
          <w:tcPr>
            <w:tcW w:w="260" w:type="pct"/>
          </w:tcPr>
          <w:p w:rsidR="004F06FB" w:rsidRPr="001F72E6" w:rsidRDefault="005277BA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Annual</w:t>
            </w:r>
          </w:p>
        </w:tc>
        <w:tc>
          <w:tcPr>
            <w:tcW w:w="189" w:type="pct"/>
          </w:tcPr>
          <w:p w:rsidR="004F06FB" w:rsidRPr="001F72E6" w:rsidRDefault="005277BA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High</w:t>
            </w:r>
          </w:p>
        </w:tc>
        <w:tc>
          <w:tcPr>
            <w:tcW w:w="197" w:type="pct"/>
          </w:tcPr>
          <w:p w:rsidR="004F06FB" w:rsidRDefault="004F06FB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510" w:type="pct"/>
          </w:tcPr>
          <w:p w:rsidR="004F06FB" w:rsidRPr="001F72E6" w:rsidRDefault="004F06FB" w:rsidP="00473C78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301" w:type="pct"/>
          </w:tcPr>
          <w:p w:rsidR="004F06FB" w:rsidRPr="001F72E6" w:rsidRDefault="004F06FB" w:rsidP="004F06F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354" w:type="pct"/>
          </w:tcPr>
          <w:p w:rsidR="004F06FB" w:rsidRPr="001F72E6" w:rsidRDefault="004F06FB" w:rsidP="004F06F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</w:tr>
      <w:tr w:rsidR="00264D1B" w:rsidRPr="001F72E6" w:rsidTr="00C95F4E">
        <w:tc>
          <w:tcPr>
            <w:tcW w:w="260" w:type="pct"/>
          </w:tcPr>
          <w:p w:rsidR="004F06FB" w:rsidRDefault="005277BA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929" w:type="pct"/>
          </w:tcPr>
          <w:p w:rsidR="004F06FB" w:rsidRDefault="005277BA" w:rsidP="009D0D1A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Verify all industrial networked devices have been suitably hardened and documented</w:t>
            </w:r>
          </w:p>
        </w:tc>
        <w:tc>
          <w:tcPr>
            <w:tcW w:w="260" w:type="pct"/>
          </w:tcPr>
          <w:p w:rsidR="004F06FB" w:rsidRPr="001F72E6" w:rsidRDefault="005277BA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Annual</w:t>
            </w:r>
          </w:p>
        </w:tc>
        <w:tc>
          <w:tcPr>
            <w:tcW w:w="189" w:type="pct"/>
          </w:tcPr>
          <w:p w:rsidR="004F06FB" w:rsidRPr="001F72E6" w:rsidRDefault="005277BA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High</w:t>
            </w:r>
          </w:p>
        </w:tc>
        <w:tc>
          <w:tcPr>
            <w:tcW w:w="197" w:type="pct"/>
          </w:tcPr>
          <w:p w:rsidR="004F06FB" w:rsidRDefault="004F06FB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510" w:type="pct"/>
          </w:tcPr>
          <w:p w:rsidR="004F06FB" w:rsidRPr="001F72E6" w:rsidRDefault="004F06FB" w:rsidP="00473C78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301" w:type="pct"/>
          </w:tcPr>
          <w:p w:rsidR="004F06FB" w:rsidRPr="001F72E6" w:rsidRDefault="004F06FB" w:rsidP="004F06F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354" w:type="pct"/>
          </w:tcPr>
          <w:p w:rsidR="004F06FB" w:rsidRPr="001F72E6" w:rsidRDefault="004F06FB" w:rsidP="004F06F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</w:tr>
      <w:tr w:rsidR="00264D1B" w:rsidRPr="001F72E6" w:rsidTr="00C95F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0" w:type="pct"/>
          </w:tcPr>
          <w:p w:rsidR="004F06FB" w:rsidRDefault="005277BA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1929" w:type="pct"/>
          </w:tcPr>
          <w:p w:rsidR="004F06FB" w:rsidRDefault="005277BA" w:rsidP="009D0D1A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Verify the password policy is implemented on all computer systems and industrial equipment (where possible)</w:t>
            </w:r>
          </w:p>
        </w:tc>
        <w:tc>
          <w:tcPr>
            <w:tcW w:w="260" w:type="pct"/>
          </w:tcPr>
          <w:p w:rsidR="004F06FB" w:rsidRPr="001F72E6" w:rsidRDefault="005277BA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Annual</w:t>
            </w:r>
          </w:p>
        </w:tc>
        <w:tc>
          <w:tcPr>
            <w:tcW w:w="189" w:type="pct"/>
          </w:tcPr>
          <w:p w:rsidR="004F06FB" w:rsidRPr="001F72E6" w:rsidRDefault="005277BA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High</w:t>
            </w:r>
          </w:p>
        </w:tc>
        <w:tc>
          <w:tcPr>
            <w:tcW w:w="197" w:type="pct"/>
          </w:tcPr>
          <w:p w:rsidR="004F06FB" w:rsidRDefault="004F06FB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510" w:type="pct"/>
          </w:tcPr>
          <w:p w:rsidR="004F06FB" w:rsidRPr="001F72E6" w:rsidRDefault="004F06FB" w:rsidP="00473C78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301" w:type="pct"/>
          </w:tcPr>
          <w:p w:rsidR="004F06FB" w:rsidRPr="001F72E6" w:rsidRDefault="004F06FB" w:rsidP="004F06F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354" w:type="pct"/>
          </w:tcPr>
          <w:p w:rsidR="004F06FB" w:rsidRPr="001F72E6" w:rsidRDefault="004F06FB" w:rsidP="004F06F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</w:tr>
      <w:tr w:rsidR="00264D1B" w:rsidRPr="001F72E6" w:rsidTr="00C95F4E">
        <w:tc>
          <w:tcPr>
            <w:tcW w:w="260" w:type="pct"/>
          </w:tcPr>
          <w:p w:rsidR="004F06FB" w:rsidRPr="001F72E6" w:rsidRDefault="005277BA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1929" w:type="pct"/>
          </w:tcPr>
          <w:p w:rsidR="004F06FB" w:rsidRPr="001F72E6" w:rsidRDefault="005277BA" w:rsidP="009D0D1A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Review the backup processes are documented and accurate</w:t>
            </w:r>
          </w:p>
        </w:tc>
        <w:tc>
          <w:tcPr>
            <w:tcW w:w="260" w:type="pct"/>
          </w:tcPr>
          <w:p w:rsidR="004F06FB" w:rsidRPr="001F72E6" w:rsidRDefault="005277BA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Annual</w:t>
            </w:r>
          </w:p>
        </w:tc>
        <w:tc>
          <w:tcPr>
            <w:tcW w:w="189" w:type="pct"/>
          </w:tcPr>
          <w:p w:rsidR="004F06FB" w:rsidRPr="001F72E6" w:rsidRDefault="005277BA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High</w:t>
            </w:r>
          </w:p>
        </w:tc>
        <w:tc>
          <w:tcPr>
            <w:tcW w:w="197" w:type="pct"/>
          </w:tcPr>
          <w:p w:rsidR="004F06FB" w:rsidRPr="001F72E6" w:rsidRDefault="004F06FB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510" w:type="pct"/>
          </w:tcPr>
          <w:p w:rsidR="004F06FB" w:rsidRPr="001F72E6" w:rsidRDefault="004F06FB" w:rsidP="00473C78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301" w:type="pct"/>
          </w:tcPr>
          <w:p w:rsidR="004F06FB" w:rsidRPr="001F72E6" w:rsidRDefault="004F06FB" w:rsidP="004F06F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354" w:type="pct"/>
          </w:tcPr>
          <w:p w:rsidR="004F06FB" w:rsidRPr="001F72E6" w:rsidRDefault="004F06FB" w:rsidP="004F06F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</w:tr>
      <w:tr w:rsidR="00264D1B" w:rsidRPr="001F72E6" w:rsidTr="00C95F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0" w:type="pct"/>
          </w:tcPr>
          <w:p w:rsidR="004F06FB" w:rsidRPr="001F72E6" w:rsidRDefault="005277BA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1929" w:type="pct"/>
          </w:tcPr>
          <w:p w:rsidR="004F06FB" w:rsidRPr="001F72E6" w:rsidRDefault="005277BA" w:rsidP="009D0D1A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Verify all computer systems and networked industrial devices have been backed-up during a known good-state</w:t>
            </w:r>
          </w:p>
        </w:tc>
        <w:tc>
          <w:tcPr>
            <w:tcW w:w="260" w:type="pct"/>
          </w:tcPr>
          <w:p w:rsidR="004F06FB" w:rsidRPr="001F72E6" w:rsidRDefault="005277BA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Annual</w:t>
            </w:r>
          </w:p>
        </w:tc>
        <w:tc>
          <w:tcPr>
            <w:tcW w:w="189" w:type="pct"/>
          </w:tcPr>
          <w:p w:rsidR="004F06FB" w:rsidRPr="001F72E6" w:rsidRDefault="005277BA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High</w:t>
            </w:r>
          </w:p>
        </w:tc>
        <w:tc>
          <w:tcPr>
            <w:tcW w:w="197" w:type="pct"/>
          </w:tcPr>
          <w:p w:rsidR="004F06FB" w:rsidRDefault="004F06FB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510" w:type="pct"/>
          </w:tcPr>
          <w:p w:rsidR="004F06FB" w:rsidRPr="001F72E6" w:rsidRDefault="004F06FB" w:rsidP="00473C78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301" w:type="pct"/>
          </w:tcPr>
          <w:p w:rsidR="004F06FB" w:rsidRPr="001F72E6" w:rsidRDefault="004F06FB" w:rsidP="004F06F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354" w:type="pct"/>
          </w:tcPr>
          <w:p w:rsidR="004F06FB" w:rsidRPr="001F72E6" w:rsidRDefault="004F06FB" w:rsidP="004F06F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</w:tr>
      <w:tr w:rsidR="00264D1B" w:rsidRPr="001F72E6" w:rsidTr="00C95F4E">
        <w:tc>
          <w:tcPr>
            <w:tcW w:w="260" w:type="pct"/>
          </w:tcPr>
          <w:p w:rsidR="004F06FB" w:rsidRPr="001F72E6" w:rsidRDefault="005277BA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1929" w:type="pct"/>
          </w:tcPr>
          <w:p w:rsidR="004F06FB" w:rsidRPr="001F72E6" w:rsidRDefault="005277BA" w:rsidP="009D0D1A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Verify all computer systems are regularly backed-up, automatically</w:t>
            </w:r>
          </w:p>
        </w:tc>
        <w:tc>
          <w:tcPr>
            <w:tcW w:w="260" w:type="pct"/>
          </w:tcPr>
          <w:p w:rsidR="004F06FB" w:rsidRPr="001F72E6" w:rsidRDefault="005277BA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Annual</w:t>
            </w:r>
          </w:p>
        </w:tc>
        <w:tc>
          <w:tcPr>
            <w:tcW w:w="189" w:type="pct"/>
          </w:tcPr>
          <w:p w:rsidR="004F06FB" w:rsidRPr="001F72E6" w:rsidRDefault="005277BA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High</w:t>
            </w:r>
          </w:p>
        </w:tc>
        <w:tc>
          <w:tcPr>
            <w:tcW w:w="197" w:type="pct"/>
          </w:tcPr>
          <w:p w:rsidR="004F06FB" w:rsidRDefault="004F06FB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510" w:type="pct"/>
          </w:tcPr>
          <w:p w:rsidR="004F06FB" w:rsidRPr="001F72E6" w:rsidRDefault="004F06FB" w:rsidP="00473C78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301" w:type="pct"/>
          </w:tcPr>
          <w:p w:rsidR="004F06FB" w:rsidRPr="001F72E6" w:rsidRDefault="004F06FB" w:rsidP="004F06F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354" w:type="pct"/>
          </w:tcPr>
          <w:p w:rsidR="004F06FB" w:rsidRPr="001F72E6" w:rsidRDefault="004F06FB" w:rsidP="004F06F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</w:tr>
      <w:tr w:rsidR="00264D1B" w:rsidRPr="001F72E6" w:rsidTr="00C95F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0" w:type="pct"/>
          </w:tcPr>
          <w:p w:rsidR="004F06FB" w:rsidRDefault="005277BA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1929" w:type="pct"/>
          </w:tcPr>
          <w:p w:rsidR="004F06FB" w:rsidRDefault="005277BA" w:rsidP="009D0D1A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Verify only authorized personnel can access and/or modify the backup settings</w:t>
            </w:r>
          </w:p>
        </w:tc>
        <w:tc>
          <w:tcPr>
            <w:tcW w:w="260" w:type="pct"/>
          </w:tcPr>
          <w:p w:rsidR="004F06FB" w:rsidRDefault="005277BA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Annual</w:t>
            </w:r>
          </w:p>
        </w:tc>
        <w:tc>
          <w:tcPr>
            <w:tcW w:w="189" w:type="pct"/>
          </w:tcPr>
          <w:p w:rsidR="004F06FB" w:rsidRDefault="005277BA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High</w:t>
            </w:r>
          </w:p>
        </w:tc>
        <w:tc>
          <w:tcPr>
            <w:tcW w:w="197" w:type="pct"/>
          </w:tcPr>
          <w:p w:rsidR="004F06FB" w:rsidRDefault="004F06FB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510" w:type="pct"/>
          </w:tcPr>
          <w:p w:rsidR="004F06FB" w:rsidRPr="001F72E6" w:rsidRDefault="004F06FB" w:rsidP="00473C78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301" w:type="pct"/>
          </w:tcPr>
          <w:p w:rsidR="004F06FB" w:rsidRPr="001F72E6" w:rsidRDefault="004F06FB" w:rsidP="004F06F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354" w:type="pct"/>
          </w:tcPr>
          <w:p w:rsidR="004F06FB" w:rsidRPr="001F72E6" w:rsidRDefault="004F06FB" w:rsidP="004F06F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</w:tr>
      <w:tr w:rsidR="00264D1B" w:rsidRPr="001F72E6" w:rsidTr="00C95F4E">
        <w:tc>
          <w:tcPr>
            <w:tcW w:w="260" w:type="pct"/>
          </w:tcPr>
          <w:p w:rsidR="004F06FB" w:rsidRDefault="005277BA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1929" w:type="pct"/>
          </w:tcPr>
          <w:p w:rsidR="004F06FB" w:rsidRDefault="005277BA" w:rsidP="009D0D1A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Verify the anti-virus/anti-malware policy is enforced on all computer systems</w:t>
            </w:r>
          </w:p>
        </w:tc>
        <w:tc>
          <w:tcPr>
            <w:tcW w:w="260" w:type="pct"/>
          </w:tcPr>
          <w:p w:rsidR="004F06FB" w:rsidRDefault="005277BA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6-months</w:t>
            </w:r>
          </w:p>
        </w:tc>
        <w:tc>
          <w:tcPr>
            <w:tcW w:w="189" w:type="pct"/>
          </w:tcPr>
          <w:p w:rsidR="004F06FB" w:rsidRDefault="005277BA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High</w:t>
            </w:r>
          </w:p>
        </w:tc>
        <w:tc>
          <w:tcPr>
            <w:tcW w:w="197" w:type="pct"/>
          </w:tcPr>
          <w:p w:rsidR="004F06FB" w:rsidRDefault="004F06FB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510" w:type="pct"/>
          </w:tcPr>
          <w:p w:rsidR="004F06FB" w:rsidRDefault="004F06FB" w:rsidP="00473C78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301" w:type="pct"/>
          </w:tcPr>
          <w:p w:rsidR="004F06FB" w:rsidRDefault="004F06FB" w:rsidP="004F06F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354" w:type="pct"/>
          </w:tcPr>
          <w:p w:rsidR="004F06FB" w:rsidRPr="001F72E6" w:rsidRDefault="004F06FB" w:rsidP="004F06F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</w:tr>
      <w:tr w:rsidR="00264D1B" w:rsidRPr="001F72E6" w:rsidTr="00C95F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0" w:type="pct"/>
          </w:tcPr>
          <w:p w:rsidR="004F06FB" w:rsidRPr="001F72E6" w:rsidRDefault="005277BA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1929" w:type="pct"/>
          </w:tcPr>
          <w:p w:rsidR="004F06FB" w:rsidRPr="001F72E6" w:rsidRDefault="005277BA" w:rsidP="009D0D1A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Verify only authorized users can modify the anti-virus behavior / settings</w:t>
            </w:r>
          </w:p>
        </w:tc>
        <w:tc>
          <w:tcPr>
            <w:tcW w:w="260" w:type="pct"/>
          </w:tcPr>
          <w:p w:rsidR="004F06FB" w:rsidRPr="001F72E6" w:rsidRDefault="005277BA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Annual</w:t>
            </w:r>
          </w:p>
        </w:tc>
        <w:tc>
          <w:tcPr>
            <w:tcW w:w="189" w:type="pct"/>
          </w:tcPr>
          <w:p w:rsidR="004F06FB" w:rsidRPr="001F72E6" w:rsidRDefault="005277BA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High</w:t>
            </w:r>
          </w:p>
        </w:tc>
        <w:tc>
          <w:tcPr>
            <w:tcW w:w="197" w:type="pct"/>
          </w:tcPr>
          <w:p w:rsidR="004F06FB" w:rsidRDefault="004F06FB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510" w:type="pct"/>
          </w:tcPr>
          <w:p w:rsidR="004F06FB" w:rsidRPr="001F72E6" w:rsidRDefault="004F06FB" w:rsidP="00473C78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301" w:type="pct"/>
          </w:tcPr>
          <w:p w:rsidR="004F06FB" w:rsidRPr="001F72E6" w:rsidRDefault="004F06FB" w:rsidP="004F06F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354" w:type="pct"/>
          </w:tcPr>
          <w:p w:rsidR="004F06FB" w:rsidRPr="001F72E6" w:rsidRDefault="004F06FB" w:rsidP="004F06F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</w:tr>
      <w:tr w:rsidR="00264D1B" w:rsidRPr="001F72E6" w:rsidTr="00C95F4E">
        <w:tc>
          <w:tcPr>
            <w:tcW w:w="260" w:type="pct"/>
          </w:tcPr>
          <w:p w:rsidR="004F06FB" w:rsidRDefault="005277BA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1929" w:type="pct"/>
          </w:tcPr>
          <w:p w:rsidR="004F06FB" w:rsidRDefault="005277BA" w:rsidP="009D0D1A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Verify each protected computer system is reporting its logs to a central server/point</w:t>
            </w:r>
          </w:p>
        </w:tc>
        <w:tc>
          <w:tcPr>
            <w:tcW w:w="260" w:type="pct"/>
          </w:tcPr>
          <w:p w:rsidR="004F06FB" w:rsidRPr="001F72E6" w:rsidRDefault="005277BA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Annual</w:t>
            </w:r>
          </w:p>
        </w:tc>
        <w:tc>
          <w:tcPr>
            <w:tcW w:w="189" w:type="pct"/>
          </w:tcPr>
          <w:p w:rsidR="004F06FB" w:rsidRPr="001F72E6" w:rsidRDefault="005277BA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High</w:t>
            </w:r>
          </w:p>
        </w:tc>
        <w:tc>
          <w:tcPr>
            <w:tcW w:w="197" w:type="pct"/>
          </w:tcPr>
          <w:p w:rsidR="004F06FB" w:rsidRDefault="004F06FB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510" w:type="pct"/>
          </w:tcPr>
          <w:p w:rsidR="004F06FB" w:rsidRDefault="004F06FB" w:rsidP="00473C78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301" w:type="pct"/>
          </w:tcPr>
          <w:p w:rsidR="004F06FB" w:rsidRDefault="004F06FB" w:rsidP="004F06F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354" w:type="pct"/>
          </w:tcPr>
          <w:p w:rsidR="004F06FB" w:rsidRPr="001F72E6" w:rsidRDefault="004F06FB" w:rsidP="004F06F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</w:tr>
      <w:tr w:rsidR="00264D1B" w:rsidRPr="001F72E6" w:rsidTr="00C95F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0" w:type="pct"/>
          </w:tcPr>
          <w:p w:rsidR="004F06FB" w:rsidRPr="001F72E6" w:rsidRDefault="005277BA" w:rsidP="00787B1C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1929" w:type="pct"/>
          </w:tcPr>
          <w:p w:rsidR="004F06FB" w:rsidRPr="001F72E6" w:rsidRDefault="005277BA" w:rsidP="009D0D1A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Verify each computer system requires user logon</w:t>
            </w:r>
          </w:p>
        </w:tc>
        <w:tc>
          <w:tcPr>
            <w:tcW w:w="260" w:type="pct"/>
          </w:tcPr>
          <w:p w:rsidR="004F06FB" w:rsidRPr="001F72E6" w:rsidRDefault="005277BA" w:rsidP="00787B1C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Annual</w:t>
            </w:r>
          </w:p>
        </w:tc>
        <w:tc>
          <w:tcPr>
            <w:tcW w:w="189" w:type="pct"/>
          </w:tcPr>
          <w:p w:rsidR="004F06FB" w:rsidRPr="001F72E6" w:rsidRDefault="005277BA" w:rsidP="00787B1C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High</w:t>
            </w:r>
          </w:p>
        </w:tc>
        <w:tc>
          <w:tcPr>
            <w:tcW w:w="197" w:type="pct"/>
          </w:tcPr>
          <w:p w:rsidR="004F06FB" w:rsidRPr="001F72E6" w:rsidRDefault="004F06FB" w:rsidP="00787B1C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510" w:type="pct"/>
          </w:tcPr>
          <w:p w:rsidR="004F06FB" w:rsidRPr="001F72E6" w:rsidRDefault="004F06FB" w:rsidP="00473C78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301" w:type="pct"/>
          </w:tcPr>
          <w:p w:rsidR="004F06FB" w:rsidRPr="001F72E6" w:rsidRDefault="004F06FB" w:rsidP="004F06F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354" w:type="pct"/>
          </w:tcPr>
          <w:p w:rsidR="004F06FB" w:rsidRPr="001F72E6" w:rsidRDefault="004F06FB" w:rsidP="004F06F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</w:tr>
      <w:tr w:rsidR="005277BA" w:rsidRPr="001F72E6" w:rsidTr="00C95F4E">
        <w:tc>
          <w:tcPr>
            <w:tcW w:w="260" w:type="pct"/>
          </w:tcPr>
          <w:p w:rsidR="005277BA" w:rsidRDefault="005277BA" w:rsidP="00787B1C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14.1</w:t>
            </w:r>
          </w:p>
        </w:tc>
        <w:tc>
          <w:tcPr>
            <w:tcW w:w="1929" w:type="pct"/>
          </w:tcPr>
          <w:p w:rsidR="005277BA" w:rsidRDefault="005277BA" w:rsidP="009D0D1A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Verify which users have physical access to restricted areas, locations</w:t>
            </w:r>
          </w:p>
        </w:tc>
        <w:tc>
          <w:tcPr>
            <w:tcW w:w="260" w:type="pct"/>
          </w:tcPr>
          <w:p w:rsidR="005277BA" w:rsidRDefault="005277BA" w:rsidP="00787B1C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Annual</w:t>
            </w:r>
          </w:p>
        </w:tc>
        <w:tc>
          <w:tcPr>
            <w:tcW w:w="189" w:type="pct"/>
          </w:tcPr>
          <w:p w:rsidR="005277BA" w:rsidRDefault="005277BA" w:rsidP="00787B1C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High</w:t>
            </w:r>
          </w:p>
        </w:tc>
        <w:tc>
          <w:tcPr>
            <w:tcW w:w="197" w:type="pct"/>
          </w:tcPr>
          <w:p w:rsidR="005277BA" w:rsidRPr="001F72E6" w:rsidRDefault="005277BA" w:rsidP="00787B1C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510" w:type="pct"/>
          </w:tcPr>
          <w:p w:rsidR="005277BA" w:rsidRPr="001F72E6" w:rsidRDefault="005277BA" w:rsidP="00473C78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301" w:type="pct"/>
          </w:tcPr>
          <w:p w:rsidR="005277BA" w:rsidRPr="001F72E6" w:rsidRDefault="005277BA" w:rsidP="004F06F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354" w:type="pct"/>
          </w:tcPr>
          <w:p w:rsidR="005277BA" w:rsidRPr="001F72E6" w:rsidRDefault="005277BA" w:rsidP="004F06F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</w:tr>
      <w:tr w:rsidR="00264D1B" w:rsidRPr="001F72E6" w:rsidTr="00C95F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0" w:type="pct"/>
          </w:tcPr>
          <w:p w:rsidR="004F06FB" w:rsidRPr="001F72E6" w:rsidRDefault="005277BA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14.1</w:t>
            </w:r>
          </w:p>
        </w:tc>
        <w:tc>
          <w:tcPr>
            <w:tcW w:w="1929" w:type="pct"/>
          </w:tcPr>
          <w:p w:rsidR="004F06FB" w:rsidRPr="001F72E6" w:rsidRDefault="005277BA" w:rsidP="009D0D1A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Verify the user access permissions of each user to verify “least privilege” level only</w:t>
            </w:r>
          </w:p>
        </w:tc>
        <w:tc>
          <w:tcPr>
            <w:tcW w:w="260" w:type="pct"/>
          </w:tcPr>
          <w:p w:rsidR="004F06FB" w:rsidRPr="001F72E6" w:rsidRDefault="005277BA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6-months</w:t>
            </w:r>
          </w:p>
        </w:tc>
        <w:tc>
          <w:tcPr>
            <w:tcW w:w="189" w:type="pct"/>
          </w:tcPr>
          <w:p w:rsidR="004F06FB" w:rsidRPr="001F72E6" w:rsidRDefault="005277BA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High</w:t>
            </w:r>
          </w:p>
        </w:tc>
        <w:tc>
          <w:tcPr>
            <w:tcW w:w="197" w:type="pct"/>
          </w:tcPr>
          <w:p w:rsidR="004F06FB" w:rsidRPr="001F72E6" w:rsidRDefault="004F06FB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510" w:type="pct"/>
          </w:tcPr>
          <w:p w:rsidR="004F06FB" w:rsidRPr="001F72E6" w:rsidRDefault="004F06FB" w:rsidP="00473C78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301" w:type="pct"/>
          </w:tcPr>
          <w:p w:rsidR="004F06FB" w:rsidRPr="001F72E6" w:rsidRDefault="004F06FB" w:rsidP="004F06F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354" w:type="pct"/>
          </w:tcPr>
          <w:p w:rsidR="004F06FB" w:rsidRPr="001F72E6" w:rsidRDefault="004F06FB" w:rsidP="004F06F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</w:tr>
      <w:tr w:rsidR="00264D1B" w:rsidRPr="001F72E6" w:rsidTr="00C95F4E">
        <w:tc>
          <w:tcPr>
            <w:tcW w:w="260" w:type="pct"/>
          </w:tcPr>
          <w:p w:rsidR="004F06FB" w:rsidRPr="001F72E6" w:rsidRDefault="005277BA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14.2</w:t>
            </w:r>
          </w:p>
        </w:tc>
        <w:tc>
          <w:tcPr>
            <w:tcW w:w="1929" w:type="pct"/>
          </w:tcPr>
          <w:p w:rsidR="004F06FB" w:rsidRPr="001F72E6" w:rsidRDefault="005277BA" w:rsidP="009D0D1A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Review the procedures for registering new users into the system(s)</w:t>
            </w:r>
          </w:p>
        </w:tc>
        <w:tc>
          <w:tcPr>
            <w:tcW w:w="260" w:type="pct"/>
          </w:tcPr>
          <w:p w:rsidR="004F06FB" w:rsidRPr="001F72E6" w:rsidRDefault="005277BA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Annual</w:t>
            </w:r>
          </w:p>
        </w:tc>
        <w:tc>
          <w:tcPr>
            <w:tcW w:w="189" w:type="pct"/>
          </w:tcPr>
          <w:p w:rsidR="004F06FB" w:rsidRPr="001F72E6" w:rsidRDefault="005277BA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</w:t>
            </w:r>
          </w:p>
        </w:tc>
        <w:tc>
          <w:tcPr>
            <w:tcW w:w="197" w:type="pct"/>
          </w:tcPr>
          <w:p w:rsidR="004F06FB" w:rsidRPr="001F72E6" w:rsidRDefault="004F06FB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510" w:type="pct"/>
          </w:tcPr>
          <w:p w:rsidR="004F06FB" w:rsidRPr="001F72E6" w:rsidRDefault="004F06FB" w:rsidP="00473C78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301" w:type="pct"/>
          </w:tcPr>
          <w:p w:rsidR="004F06FB" w:rsidRPr="001F72E6" w:rsidRDefault="004F06FB" w:rsidP="004F06F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354" w:type="pct"/>
          </w:tcPr>
          <w:p w:rsidR="004F06FB" w:rsidRPr="001F72E6" w:rsidRDefault="004F06FB" w:rsidP="004F06F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</w:tr>
      <w:tr w:rsidR="00264D1B" w:rsidRPr="001F72E6" w:rsidTr="00C95F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0" w:type="pct"/>
          </w:tcPr>
          <w:p w:rsidR="004F06FB" w:rsidRPr="001F72E6" w:rsidRDefault="005277BA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14.3</w:t>
            </w:r>
          </w:p>
        </w:tc>
        <w:tc>
          <w:tcPr>
            <w:tcW w:w="1929" w:type="pct"/>
          </w:tcPr>
          <w:p w:rsidR="004F06FB" w:rsidRPr="001F72E6" w:rsidRDefault="005277BA" w:rsidP="009D0D1A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Review the procedures for removing employees from the system(s)</w:t>
            </w:r>
          </w:p>
        </w:tc>
        <w:tc>
          <w:tcPr>
            <w:tcW w:w="260" w:type="pct"/>
          </w:tcPr>
          <w:p w:rsidR="004F06FB" w:rsidRPr="001F72E6" w:rsidRDefault="005277BA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Annual</w:t>
            </w:r>
          </w:p>
        </w:tc>
        <w:tc>
          <w:tcPr>
            <w:tcW w:w="189" w:type="pct"/>
          </w:tcPr>
          <w:p w:rsidR="004F06FB" w:rsidRPr="001F72E6" w:rsidRDefault="005277BA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</w:t>
            </w:r>
          </w:p>
        </w:tc>
        <w:tc>
          <w:tcPr>
            <w:tcW w:w="197" w:type="pct"/>
          </w:tcPr>
          <w:p w:rsidR="004F06FB" w:rsidRPr="001F72E6" w:rsidRDefault="004F06FB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510" w:type="pct"/>
          </w:tcPr>
          <w:p w:rsidR="004F06FB" w:rsidRPr="001F72E6" w:rsidRDefault="004F06FB" w:rsidP="00473C78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301" w:type="pct"/>
          </w:tcPr>
          <w:p w:rsidR="004F06FB" w:rsidRPr="001F72E6" w:rsidRDefault="004F06FB" w:rsidP="004F06F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354" w:type="pct"/>
          </w:tcPr>
          <w:p w:rsidR="004F06FB" w:rsidRPr="001F72E6" w:rsidRDefault="004F06FB" w:rsidP="004F06F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</w:tr>
      <w:tr w:rsidR="00264D1B" w:rsidRPr="001F72E6" w:rsidTr="00C95F4E">
        <w:tc>
          <w:tcPr>
            <w:tcW w:w="260" w:type="pct"/>
          </w:tcPr>
          <w:p w:rsidR="004F06FB" w:rsidRDefault="00103AE9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14.4</w:t>
            </w:r>
          </w:p>
        </w:tc>
        <w:tc>
          <w:tcPr>
            <w:tcW w:w="1929" w:type="pct"/>
          </w:tcPr>
          <w:p w:rsidR="004F06FB" w:rsidRDefault="00103AE9" w:rsidP="009D0D1A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Review the procedures for allowing contractors into the facility and working on equipment</w:t>
            </w:r>
          </w:p>
        </w:tc>
        <w:tc>
          <w:tcPr>
            <w:tcW w:w="260" w:type="pct"/>
          </w:tcPr>
          <w:p w:rsidR="004F06FB" w:rsidRPr="001F72E6" w:rsidRDefault="00103AE9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Annual</w:t>
            </w:r>
          </w:p>
        </w:tc>
        <w:tc>
          <w:tcPr>
            <w:tcW w:w="189" w:type="pct"/>
          </w:tcPr>
          <w:p w:rsidR="004F06FB" w:rsidRPr="001F72E6" w:rsidRDefault="00103AE9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High</w:t>
            </w:r>
          </w:p>
        </w:tc>
        <w:tc>
          <w:tcPr>
            <w:tcW w:w="197" w:type="pct"/>
          </w:tcPr>
          <w:p w:rsidR="004F06FB" w:rsidRDefault="004F06FB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510" w:type="pct"/>
          </w:tcPr>
          <w:p w:rsidR="004F06FB" w:rsidRDefault="004F06FB" w:rsidP="00473C78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301" w:type="pct"/>
          </w:tcPr>
          <w:p w:rsidR="004F06FB" w:rsidRDefault="004F06FB" w:rsidP="004F06F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354" w:type="pct"/>
          </w:tcPr>
          <w:p w:rsidR="004F06FB" w:rsidRPr="001F72E6" w:rsidRDefault="004F06FB" w:rsidP="004F06F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</w:tr>
      <w:tr w:rsidR="00264D1B" w:rsidRPr="001F72E6" w:rsidTr="00C95F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0" w:type="pct"/>
          </w:tcPr>
          <w:p w:rsidR="004F06FB" w:rsidRDefault="00103AE9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14.4</w:t>
            </w:r>
          </w:p>
        </w:tc>
        <w:tc>
          <w:tcPr>
            <w:tcW w:w="1929" w:type="pct"/>
          </w:tcPr>
          <w:p w:rsidR="004F06FB" w:rsidRDefault="00103AE9" w:rsidP="009D0D1A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Interview employees to determine awareness for working with contractors</w:t>
            </w:r>
          </w:p>
        </w:tc>
        <w:tc>
          <w:tcPr>
            <w:tcW w:w="260" w:type="pct"/>
          </w:tcPr>
          <w:p w:rsidR="004F06FB" w:rsidRPr="001F72E6" w:rsidRDefault="00103AE9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Annual</w:t>
            </w:r>
          </w:p>
        </w:tc>
        <w:tc>
          <w:tcPr>
            <w:tcW w:w="189" w:type="pct"/>
          </w:tcPr>
          <w:p w:rsidR="004F06FB" w:rsidRPr="001F72E6" w:rsidRDefault="00103AE9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</w:t>
            </w:r>
          </w:p>
        </w:tc>
        <w:tc>
          <w:tcPr>
            <w:tcW w:w="197" w:type="pct"/>
          </w:tcPr>
          <w:p w:rsidR="004F06FB" w:rsidRDefault="004F06FB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510" w:type="pct"/>
          </w:tcPr>
          <w:p w:rsidR="004F06FB" w:rsidRDefault="004F06FB" w:rsidP="00473C78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301" w:type="pct"/>
          </w:tcPr>
          <w:p w:rsidR="004F06FB" w:rsidRDefault="004F06FB" w:rsidP="004F06F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354" w:type="pct"/>
          </w:tcPr>
          <w:p w:rsidR="004F06FB" w:rsidRPr="001F72E6" w:rsidRDefault="004F06FB" w:rsidP="004F06F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</w:tr>
      <w:tr w:rsidR="00264D1B" w:rsidRPr="001F72E6" w:rsidTr="00C95F4E">
        <w:tc>
          <w:tcPr>
            <w:tcW w:w="260" w:type="pct"/>
          </w:tcPr>
          <w:p w:rsidR="004F06FB" w:rsidRPr="001F72E6" w:rsidRDefault="006C466B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14.5</w:t>
            </w:r>
          </w:p>
        </w:tc>
        <w:tc>
          <w:tcPr>
            <w:tcW w:w="1929" w:type="pct"/>
          </w:tcPr>
          <w:p w:rsidR="004F06FB" w:rsidRPr="001F72E6" w:rsidRDefault="006C466B" w:rsidP="009D0D1A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Verify internet access is restricted to authorized computer systems only</w:t>
            </w:r>
          </w:p>
        </w:tc>
        <w:tc>
          <w:tcPr>
            <w:tcW w:w="260" w:type="pct"/>
          </w:tcPr>
          <w:p w:rsidR="004F06FB" w:rsidRPr="001F72E6" w:rsidRDefault="006C466B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Annual</w:t>
            </w:r>
          </w:p>
        </w:tc>
        <w:tc>
          <w:tcPr>
            <w:tcW w:w="189" w:type="pct"/>
          </w:tcPr>
          <w:p w:rsidR="004F06FB" w:rsidRPr="001F72E6" w:rsidRDefault="006C466B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High</w:t>
            </w:r>
          </w:p>
        </w:tc>
        <w:tc>
          <w:tcPr>
            <w:tcW w:w="197" w:type="pct"/>
          </w:tcPr>
          <w:p w:rsidR="004F06FB" w:rsidRPr="001F72E6" w:rsidRDefault="004F06FB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510" w:type="pct"/>
          </w:tcPr>
          <w:p w:rsidR="004F06FB" w:rsidRPr="001F72E6" w:rsidRDefault="004F06FB" w:rsidP="00473C78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301" w:type="pct"/>
          </w:tcPr>
          <w:p w:rsidR="004F06FB" w:rsidRPr="001F72E6" w:rsidRDefault="004F06FB" w:rsidP="004F06F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354" w:type="pct"/>
          </w:tcPr>
          <w:p w:rsidR="004F06FB" w:rsidRPr="001F72E6" w:rsidRDefault="004F06FB" w:rsidP="004F06F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</w:tr>
      <w:tr w:rsidR="00264D1B" w:rsidRPr="001F72E6" w:rsidTr="00C95F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0" w:type="pct"/>
          </w:tcPr>
          <w:p w:rsidR="004F06FB" w:rsidRPr="001F72E6" w:rsidRDefault="006C466B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14.5</w:t>
            </w:r>
          </w:p>
        </w:tc>
        <w:tc>
          <w:tcPr>
            <w:tcW w:w="1929" w:type="pct"/>
          </w:tcPr>
          <w:p w:rsidR="004F06FB" w:rsidRPr="001F72E6" w:rsidRDefault="006C466B" w:rsidP="009D0D1A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Verify internet access is removed from unauthorized computer systems</w:t>
            </w:r>
          </w:p>
        </w:tc>
        <w:tc>
          <w:tcPr>
            <w:tcW w:w="260" w:type="pct"/>
          </w:tcPr>
          <w:p w:rsidR="004F06FB" w:rsidRPr="001F72E6" w:rsidRDefault="006C466B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Annual</w:t>
            </w:r>
          </w:p>
        </w:tc>
        <w:tc>
          <w:tcPr>
            <w:tcW w:w="189" w:type="pct"/>
          </w:tcPr>
          <w:p w:rsidR="004F06FB" w:rsidRPr="001F72E6" w:rsidRDefault="006C466B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High</w:t>
            </w:r>
          </w:p>
        </w:tc>
        <w:tc>
          <w:tcPr>
            <w:tcW w:w="197" w:type="pct"/>
          </w:tcPr>
          <w:p w:rsidR="004F06FB" w:rsidRPr="001F72E6" w:rsidRDefault="004F06FB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510" w:type="pct"/>
          </w:tcPr>
          <w:p w:rsidR="004F06FB" w:rsidRPr="001F72E6" w:rsidRDefault="004F06FB" w:rsidP="00473C78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301" w:type="pct"/>
          </w:tcPr>
          <w:p w:rsidR="004F06FB" w:rsidRPr="001F72E6" w:rsidRDefault="004F06FB" w:rsidP="004F06F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354" w:type="pct"/>
          </w:tcPr>
          <w:p w:rsidR="004F06FB" w:rsidRPr="001F72E6" w:rsidRDefault="004F06FB" w:rsidP="004F06F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</w:tr>
      <w:tr w:rsidR="00264D1B" w:rsidRPr="001F72E6" w:rsidTr="00C95F4E">
        <w:tc>
          <w:tcPr>
            <w:tcW w:w="260" w:type="pct"/>
          </w:tcPr>
          <w:p w:rsidR="004F06FB" w:rsidRPr="001F72E6" w:rsidRDefault="006C466B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14.5</w:t>
            </w:r>
          </w:p>
        </w:tc>
        <w:tc>
          <w:tcPr>
            <w:tcW w:w="1929" w:type="pct"/>
          </w:tcPr>
          <w:p w:rsidR="004F06FB" w:rsidRPr="001F72E6" w:rsidRDefault="006C466B" w:rsidP="009D0D1A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Verify industrial equipment is not permitted to access the internet, or be contacted from the internet</w:t>
            </w:r>
          </w:p>
        </w:tc>
        <w:tc>
          <w:tcPr>
            <w:tcW w:w="260" w:type="pct"/>
          </w:tcPr>
          <w:p w:rsidR="004F06FB" w:rsidRPr="001F72E6" w:rsidRDefault="006C466B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Annual</w:t>
            </w:r>
          </w:p>
        </w:tc>
        <w:tc>
          <w:tcPr>
            <w:tcW w:w="189" w:type="pct"/>
          </w:tcPr>
          <w:p w:rsidR="004F06FB" w:rsidRPr="001F72E6" w:rsidRDefault="006C466B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High</w:t>
            </w:r>
          </w:p>
        </w:tc>
        <w:tc>
          <w:tcPr>
            <w:tcW w:w="197" w:type="pct"/>
          </w:tcPr>
          <w:p w:rsidR="004F06FB" w:rsidRPr="001F72E6" w:rsidRDefault="004F06FB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510" w:type="pct"/>
          </w:tcPr>
          <w:p w:rsidR="004F06FB" w:rsidRPr="001F72E6" w:rsidRDefault="004F06FB" w:rsidP="00473C78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301" w:type="pct"/>
          </w:tcPr>
          <w:p w:rsidR="004F06FB" w:rsidRPr="001F72E6" w:rsidRDefault="004F06FB" w:rsidP="004F06F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354" w:type="pct"/>
          </w:tcPr>
          <w:p w:rsidR="004F06FB" w:rsidRPr="001F72E6" w:rsidRDefault="004F06FB" w:rsidP="004F06F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</w:tr>
      <w:tr w:rsidR="00D563FB" w:rsidRPr="001F72E6" w:rsidTr="00C95F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0" w:type="pct"/>
          </w:tcPr>
          <w:p w:rsidR="00D563FB" w:rsidRPr="001F72E6" w:rsidRDefault="0031571A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14.5</w:t>
            </w:r>
          </w:p>
        </w:tc>
        <w:tc>
          <w:tcPr>
            <w:tcW w:w="1929" w:type="pct"/>
          </w:tcPr>
          <w:p w:rsidR="00D563FB" w:rsidRPr="001F72E6" w:rsidRDefault="0031571A" w:rsidP="009D0D1A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Verify only approved software is used with the internet (email, browser, etc.)</w:t>
            </w:r>
          </w:p>
        </w:tc>
        <w:tc>
          <w:tcPr>
            <w:tcW w:w="260" w:type="pct"/>
          </w:tcPr>
          <w:p w:rsidR="00D563FB" w:rsidRPr="001F72E6" w:rsidRDefault="0031571A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Annual</w:t>
            </w:r>
          </w:p>
        </w:tc>
        <w:tc>
          <w:tcPr>
            <w:tcW w:w="189" w:type="pct"/>
          </w:tcPr>
          <w:p w:rsidR="00D563FB" w:rsidRPr="001F72E6" w:rsidRDefault="0031571A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High</w:t>
            </w:r>
          </w:p>
        </w:tc>
        <w:tc>
          <w:tcPr>
            <w:tcW w:w="197" w:type="pct"/>
          </w:tcPr>
          <w:p w:rsidR="00D563FB" w:rsidRPr="001F72E6" w:rsidRDefault="00D563FB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510" w:type="pct"/>
          </w:tcPr>
          <w:p w:rsidR="00D563FB" w:rsidRPr="001F72E6" w:rsidRDefault="00D563FB" w:rsidP="00473C78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301" w:type="pct"/>
          </w:tcPr>
          <w:p w:rsidR="00D563FB" w:rsidRPr="001F72E6" w:rsidRDefault="00D563FB" w:rsidP="004F06F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354" w:type="pct"/>
          </w:tcPr>
          <w:p w:rsidR="00D563FB" w:rsidRPr="001F72E6" w:rsidRDefault="00D563FB" w:rsidP="004F06F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</w:tr>
      <w:tr w:rsidR="00D563FB" w:rsidRPr="001F72E6" w:rsidTr="00C95F4E">
        <w:tc>
          <w:tcPr>
            <w:tcW w:w="260" w:type="pct"/>
          </w:tcPr>
          <w:p w:rsidR="00D563FB" w:rsidRPr="001F72E6" w:rsidRDefault="003F4A77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15.1</w:t>
            </w:r>
          </w:p>
        </w:tc>
        <w:tc>
          <w:tcPr>
            <w:tcW w:w="1929" w:type="pct"/>
          </w:tcPr>
          <w:p w:rsidR="00D563FB" w:rsidRPr="001F72E6" w:rsidRDefault="003F4A77" w:rsidP="009D0D1A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Verify all computer systems are physically secured to prevent theft/movement</w:t>
            </w:r>
          </w:p>
        </w:tc>
        <w:tc>
          <w:tcPr>
            <w:tcW w:w="260" w:type="pct"/>
          </w:tcPr>
          <w:p w:rsidR="00D563FB" w:rsidRPr="001F72E6" w:rsidRDefault="003F4A77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Annual</w:t>
            </w:r>
          </w:p>
        </w:tc>
        <w:tc>
          <w:tcPr>
            <w:tcW w:w="189" w:type="pct"/>
          </w:tcPr>
          <w:p w:rsidR="00D563FB" w:rsidRPr="001F72E6" w:rsidRDefault="003F4A77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</w:t>
            </w:r>
          </w:p>
        </w:tc>
        <w:tc>
          <w:tcPr>
            <w:tcW w:w="197" w:type="pct"/>
          </w:tcPr>
          <w:p w:rsidR="00D563FB" w:rsidRPr="001F72E6" w:rsidRDefault="00D563FB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510" w:type="pct"/>
          </w:tcPr>
          <w:p w:rsidR="00D563FB" w:rsidRPr="001F72E6" w:rsidRDefault="00D563FB" w:rsidP="00473C78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301" w:type="pct"/>
          </w:tcPr>
          <w:p w:rsidR="00D563FB" w:rsidRPr="001F72E6" w:rsidRDefault="00D563FB" w:rsidP="004F06F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354" w:type="pct"/>
          </w:tcPr>
          <w:p w:rsidR="00D563FB" w:rsidRPr="001F72E6" w:rsidRDefault="00D563FB" w:rsidP="004F06F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</w:tr>
      <w:tr w:rsidR="00D563FB" w:rsidRPr="001F72E6" w:rsidTr="00C95F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0" w:type="pct"/>
          </w:tcPr>
          <w:p w:rsidR="00D563FB" w:rsidRPr="001F72E6" w:rsidRDefault="003F4A77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15.2</w:t>
            </w:r>
          </w:p>
        </w:tc>
        <w:tc>
          <w:tcPr>
            <w:tcW w:w="1929" w:type="pct"/>
          </w:tcPr>
          <w:p w:rsidR="00D563FB" w:rsidRPr="001F72E6" w:rsidRDefault="003F4A77" w:rsidP="009D0D1A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Verify all power supplies for all equipment is protected from unauthorized access and/or removal</w:t>
            </w:r>
          </w:p>
        </w:tc>
        <w:tc>
          <w:tcPr>
            <w:tcW w:w="260" w:type="pct"/>
          </w:tcPr>
          <w:p w:rsidR="00D563FB" w:rsidRPr="001F72E6" w:rsidRDefault="003F4A77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Annual</w:t>
            </w:r>
          </w:p>
        </w:tc>
        <w:tc>
          <w:tcPr>
            <w:tcW w:w="189" w:type="pct"/>
          </w:tcPr>
          <w:p w:rsidR="00D563FB" w:rsidRPr="001F72E6" w:rsidRDefault="003F4A77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Low</w:t>
            </w:r>
          </w:p>
        </w:tc>
        <w:tc>
          <w:tcPr>
            <w:tcW w:w="197" w:type="pct"/>
          </w:tcPr>
          <w:p w:rsidR="00D563FB" w:rsidRPr="001F72E6" w:rsidRDefault="00D563FB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510" w:type="pct"/>
          </w:tcPr>
          <w:p w:rsidR="00D563FB" w:rsidRPr="001F72E6" w:rsidRDefault="00D563FB" w:rsidP="00473C78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301" w:type="pct"/>
          </w:tcPr>
          <w:p w:rsidR="00D563FB" w:rsidRPr="001F72E6" w:rsidRDefault="00D563FB" w:rsidP="004F06F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354" w:type="pct"/>
          </w:tcPr>
          <w:p w:rsidR="00D563FB" w:rsidRPr="001F72E6" w:rsidRDefault="00D563FB" w:rsidP="004F06F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</w:tr>
      <w:tr w:rsidR="00D563FB" w:rsidRPr="001F72E6" w:rsidTr="00C95F4E">
        <w:tc>
          <w:tcPr>
            <w:tcW w:w="260" w:type="pct"/>
          </w:tcPr>
          <w:p w:rsidR="00D563FB" w:rsidRPr="001F72E6" w:rsidRDefault="005F04BE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15.2</w:t>
            </w:r>
          </w:p>
        </w:tc>
        <w:tc>
          <w:tcPr>
            <w:tcW w:w="1929" w:type="pct"/>
          </w:tcPr>
          <w:p w:rsidR="00D563FB" w:rsidRPr="001F72E6" w:rsidRDefault="005F04BE" w:rsidP="009D0D1A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Verify all important power supplies are documented in the asset-register</w:t>
            </w:r>
          </w:p>
        </w:tc>
        <w:tc>
          <w:tcPr>
            <w:tcW w:w="260" w:type="pct"/>
          </w:tcPr>
          <w:p w:rsidR="00D563FB" w:rsidRPr="001F72E6" w:rsidRDefault="005F04BE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Annual</w:t>
            </w:r>
          </w:p>
        </w:tc>
        <w:tc>
          <w:tcPr>
            <w:tcW w:w="189" w:type="pct"/>
          </w:tcPr>
          <w:p w:rsidR="00D563FB" w:rsidRPr="001F72E6" w:rsidRDefault="005F04BE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Low</w:t>
            </w:r>
          </w:p>
        </w:tc>
        <w:tc>
          <w:tcPr>
            <w:tcW w:w="197" w:type="pct"/>
          </w:tcPr>
          <w:p w:rsidR="00D563FB" w:rsidRPr="001F72E6" w:rsidRDefault="00D563FB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510" w:type="pct"/>
          </w:tcPr>
          <w:p w:rsidR="00D563FB" w:rsidRPr="001F72E6" w:rsidRDefault="00D563FB" w:rsidP="00473C78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301" w:type="pct"/>
          </w:tcPr>
          <w:p w:rsidR="00D563FB" w:rsidRPr="001F72E6" w:rsidRDefault="00D563FB" w:rsidP="004F06F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354" w:type="pct"/>
          </w:tcPr>
          <w:p w:rsidR="00D563FB" w:rsidRPr="001F72E6" w:rsidRDefault="00D563FB" w:rsidP="004F06F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</w:tr>
      <w:tr w:rsidR="00D563FB" w:rsidRPr="001F72E6" w:rsidTr="00C95F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0" w:type="pct"/>
          </w:tcPr>
          <w:p w:rsidR="00D563FB" w:rsidRPr="001F72E6" w:rsidRDefault="005F04BE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15.3</w:t>
            </w:r>
          </w:p>
        </w:tc>
        <w:tc>
          <w:tcPr>
            <w:tcW w:w="1929" w:type="pct"/>
          </w:tcPr>
          <w:p w:rsidR="00D563FB" w:rsidRPr="001F72E6" w:rsidRDefault="005F04BE" w:rsidP="009D0D1A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Verify the network infrastructure devices are locked down for authorized administrators only</w:t>
            </w:r>
          </w:p>
        </w:tc>
        <w:tc>
          <w:tcPr>
            <w:tcW w:w="260" w:type="pct"/>
          </w:tcPr>
          <w:p w:rsidR="00D563FB" w:rsidRPr="001F72E6" w:rsidRDefault="005F04BE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Annual</w:t>
            </w:r>
          </w:p>
        </w:tc>
        <w:tc>
          <w:tcPr>
            <w:tcW w:w="189" w:type="pct"/>
          </w:tcPr>
          <w:p w:rsidR="00D563FB" w:rsidRPr="001F72E6" w:rsidRDefault="005F04BE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High</w:t>
            </w:r>
          </w:p>
        </w:tc>
        <w:tc>
          <w:tcPr>
            <w:tcW w:w="197" w:type="pct"/>
          </w:tcPr>
          <w:p w:rsidR="00D563FB" w:rsidRPr="001F72E6" w:rsidRDefault="00D563FB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510" w:type="pct"/>
          </w:tcPr>
          <w:p w:rsidR="00D563FB" w:rsidRPr="001F72E6" w:rsidRDefault="00D563FB" w:rsidP="00473C78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301" w:type="pct"/>
          </w:tcPr>
          <w:p w:rsidR="00D563FB" w:rsidRPr="001F72E6" w:rsidRDefault="00D563FB" w:rsidP="004F06F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354" w:type="pct"/>
          </w:tcPr>
          <w:p w:rsidR="00D563FB" w:rsidRPr="001F72E6" w:rsidRDefault="00D563FB" w:rsidP="004F06F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</w:tr>
      <w:tr w:rsidR="00D563FB" w:rsidRPr="001F72E6" w:rsidTr="00C95F4E">
        <w:tc>
          <w:tcPr>
            <w:tcW w:w="260" w:type="pct"/>
          </w:tcPr>
          <w:p w:rsidR="00D563FB" w:rsidRPr="001F72E6" w:rsidRDefault="005F04BE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15.3</w:t>
            </w:r>
          </w:p>
        </w:tc>
        <w:tc>
          <w:tcPr>
            <w:tcW w:w="1929" w:type="pct"/>
          </w:tcPr>
          <w:p w:rsidR="00D563FB" w:rsidRPr="001F72E6" w:rsidRDefault="005F04BE" w:rsidP="009D0D1A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Verify all network cabling is </w:t>
            </w:r>
            <w:r w:rsidR="00F507BE">
              <w:rPr>
                <w:sz w:val="18"/>
                <w:szCs w:val="18"/>
              </w:rPr>
              <w:t>adequately</w:t>
            </w:r>
            <w:r>
              <w:rPr>
                <w:sz w:val="18"/>
                <w:szCs w:val="18"/>
              </w:rPr>
              <w:t xml:space="preserve"> shielded from accidental damage</w:t>
            </w:r>
          </w:p>
        </w:tc>
        <w:tc>
          <w:tcPr>
            <w:tcW w:w="260" w:type="pct"/>
          </w:tcPr>
          <w:p w:rsidR="00D563FB" w:rsidRPr="001F72E6" w:rsidRDefault="005F04BE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Annual</w:t>
            </w:r>
          </w:p>
        </w:tc>
        <w:tc>
          <w:tcPr>
            <w:tcW w:w="189" w:type="pct"/>
          </w:tcPr>
          <w:p w:rsidR="00D563FB" w:rsidRPr="001F72E6" w:rsidRDefault="005F04BE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Low</w:t>
            </w:r>
          </w:p>
        </w:tc>
        <w:tc>
          <w:tcPr>
            <w:tcW w:w="197" w:type="pct"/>
          </w:tcPr>
          <w:p w:rsidR="00D563FB" w:rsidRPr="001F72E6" w:rsidRDefault="00D563FB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510" w:type="pct"/>
          </w:tcPr>
          <w:p w:rsidR="00D563FB" w:rsidRPr="001F72E6" w:rsidRDefault="00D563FB" w:rsidP="00473C78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301" w:type="pct"/>
          </w:tcPr>
          <w:p w:rsidR="00D563FB" w:rsidRPr="001F72E6" w:rsidRDefault="00D563FB" w:rsidP="004F06F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354" w:type="pct"/>
          </w:tcPr>
          <w:p w:rsidR="00D563FB" w:rsidRPr="001F72E6" w:rsidRDefault="00D563FB" w:rsidP="004F06F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</w:tr>
      <w:tr w:rsidR="00D563FB" w:rsidRPr="001F72E6" w:rsidTr="00C95F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0" w:type="pct"/>
          </w:tcPr>
          <w:p w:rsidR="00D563FB" w:rsidRPr="001F72E6" w:rsidRDefault="005F04BE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15.3</w:t>
            </w:r>
          </w:p>
        </w:tc>
        <w:tc>
          <w:tcPr>
            <w:tcW w:w="1929" w:type="pct"/>
          </w:tcPr>
          <w:p w:rsidR="00D563FB" w:rsidRPr="001F72E6" w:rsidRDefault="005F04BE" w:rsidP="009D0D1A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Verify only approved devices and computer systems are attached to the network</w:t>
            </w:r>
          </w:p>
        </w:tc>
        <w:tc>
          <w:tcPr>
            <w:tcW w:w="260" w:type="pct"/>
          </w:tcPr>
          <w:p w:rsidR="00D563FB" w:rsidRPr="001F72E6" w:rsidRDefault="005F04BE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Annual</w:t>
            </w:r>
          </w:p>
        </w:tc>
        <w:tc>
          <w:tcPr>
            <w:tcW w:w="189" w:type="pct"/>
          </w:tcPr>
          <w:p w:rsidR="00D563FB" w:rsidRPr="001F72E6" w:rsidRDefault="005F04BE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High</w:t>
            </w:r>
          </w:p>
        </w:tc>
        <w:tc>
          <w:tcPr>
            <w:tcW w:w="197" w:type="pct"/>
          </w:tcPr>
          <w:p w:rsidR="00D563FB" w:rsidRPr="001F72E6" w:rsidRDefault="00D563FB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510" w:type="pct"/>
          </w:tcPr>
          <w:p w:rsidR="00D563FB" w:rsidRPr="001F72E6" w:rsidRDefault="00D563FB" w:rsidP="00473C78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301" w:type="pct"/>
          </w:tcPr>
          <w:p w:rsidR="00D563FB" w:rsidRPr="001F72E6" w:rsidRDefault="00D563FB" w:rsidP="004F06F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354" w:type="pct"/>
          </w:tcPr>
          <w:p w:rsidR="00D563FB" w:rsidRPr="001F72E6" w:rsidRDefault="00D563FB" w:rsidP="004F06F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</w:tr>
      <w:tr w:rsidR="00D563FB" w:rsidRPr="001F72E6" w:rsidTr="00C95F4E">
        <w:tc>
          <w:tcPr>
            <w:tcW w:w="260" w:type="pct"/>
          </w:tcPr>
          <w:p w:rsidR="00D563FB" w:rsidRPr="001F72E6" w:rsidRDefault="005F04BE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15.3</w:t>
            </w:r>
          </w:p>
        </w:tc>
        <w:tc>
          <w:tcPr>
            <w:tcW w:w="1929" w:type="pct"/>
          </w:tcPr>
          <w:p w:rsidR="00D563FB" w:rsidRPr="001F72E6" w:rsidRDefault="005F04BE" w:rsidP="009D0D1A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Verify network access is restricted to </w:t>
            </w:r>
            <w:r w:rsidR="00F507BE">
              <w:rPr>
                <w:sz w:val="18"/>
                <w:szCs w:val="18"/>
              </w:rPr>
              <w:t>Ethernet</w:t>
            </w:r>
            <w:bookmarkStart w:id="3" w:name="_GoBack"/>
            <w:bookmarkEnd w:id="3"/>
            <w:r>
              <w:rPr>
                <w:sz w:val="18"/>
                <w:szCs w:val="18"/>
              </w:rPr>
              <w:t xml:space="preserve"> only and approved WIFI only.</w:t>
            </w:r>
          </w:p>
        </w:tc>
        <w:tc>
          <w:tcPr>
            <w:tcW w:w="260" w:type="pct"/>
          </w:tcPr>
          <w:p w:rsidR="00D563FB" w:rsidRPr="001F72E6" w:rsidRDefault="005F04BE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6-months</w:t>
            </w:r>
          </w:p>
        </w:tc>
        <w:tc>
          <w:tcPr>
            <w:tcW w:w="189" w:type="pct"/>
          </w:tcPr>
          <w:p w:rsidR="00D563FB" w:rsidRPr="001F72E6" w:rsidRDefault="005F04BE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High</w:t>
            </w:r>
          </w:p>
        </w:tc>
        <w:tc>
          <w:tcPr>
            <w:tcW w:w="197" w:type="pct"/>
          </w:tcPr>
          <w:p w:rsidR="00D563FB" w:rsidRPr="001F72E6" w:rsidRDefault="00D563FB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510" w:type="pct"/>
          </w:tcPr>
          <w:p w:rsidR="00D563FB" w:rsidRPr="001F72E6" w:rsidRDefault="00D563FB" w:rsidP="00473C78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301" w:type="pct"/>
          </w:tcPr>
          <w:p w:rsidR="00D563FB" w:rsidRPr="001F72E6" w:rsidRDefault="00D563FB" w:rsidP="004F06F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354" w:type="pct"/>
          </w:tcPr>
          <w:p w:rsidR="00D563FB" w:rsidRPr="001F72E6" w:rsidRDefault="00D563FB" w:rsidP="004F06F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</w:tr>
      <w:tr w:rsidR="00D563FB" w:rsidRPr="001F72E6" w:rsidTr="00C95F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0" w:type="pct"/>
          </w:tcPr>
          <w:p w:rsidR="00D563FB" w:rsidRPr="001F72E6" w:rsidRDefault="00685AA3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15.3</w:t>
            </w:r>
          </w:p>
        </w:tc>
        <w:tc>
          <w:tcPr>
            <w:tcW w:w="1929" w:type="pct"/>
          </w:tcPr>
          <w:p w:rsidR="00D563FB" w:rsidRPr="001F72E6" w:rsidRDefault="00685AA3" w:rsidP="009D0D1A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Verify network logs of firewall, router, switch, computer systems, and industrial devices are being monitored</w:t>
            </w:r>
          </w:p>
        </w:tc>
        <w:tc>
          <w:tcPr>
            <w:tcW w:w="260" w:type="pct"/>
          </w:tcPr>
          <w:p w:rsidR="00D563FB" w:rsidRPr="001F72E6" w:rsidRDefault="00685AA3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6-months</w:t>
            </w:r>
          </w:p>
        </w:tc>
        <w:tc>
          <w:tcPr>
            <w:tcW w:w="189" w:type="pct"/>
          </w:tcPr>
          <w:p w:rsidR="00D563FB" w:rsidRPr="001F72E6" w:rsidRDefault="00685AA3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High</w:t>
            </w:r>
          </w:p>
        </w:tc>
        <w:tc>
          <w:tcPr>
            <w:tcW w:w="197" w:type="pct"/>
          </w:tcPr>
          <w:p w:rsidR="00D563FB" w:rsidRPr="001F72E6" w:rsidRDefault="00D563FB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510" w:type="pct"/>
          </w:tcPr>
          <w:p w:rsidR="00D563FB" w:rsidRPr="001F72E6" w:rsidRDefault="00D563FB" w:rsidP="00473C78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301" w:type="pct"/>
          </w:tcPr>
          <w:p w:rsidR="00D563FB" w:rsidRPr="001F72E6" w:rsidRDefault="00D563FB" w:rsidP="004F06F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354" w:type="pct"/>
          </w:tcPr>
          <w:p w:rsidR="00D563FB" w:rsidRPr="001F72E6" w:rsidRDefault="00D563FB" w:rsidP="004F06F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</w:tr>
      <w:tr w:rsidR="00D563FB" w:rsidRPr="001F72E6" w:rsidTr="00C95F4E">
        <w:tc>
          <w:tcPr>
            <w:tcW w:w="260" w:type="pct"/>
          </w:tcPr>
          <w:p w:rsidR="00D563FB" w:rsidRPr="001F72E6" w:rsidRDefault="0076239B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15.4</w:t>
            </w:r>
          </w:p>
        </w:tc>
        <w:tc>
          <w:tcPr>
            <w:tcW w:w="1929" w:type="pct"/>
          </w:tcPr>
          <w:p w:rsidR="00D563FB" w:rsidRPr="001F72E6" w:rsidRDefault="0076239B" w:rsidP="009D0D1A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Review the computer system document exists for all computer systems and is up to date</w:t>
            </w:r>
          </w:p>
        </w:tc>
        <w:tc>
          <w:tcPr>
            <w:tcW w:w="260" w:type="pct"/>
          </w:tcPr>
          <w:p w:rsidR="00D563FB" w:rsidRPr="001F72E6" w:rsidRDefault="0076239B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Annual</w:t>
            </w:r>
          </w:p>
        </w:tc>
        <w:tc>
          <w:tcPr>
            <w:tcW w:w="189" w:type="pct"/>
          </w:tcPr>
          <w:p w:rsidR="00D563FB" w:rsidRPr="001F72E6" w:rsidRDefault="0076239B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High</w:t>
            </w:r>
          </w:p>
        </w:tc>
        <w:tc>
          <w:tcPr>
            <w:tcW w:w="197" w:type="pct"/>
          </w:tcPr>
          <w:p w:rsidR="00D563FB" w:rsidRPr="001F72E6" w:rsidRDefault="00D563FB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510" w:type="pct"/>
          </w:tcPr>
          <w:p w:rsidR="00D563FB" w:rsidRPr="001F72E6" w:rsidRDefault="00D563FB" w:rsidP="00473C78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301" w:type="pct"/>
          </w:tcPr>
          <w:p w:rsidR="00D563FB" w:rsidRPr="001F72E6" w:rsidRDefault="00D563FB" w:rsidP="004F06F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354" w:type="pct"/>
          </w:tcPr>
          <w:p w:rsidR="00D563FB" w:rsidRPr="001F72E6" w:rsidRDefault="00D563FB" w:rsidP="004F06F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</w:tr>
      <w:tr w:rsidR="00D563FB" w:rsidRPr="001F72E6" w:rsidTr="00C95F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0" w:type="pct"/>
          </w:tcPr>
          <w:p w:rsidR="00D563FB" w:rsidRPr="001F72E6" w:rsidRDefault="0076239B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15.4</w:t>
            </w:r>
          </w:p>
        </w:tc>
        <w:tc>
          <w:tcPr>
            <w:tcW w:w="1929" w:type="pct"/>
          </w:tcPr>
          <w:p w:rsidR="00D563FB" w:rsidRPr="001F72E6" w:rsidRDefault="0076239B" w:rsidP="009D0D1A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Review the networked industrial equipment settings are documented and up to date</w:t>
            </w:r>
          </w:p>
        </w:tc>
        <w:tc>
          <w:tcPr>
            <w:tcW w:w="260" w:type="pct"/>
          </w:tcPr>
          <w:p w:rsidR="00D563FB" w:rsidRPr="001F72E6" w:rsidRDefault="0076239B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Annual</w:t>
            </w:r>
          </w:p>
        </w:tc>
        <w:tc>
          <w:tcPr>
            <w:tcW w:w="189" w:type="pct"/>
          </w:tcPr>
          <w:p w:rsidR="00D563FB" w:rsidRPr="001F72E6" w:rsidRDefault="0076239B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High</w:t>
            </w:r>
          </w:p>
        </w:tc>
        <w:tc>
          <w:tcPr>
            <w:tcW w:w="197" w:type="pct"/>
          </w:tcPr>
          <w:p w:rsidR="00D563FB" w:rsidRPr="001F72E6" w:rsidRDefault="00D563FB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510" w:type="pct"/>
          </w:tcPr>
          <w:p w:rsidR="00D563FB" w:rsidRPr="001F72E6" w:rsidRDefault="00D563FB" w:rsidP="00473C78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301" w:type="pct"/>
          </w:tcPr>
          <w:p w:rsidR="00D563FB" w:rsidRPr="001F72E6" w:rsidRDefault="00D563FB" w:rsidP="004F06F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354" w:type="pct"/>
          </w:tcPr>
          <w:p w:rsidR="00D563FB" w:rsidRPr="001F72E6" w:rsidRDefault="00D563FB" w:rsidP="004F06F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</w:tr>
      <w:tr w:rsidR="00D563FB" w:rsidRPr="001F72E6" w:rsidTr="00C95F4E">
        <w:tc>
          <w:tcPr>
            <w:tcW w:w="260" w:type="pct"/>
          </w:tcPr>
          <w:p w:rsidR="00D563FB" w:rsidRPr="001F72E6" w:rsidRDefault="00171178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15.5</w:t>
            </w:r>
          </w:p>
        </w:tc>
        <w:tc>
          <w:tcPr>
            <w:tcW w:w="1929" w:type="pct"/>
          </w:tcPr>
          <w:p w:rsidR="00D563FB" w:rsidRPr="001F72E6" w:rsidRDefault="00171178" w:rsidP="009D0D1A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Review the system documentation for production line processes etc. for accuracy</w:t>
            </w:r>
          </w:p>
        </w:tc>
        <w:tc>
          <w:tcPr>
            <w:tcW w:w="260" w:type="pct"/>
          </w:tcPr>
          <w:p w:rsidR="00D563FB" w:rsidRPr="001F72E6" w:rsidRDefault="00171178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Annual</w:t>
            </w:r>
          </w:p>
        </w:tc>
        <w:tc>
          <w:tcPr>
            <w:tcW w:w="189" w:type="pct"/>
          </w:tcPr>
          <w:p w:rsidR="00D563FB" w:rsidRPr="001F72E6" w:rsidRDefault="00171178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</w:t>
            </w:r>
          </w:p>
        </w:tc>
        <w:tc>
          <w:tcPr>
            <w:tcW w:w="197" w:type="pct"/>
          </w:tcPr>
          <w:p w:rsidR="00D563FB" w:rsidRPr="001F72E6" w:rsidRDefault="00D563FB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510" w:type="pct"/>
          </w:tcPr>
          <w:p w:rsidR="00D563FB" w:rsidRPr="001F72E6" w:rsidRDefault="00D563FB" w:rsidP="00473C78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301" w:type="pct"/>
          </w:tcPr>
          <w:p w:rsidR="00D563FB" w:rsidRPr="001F72E6" w:rsidRDefault="00D563FB" w:rsidP="004F06F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354" w:type="pct"/>
          </w:tcPr>
          <w:p w:rsidR="00D563FB" w:rsidRPr="001F72E6" w:rsidRDefault="00D563FB" w:rsidP="004F06F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</w:tr>
      <w:tr w:rsidR="00D563FB" w:rsidRPr="001F72E6" w:rsidTr="00C95F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0" w:type="pct"/>
          </w:tcPr>
          <w:p w:rsidR="00D563FB" w:rsidRPr="001F72E6" w:rsidRDefault="00171178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15.5</w:t>
            </w:r>
          </w:p>
        </w:tc>
        <w:tc>
          <w:tcPr>
            <w:tcW w:w="1929" w:type="pct"/>
          </w:tcPr>
          <w:p w:rsidR="00D563FB" w:rsidRPr="001F72E6" w:rsidRDefault="00171178" w:rsidP="009D0D1A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Verify the system documentation is accessible and/or modifiable to authorized personnel only</w:t>
            </w:r>
          </w:p>
        </w:tc>
        <w:tc>
          <w:tcPr>
            <w:tcW w:w="260" w:type="pct"/>
          </w:tcPr>
          <w:p w:rsidR="00D563FB" w:rsidRPr="001F72E6" w:rsidRDefault="00171178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Annual</w:t>
            </w:r>
          </w:p>
        </w:tc>
        <w:tc>
          <w:tcPr>
            <w:tcW w:w="189" w:type="pct"/>
          </w:tcPr>
          <w:p w:rsidR="00D563FB" w:rsidRPr="001F72E6" w:rsidRDefault="00171178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</w:t>
            </w:r>
          </w:p>
        </w:tc>
        <w:tc>
          <w:tcPr>
            <w:tcW w:w="197" w:type="pct"/>
          </w:tcPr>
          <w:p w:rsidR="00D563FB" w:rsidRPr="001F72E6" w:rsidRDefault="00D563FB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510" w:type="pct"/>
          </w:tcPr>
          <w:p w:rsidR="00D563FB" w:rsidRPr="001F72E6" w:rsidRDefault="00D563FB" w:rsidP="00473C78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301" w:type="pct"/>
          </w:tcPr>
          <w:p w:rsidR="00D563FB" w:rsidRPr="001F72E6" w:rsidRDefault="00D563FB" w:rsidP="004F06F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354" w:type="pct"/>
          </w:tcPr>
          <w:p w:rsidR="00D563FB" w:rsidRPr="001F72E6" w:rsidRDefault="00D563FB" w:rsidP="004F06F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</w:tr>
      <w:tr w:rsidR="00D563FB" w:rsidRPr="001F72E6" w:rsidTr="00C95F4E">
        <w:tc>
          <w:tcPr>
            <w:tcW w:w="260" w:type="pct"/>
          </w:tcPr>
          <w:p w:rsidR="00D563FB" w:rsidRPr="001F72E6" w:rsidRDefault="00171178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15.5</w:t>
            </w:r>
          </w:p>
        </w:tc>
        <w:tc>
          <w:tcPr>
            <w:tcW w:w="1929" w:type="pct"/>
          </w:tcPr>
          <w:p w:rsidR="00D563FB" w:rsidRPr="001F72E6" w:rsidRDefault="00171178" w:rsidP="009D0D1A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Review the user-access documentation to verify changes </w:t>
            </w:r>
            <w:r w:rsidR="00F22978">
              <w:rPr>
                <w:sz w:val="18"/>
                <w:szCs w:val="18"/>
              </w:rPr>
              <w:t xml:space="preserve">and justifications </w:t>
            </w:r>
            <w:r>
              <w:rPr>
                <w:sz w:val="18"/>
                <w:szCs w:val="18"/>
              </w:rPr>
              <w:t>are logged</w:t>
            </w:r>
          </w:p>
        </w:tc>
        <w:tc>
          <w:tcPr>
            <w:tcW w:w="260" w:type="pct"/>
          </w:tcPr>
          <w:p w:rsidR="00D563FB" w:rsidRPr="001F72E6" w:rsidRDefault="00171178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Annual</w:t>
            </w:r>
          </w:p>
        </w:tc>
        <w:tc>
          <w:tcPr>
            <w:tcW w:w="189" w:type="pct"/>
          </w:tcPr>
          <w:p w:rsidR="00D563FB" w:rsidRPr="001F72E6" w:rsidRDefault="00171178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</w:t>
            </w:r>
          </w:p>
        </w:tc>
        <w:tc>
          <w:tcPr>
            <w:tcW w:w="197" w:type="pct"/>
          </w:tcPr>
          <w:p w:rsidR="00D563FB" w:rsidRPr="001F72E6" w:rsidRDefault="00D563FB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510" w:type="pct"/>
          </w:tcPr>
          <w:p w:rsidR="00D563FB" w:rsidRPr="001F72E6" w:rsidRDefault="00D563FB" w:rsidP="00473C78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301" w:type="pct"/>
          </w:tcPr>
          <w:p w:rsidR="00D563FB" w:rsidRPr="001F72E6" w:rsidRDefault="00D563FB" w:rsidP="004F06F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354" w:type="pct"/>
          </w:tcPr>
          <w:p w:rsidR="00D563FB" w:rsidRPr="001F72E6" w:rsidRDefault="00D563FB" w:rsidP="004F06F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</w:tr>
      <w:tr w:rsidR="00D563FB" w:rsidRPr="001F72E6" w:rsidTr="00C95F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0" w:type="pct"/>
          </w:tcPr>
          <w:p w:rsidR="00D563FB" w:rsidRPr="001F72E6" w:rsidRDefault="00061A9C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15.5</w:t>
            </w:r>
          </w:p>
        </w:tc>
        <w:tc>
          <w:tcPr>
            <w:tcW w:w="1929" w:type="pct"/>
          </w:tcPr>
          <w:p w:rsidR="00D563FB" w:rsidRPr="001F72E6" w:rsidRDefault="00061A9C" w:rsidP="009D0D1A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Review the documentation of system processes and relationships for accuracy</w:t>
            </w:r>
          </w:p>
        </w:tc>
        <w:tc>
          <w:tcPr>
            <w:tcW w:w="260" w:type="pct"/>
          </w:tcPr>
          <w:p w:rsidR="00D563FB" w:rsidRPr="001F72E6" w:rsidRDefault="00061A9C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6-months</w:t>
            </w:r>
          </w:p>
        </w:tc>
        <w:tc>
          <w:tcPr>
            <w:tcW w:w="189" w:type="pct"/>
          </w:tcPr>
          <w:p w:rsidR="00D563FB" w:rsidRPr="001F72E6" w:rsidRDefault="00061A9C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High</w:t>
            </w:r>
          </w:p>
        </w:tc>
        <w:tc>
          <w:tcPr>
            <w:tcW w:w="197" w:type="pct"/>
          </w:tcPr>
          <w:p w:rsidR="00D563FB" w:rsidRPr="001F72E6" w:rsidRDefault="00D563FB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510" w:type="pct"/>
          </w:tcPr>
          <w:p w:rsidR="00D563FB" w:rsidRPr="001F72E6" w:rsidRDefault="00D563FB" w:rsidP="00473C78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301" w:type="pct"/>
          </w:tcPr>
          <w:p w:rsidR="00D563FB" w:rsidRPr="001F72E6" w:rsidRDefault="00D563FB" w:rsidP="004F06F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354" w:type="pct"/>
          </w:tcPr>
          <w:p w:rsidR="00D563FB" w:rsidRPr="001F72E6" w:rsidRDefault="00D563FB" w:rsidP="004F06F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</w:tr>
      <w:tr w:rsidR="00D563FB" w:rsidRPr="001F72E6" w:rsidTr="00C95F4E">
        <w:tc>
          <w:tcPr>
            <w:tcW w:w="260" w:type="pct"/>
          </w:tcPr>
          <w:p w:rsidR="00D563FB" w:rsidRPr="001F72E6" w:rsidRDefault="00D25A9E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15.5</w:t>
            </w:r>
          </w:p>
        </w:tc>
        <w:tc>
          <w:tcPr>
            <w:tcW w:w="1929" w:type="pct"/>
          </w:tcPr>
          <w:p w:rsidR="00D563FB" w:rsidRPr="001F72E6" w:rsidRDefault="00D25A9E" w:rsidP="009D0D1A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Review the documentation versioning system is in tracking document versions</w:t>
            </w:r>
          </w:p>
        </w:tc>
        <w:tc>
          <w:tcPr>
            <w:tcW w:w="260" w:type="pct"/>
          </w:tcPr>
          <w:p w:rsidR="00D563FB" w:rsidRPr="001F72E6" w:rsidRDefault="00D25A9E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Annual</w:t>
            </w:r>
          </w:p>
        </w:tc>
        <w:tc>
          <w:tcPr>
            <w:tcW w:w="189" w:type="pct"/>
          </w:tcPr>
          <w:p w:rsidR="00D563FB" w:rsidRPr="001F72E6" w:rsidRDefault="00D25A9E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</w:t>
            </w:r>
          </w:p>
        </w:tc>
        <w:tc>
          <w:tcPr>
            <w:tcW w:w="197" w:type="pct"/>
          </w:tcPr>
          <w:p w:rsidR="00D563FB" w:rsidRPr="001F72E6" w:rsidRDefault="00D563FB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510" w:type="pct"/>
          </w:tcPr>
          <w:p w:rsidR="00D563FB" w:rsidRPr="001F72E6" w:rsidRDefault="00D563FB" w:rsidP="00473C78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301" w:type="pct"/>
          </w:tcPr>
          <w:p w:rsidR="00D563FB" w:rsidRPr="001F72E6" w:rsidRDefault="00D563FB" w:rsidP="004F06F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354" w:type="pct"/>
          </w:tcPr>
          <w:p w:rsidR="00D563FB" w:rsidRPr="001F72E6" w:rsidRDefault="00D563FB" w:rsidP="004F06F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</w:tr>
      <w:tr w:rsidR="00D563FB" w:rsidRPr="001F72E6" w:rsidTr="00C95F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0" w:type="pct"/>
          </w:tcPr>
          <w:p w:rsidR="00D563FB" w:rsidRPr="001F72E6" w:rsidRDefault="00D25A9E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15.5</w:t>
            </w:r>
          </w:p>
        </w:tc>
        <w:tc>
          <w:tcPr>
            <w:tcW w:w="1929" w:type="pct"/>
          </w:tcPr>
          <w:p w:rsidR="00D563FB" w:rsidRPr="001F72E6" w:rsidRDefault="00D25A9E" w:rsidP="009D0D1A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Verify the document tracking is restricted to authorized personnel only</w:t>
            </w:r>
          </w:p>
        </w:tc>
        <w:tc>
          <w:tcPr>
            <w:tcW w:w="260" w:type="pct"/>
          </w:tcPr>
          <w:p w:rsidR="00D563FB" w:rsidRPr="001F72E6" w:rsidRDefault="00D25A9E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Annual</w:t>
            </w:r>
          </w:p>
        </w:tc>
        <w:tc>
          <w:tcPr>
            <w:tcW w:w="189" w:type="pct"/>
          </w:tcPr>
          <w:p w:rsidR="00D563FB" w:rsidRPr="001F72E6" w:rsidRDefault="00D25A9E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</w:t>
            </w:r>
          </w:p>
        </w:tc>
        <w:tc>
          <w:tcPr>
            <w:tcW w:w="197" w:type="pct"/>
          </w:tcPr>
          <w:p w:rsidR="00D563FB" w:rsidRPr="001F72E6" w:rsidRDefault="00D563FB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510" w:type="pct"/>
          </w:tcPr>
          <w:p w:rsidR="00D563FB" w:rsidRPr="001F72E6" w:rsidRDefault="00D563FB" w:rsidP="00473C78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301" w:type="pct"/>
          </w:tcPr>
          <w:p w:rsidR="00D563FB" w:rsidRPr="001F72E6" w:rsidRDefault="00D563FB" w:rsidP="004F06F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354" w:type="pct"/>
          </w:tcPr>
          <w:p w:rsidR="00D563FB" w:rsidRPr="001F72E6" w:rsidRDefault="00D563FB" w:rsidP="004F06F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</w:tr>
      <w:tr w:rsidR="00D563FB" w:rsidRPr="001F72E6" w:rsidTr="00C95F4E">
        <w:tc>
          <w:tcPr>
            <w:tcW w:w="260" w:type="pct"/>
          </w:tcPr>
          <w:p w:rsidR="00D563FB" w:rsidRPr="001F72E6" w:rsidRDefault="00D563FB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929" w:type="pct"/>
          </w:tcPr>
          <w:p w:rsidR="00D563FB" w:rsidRPr="001F72E6" w:rsidRDefault="00D563FB" w:rsidP="009D0D1A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</w:p>
        </w:tc>
        <w:tc>
          <w:tcPr>
            <w:tcW w:w="260" w:type="pct"/>
          </w:tcPr>
          <w:p w:rsidR="00D563FB" w:rsidRPr="001F72E6" w:rsidRDefault="00D563FB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</w:p>
        </w:tc>
        <w:tc>
          <w:tcPr>
            <w:tcW w:w="189" w:type="pct"/>
          </w:tcPr>
          <w:p w:rsidR="00D563FB" w:rsidRPr="001F72E6" w:rsidRDefault="00D563FB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</w:p>
        </w:tc>
        <w:tc>
          <w:tcPr>
            <w:tcW w:w="197" w:type="pct"/>
          </w:tcPr>
          <w:p w:rsidR="00D563FB" w:rsidRPr="001F72E6" w:rsidRDefault="00D563FB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510" w:type="pct"/>
          </w:tcPr>
          <w:p w:rsidR="00D563FB" w:rsidRPr="001F72E6" w:rsidRDefault="00D563FB" w:rsidP="00473C78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301" w:type="pct"/>
          </w:tcPr>
          <w:p w:rsidR="00D563FB" w:rsidRPr="001F72E6" w:rsidRDefault="00D563FB" w:rsidP="004F06F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354" w:type="pct"/>
          </w:tcPr>
          <w:p w:rsidR="00D563FB" w:rsidRPr="001F72E6" w:rsidRDefault="00D563FB" w:rsidP="004F06F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</w:tr>
      <w:tr w:rsidR="00D563FB" w:rsidRPr="001F72E6" w:rsidTr="00C95F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0" w:type="pct"/>
          </w:tcPr>
          <w:p w:rsidR="00D563FB" w:rsidRPr="001F72E6" w:rsidRDefault="00D563FB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929" w:type="pct"/>
          </w:tcPr>
          <w:p w:rsidR="00D563FB" w:rsidRPr="001F72E6" w:rsidRDefault="00D563FB" w:rsidP="009D0D1A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</w:p>
        </w:tc>
        <w:tc>
          <w:tcPr>
            <w:tcW w:w="260" w:type="pct"/>
          </w:tcPr>
          <w:p w:rsidR="00D563FB" w:rsidRPr="001F72E6" w:rsidRDefault="00D563FB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</w:p>
        </w:tc>
        <w:tc>
          <w:tcPr>
            <w:tcW w:w="189" w:type="pct"/>
          </w:tcPr>
          <w:p w:rsidR="00D563FB" w:rsidRPr="001F72E6" w:rsidRDefault="00D563FB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</w:p>
        </w:tc>
        <w:tc>
          <w:tcPr>
            <w:tcW w:w="197" w:type="pct"/>
          </w:tcPr>
          <w:p w:rsidR="00D563FB" w:rsidRPr="001F72E6" w:rsidRDefault="00D563FB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510" w:type="pct"/>
          </w:tcPr>
          <w:p w:rsidR="00D563FB" w:rsidRPr="001F72E6" w:rsidRDefault="00D563FB" w:rsidP="00473C78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301" w:type="pct"/>
          </w:tcPr>
          <w:p w:rsidR="00D563FB" w:rsidRPr="001F72E6" w:rsidRDefault="00D563FB" w:rsidP="004F06F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354" w:type="pct"/>
          </w:tcPr>
          <w:p w:rsidR="00D563FB" w:rsidRPr="001F72E6" w:rsidRDefault="00D563FB" w:rsidP="004F06F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</w:tr>
      <w:tr w:rsidR="00C95F4E" w:rsidRPr="00C95F4E" w:rsidTr="00C95F4E">
        <w:tc>
          <w:tcPr>
            <w:tcW w:w="5000" w:type="pct"/>
            <w:gridSpan w:val="8"/>
            <w:shd w:val="clear" w:color="auto" w:fill="000000" w:themeFill="text1"/>
          </w:tcPr>
          <w:p w:rsidR="00C95F4E" w:rsidRPr="00C95F4E" w:rsidRDefault="00C95F4E" w:rsidP="00C95F4E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b/>
                <w:color w:val="FFFF00"/>
                <w:sz w:val="18"/>
                <w:szCs w:val="18"/>
              </w:rPr>
            </w:pPr>
            <w:r>
              <w:rPr>
                <w:b/>
                <w:color w:val="FFFF00"/>
                <w:sz w:val="18"/>
                <w:szCs w:val="18"/>
              </w:rPr>
              <w:t>CONFIGURATION MANAGEMENT</w:t>
            </w:r>
          </w:p>
        </w:tc>
      </w:tr>
      <w:tr w:rsidR="00D563FB" w:rsidRPr="001F72E6" w:rsidTr="00C95F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0" w:type="pct"/>
          </w:tcPr>
          <w:p w:rsidR="00D563FB" w:rsidRPr="001F72E6" w:rsidRDefault="00C95F4E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1929" w:type="pct"/>
          </w:tcPr>
          <w:p w:rsidR="00D563FB" w:rsidRPr="001F72E6" w:rsidRDefault="00C95F4E" w:rsidP="009D0D1A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Verify the change management review board behavior of regular meetings and activities</w:t>
            </w:r>
          </w:p>
        </w:tc>
        <w:tc>
          <w:tcPr>
            <w:tcW w:w="260" w:type="pct"/>
          </w:tcPr>
          <w:p w:rsidR="00D563FB" w:rsidRPr="001F72E6" w:rsidRDefault="00C95F4E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Annual</w:t>
            </w:r>
          </w:p>
        </w:tc>
        <w:tc>
          <w:tcPr>
            <w:tcW w:w="189" w:type="pct"/>
          </w:tcPr>
          <w:p w:rsidR="00D563FB" w:rsidRPr="001F72E6" w:rsidRDefault="00C95F4E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High</w:t>
            </w:r>
          </w:p>
        </w:tc>
        <w:tc>
          <w:tcPr>
            <w:tcW w:w="197" w:type="pct"/>
          </w:tcPr>
          <w:p w:rsidR="00D563FB" w:rsidRPr="001F72E6" w:rsidRDefault="00D563FB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510" w:type="pct"/>
          </w:tcPr>
          <w:p w:rsidR="00D563FB" w:rsidRPr="001F72E6" w:rsidRDefault="00D563FB" w:rsidP="00473C78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301" w:type="pct"/>
          </w:tcPr>
          <w:p w:rsidR="00D563FB" w:rsidRPr="001F72E6" w:rsidRDefault="00D563FB" w:rsidP="004F06F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354" w:type="pct"/>
          </w:tcPr>
          <w:p w:rsidR="00D563FB" w:rsidRPr="001F72E6" w:rsidRDefault="00D563FB" w:rsidP="004F06F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</w:tr>
      <w:tr w:rsidR="00D563FB" w:rsidRPr="001F72E6" w:rsidTr="00C95F4E">
        <w:tc>
          <w:tcPr>
            <w:tcW w:w="260" w:type="pct"/>
          </w:tcPr>
          <w:p w:rsidR="00D563FB" w:rsidRPr="001F72E6" w:rsidRDefault="00C95F4E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1929" w:type="pct"/>
          </w:tcPr>
          <w:p w:rsidR="00D563FB" w:rsidRPr="001F72E6" w:rsidRDefault="00C95F4E" w:rsidP="009D0D1A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Review the documentation of working group minutes and decisions</w:t>
            </w:r>
          </w:p>
        </w:tc>
        <w:tc>
          <w:tcPr>
            <w:tcW w:w="260" w:type="pct"/>
          </w:tcPr>
          <w:p w:rsidR="00D563FB" w:rsidRPr="001F72E6" w:rsidRDefault="00C95F4E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Annual</w:t>
            </w:r>
          </w:p>
        </w:tc>
        <w:tc>
          <w:tcPr>
            <w:tcW w:w="189" w:type="pct"/>
          </w:tcPr>
          <w:p w:rsidR="00D563FB" w:rsidRPr="001F72E6" w:rsidRDefault="00C95F4E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</w:t>
            </w:r>
          </w:p>
        </w:tc>
        <w:tc>
          <w:tcPr>
            <w:tcW w:w="197" w:type="pct"/>
          </w:tcPr>
          <w:p w:rsidR="00D563FB" w:rsidRPr="001F72E6" w:rsidRDefault="00D563FB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510" w:type="pct"/>
          </w:tcPr>
          <w:p w:rsidR="00D563FB" w:rsidRPr="001F72E6" w:rsidRDefault="00D563FB" w:rsidP="00473C78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301" w:type="pct"/>
          </w:tcPr>
          <w:p w:rsidR="00D563FB" w:rsidRPr="001F72E6" w:rsidRDefault="00D563FB" w:rsidP="004F06F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354" w:type="pct"/>
          </w:tcPr>
          <w:p w:rsidR="00D563FB" w:rsidRPr="001F72E6" w:rsidRDefault="00D563FB" w:rsidP="004F06F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</w:tr>
      <w:tr w:rsidR="00D563FB" w:rsidRPr="001F72E6" w:rsidTr="00C95F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0" w:type="pct"/>
          </w:tcPr>
          <w:p w:rsidR="00D563FB" w:rsidRPr="001F72E6" w:rsidRDefault="00C95F4E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1929" w:type="pct"/>
          </w:tcPr>
          <w:p w:rsidR="00D563FB" w:rsidRPr="001F72E6" w:rsidRDefault="00C95F4E" w:rsidP="009D0D1A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Verify the procedures for review, i.e. proposal, review, (reject, improve), accept, finalize</w:t>
            </w:r>
          </w:p>
        </w:tc>
        <w:tc>
          <w:tcPr>
            <w:tcW w:w="260" w:type="pct"/>
          </w:tcPr>
          <w:p w:rsidR="00D563FB" w:rsidRPr="001F72E6" w:rsidRDefault="00C95F4E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Annual</w:t>
            </w:r>
          </w:p>
        </w:tc>
        <w:tc>
          <w:tcPr>
            <w:tcW w:w="189" w:type="pct"/>
          </w:tcPr>
          <w:p w:rsidR="00D563FB" w:rsidRPr="001F72E6" w:rsidRDefault="00C95F4E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Low</w:t>
            </w:r>
          </w:p>
        </w:tc>
        <w:tc>
          <w:tcPr>
            <w:tcW w:w="197" w:type="pct"/>
          </w:tcPr>
          <w:p w:rsidR="00D563FB" w:rsidRPr="001F72E6" w:rsidRDefault="00D563FB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510" w:type="pct"/>
          </w:tcPr>
          <w:p w:rsidR="00D563FB" w:rsidRPr="001F72E6" w:rsidRDefault="00D563FB" w:rsidP="00473C78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301" w:type="pct"/>
          </w:tcPr>
          <w:p w:rsidR="00D563FB" w:rsidRPr="001F72E6" w:rsidRDefault="00D563FB" w:rsidP="004F06F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354" w:type="pct"/>
          </w:tcPr>
          <w:p w:rsidR="00D563FB" w:rsidRPr="001F72E6" w:rsidRDefault="00D563FB" w:rsidP="004F06F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</w:tr>
      <w:tr w:rsidR="00D563FB" w:rsidRPr="001F72E6" w:rsidTr="00C95F4E">
        <w:tc>
          <w:tcPr>
            <w:tcW w:w="260" w:type="pct"/>
          </w:tcPr>
          <w:p w:rsidR="00D563FB" w:rsidRPr="001F72E6" w:rsidRDefault="00C95F4E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1929" w:type="pct"/>
          </w:tcPr>
          <w:p w:rsidR="00D563FB" w:rsidRPr="001F72E6" w:rsidRDefault="00C95F4E" w:rsidP="009D0D1A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Verify all changes are approved and that approval is in writing</w:t>
            </w:r>
          </w:p>
        </w:tc>
        <w:tc>
          <w:tcPr>
            <w:tcW w:w="260" w:type="pct"/>
          </w:tcPr>
          <w:p w:rsidR="00D563FB" w:rsidRPr="001F72E6" w:rsidRDefault="00C95F4E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Annual</w:t>
            </w:r>
          </w:p>
        </w:tc>
        <w:tc>
          <w:tcPr>
            <w:tcW w:w="189" w:type="pct"/>
          </w:tcPr>
          <w:p w:rsidR="00D563FB" w:rsidRPr="001F72E6" w:rsidRDefault="00C95F4E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Low</w:t>
            </w:r>
          </w:p>
        </w:tc>
        <w:tc>
          <w:tcPr>
            <w:tcW w:w="197" w:type="pct"/>
          </w:tcPr>
          <w:p w:rsidR="00D563FB" w:rsidRPr="001F72E6" w:rsidRDefault="00D563FB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510" w:type="pct"/>
          </w:tcPr>
          <w:p w:rsidR="00D563FB" w:rsidRPr="001F72E6" w:rsidRDefault="00D563FB" w:rsidP="00473C78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301" w:type="pct"/>
          </w:tcPr>
          <w:p w:rsidR="00D563FB" w:rsidRPr="001F72E6" w:rsidRDefault="00D563FB" w:rsidP="004F06F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354" w:type="pct"/>
          </w:tcPr>
          <w:p w:rsidR="00D563FB" w:rsidRPr="001F72E6" w:rsidRDefault="00D563FB" w:rsidP="004F06F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</w:tr>
      <w:tr w:rsidR="00D563FB" w:rsidRPr="001F72E6" w:rsidTr="00C95F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0" w:type="pct"/>
          </w:tcPr>
          <w:p w:rsidR="00D563FB" w:rsidRPr="001F72E6" w:rsidRDefault="00D563FB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929" w:type="pct"/>
          </w:tcPr>
          <w:p w:rsidR="00D563FB" w:rsidRPr="001F72E6" w:rsidRDefault="00D563FB" w:rsidP="009D0D1A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</w:p>
        </w:tc>
        <w:tc>
          <w:tcPr>
            <w:tcW w:w="260" w:type="pct"/>
          </w:tcPr>
          <w:p w:rsidR="00D563FB" w:rsidRPr="001F72E6" w:rsidRDefault="00D563FB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</w:p>
        </w:tc>
        <w:tc>
          <w:tcPr>
            <w:tcW w:w="189" w:type="pct"/>
          </w:tcPr>
          <w:p w:rsidR="00D563FB" w:rsidRPr="001F72E6" w:rsidRDefault="00D563FB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</w:p>
        </w:tc>
        <w:tc>
          <w:tcPr>
            <w:tcW w:w="197" w:type="pct"/>
          </w:tcPr>
          <w:p w:rsidR="00D563FB" w:rsidRPr="001F72E6" w:rsidRDefault="00D563FB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510" w:type="pct"/>
          </w:tcPr>
          <w:p w:rsidR="00D563FB" w:rsidRPr="001F72E6" w:rsidRDefault="00D563FB" w:rsidP="00473C78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301" w:type="pct"/>
          </w:tcPr>
          <w:p w:rsidR="00D563FB" w:rsidRPr="001F72E6" w:rsidRDefault="00D563FB" w:rsidP="004F06F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354" w:type="pct"/>
          </w:tcPr>
          <w:p w:rsidR="00D563FB" w:rsidRPr="001F72E6" w:rsidRDefault="00D563FB" w:rsidP="004F06F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</w:tr>
      <w:tr w:rsidR="00D563FB" w:rsidRPr="001F72E6" w:rsidTr="00C95F4E">
        <w:tc>
          <w:tcPr>
            <w:tcW w:w="260" w:type="pct"/>
          </w:tcPr>
          <w:p w:rsidR="00D563FB" w:rsidRPr="001F72E6" w:rsidRDefault="00D563FB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929" w:type="pct"/>
          </w:tcPr>
          <w:p w:rsidR="00D563FB" w:rsidRPr="001F72E6" w:rsidRDefault="00D563FB" w:rsidP="009D0D1A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</w:p>
        </w:tc>
        <w:tc>
          <w:tcPr>
            <w:tcW w:w="260" w:type="pct"/>
          </w:tcPr>
          <w:p w:rsidR="00D563FB" w:rsidRPr="001F72E6" w:rsidRDefault="00D563FB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</w:p>
        </w:tc>
        <w:tc>
          <w:tcPr>
            <w:tcW w:w="189" w:type="pct"/>
          </w:tcPr>
          <w:p w:rsidR="00D563FB" w:rsidRPr="001F72E6" w:rsidRDefault="00D563FB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</w:p>
        </w:tc>
        <w:tc>
          <w:tcPr>
            <w:tcW w:w="197" w:type="pct"/>
          </w:tcPr>
          <w:p w:rsidR="00D563FB" w:rsidRPr="001F72E6" w:rsidRDefault="00D563FB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510" w:type="pct"/>
          </w:tcPr>
          <w:p w:rsidR="00D563FB" w:rsidRPr="001F72E6" w:rsidRDefault="00D563FB" w:rsidP="00473C78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301" w:type="pct"/>
          </w:tcPr>
          <w:p w:rsidR="00D563FB" w:rsidRPr="001F72E6" w:rsidRDefault="00D563FB" w:rsidP="004F06F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354" w:type="pct"/>
          </w:tcPr>
          <w:p w:rsidR="00D563FB" w:rsidRPr="001F72E6" w:rsidRDefault="00D563FB" w:rsidP="004F06F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</w:tr>
      <w:tr w:rsidR="00C95F4E" w:rsidRPr="00C95F4E" w:rsidTr="00C95F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8"/>
            <w:shd w:val="clear" w:color="auto" w:fill="000000" w:themeFill="text1"/>
          </w:tcPr>
          <w:p w:rsidR="00C95F4E" w:rsidRPr="00C95F4E" w:rsidRDefault="00C95F4E" w:rsidP="00C95F4E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b/>
                <w:color w:val="FFFF00"/>
                <w:sz w:val="18"/>
                <w:szCs w:val="18"/>
              </w:rPr>
            </w:pPr>
            <w:r>
              <w:rPr>
                <w:b/>
                <w:color w:val="FFFF00"/>
                <w:sz w:val="18"/>
                <w:szCs w:val="18"/>
              </w:rPr>
              <w:t>MONITORING AND CONTINUOUS IMPROVEMENTS</w:t>
            </w:r>
          </w:p>
        </w:tc>
      </w:tr>
      <w:tr w:rsidR="00D563FB" w:rsidRPr="001F72E6" w:rsidTr="00C95F4E">
        <w:tc>
          <w:tcPr>
            <w:tcW w:w="260" w:type="pct"/>
          </w:tcPr>
          <w:p w:rsidR="00D563FB" w:rsidRPr="001F72E6" w:rsidRDefault="00B14F40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1929" w:type="pct"/>
          </w:tcPr>
          <w:p w:rsidR="00D563FB" w:rsidRPr="001F72E6" w:rsidRDefault="00B14F40" w:rsidP="009D0D1A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Interview all team members and employees to gauge awareness of continuous improvement program</w:t>
            </w:r>
          </w:p>
        </w:tc>
        <w:tc>
          <w:tcPr>
            <w:tcW w:w="260" w:type="pct"/>
          </w:tcPr>
          <w:p w:rsidR="00D563FB" w:rsidRPr="001F72E6" w:rsidRDefault="00B14F40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Annual</w:t>
            </w:r>
          </w:p>
        </w:tc>
        <w:tc>
          <w:tcPr>
            <w:tcW w:w="189" w:type="pct"/>
          </w:tcPr>
          <w:p w:rsidR="00D563FB" w:rsidRPr="001F72E6" w:rsidRDefault="00B14F40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Low</w:t>
            </w:r>
          </w:p>
        </w:tc>
        <w:tc>
          <w:tcPr>
            <w:tcW w:w="197" w:type="pct"/>
          </w:tcPr>
          <w:p w:rsidR="00D563FB" w:rsidRPr="001F72E6" w:rsidRDefault="00D563FB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510" w:type="pct"/>
          </w:tcPr>
          <w:p w:rsidR="00D563FB" w:rsidRPr="001F72E6" w:rsidRDefault="00D563FB" w:rsidP="00473C78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301" w:type="pct"/>
          </w:tcPr>
          <w:p w:rsidR="00D563FB" w:rsidRPr="001F72E6" w:rsidRDefault="00D563FB" w:rsidP="004F06F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354" w:type="pct"/>
          </w:tcPr>
          <w:p w:rsidR="00D563FB" w:rsidRPr="001F72E6" w:rsidRDefault="00D563FB" w:rsidP="004F06F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</w:tr>
      <w:tr w:rsidR="00D563FB" w:rsidRPr="001F72E6" w:rsidTr="00C95F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0" w:type="pct"/>
          </w:tcPr>
          <w:p w:rsidR="00D563FB" w:rsidRPr="001F72E6" w:rsidRDefault="00B14F40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1929" w:type="pct"/>
          </w:tcPr>
          <w:p w:rsidR="00D563FB" w:rsidRPr="001F72E6" w:rsidRDefault="00B14F40" w:rsidP="009D0D1A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Review all policies and BCP/DRP</w:t>
            </w:r>
          </w:p>
        </w:tc>
        <w:tc>
          <w:tcPr>
            <w:tcW w:w="260" w:type="pct"/>
          </w:tcPr>
          <w:p w:rsidR="00D563FB" w:rsidRPr="001F72E6" w:rsidRDefault="00B14F40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Annual</w:t>
            </w:r>
          </w:p>
        </w:tc>
        <w:tc>
          <w:tcPr>
            <w:tcW w:w="189" w:type="pct"/>
          </w:tcPr>
          <w:p w:rsidR="00D563FB" w:rsidRPr="001F72E6" w:rsidRDefault="00B14F40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High</w:t>
            </w:r>
          </w:p>
        </w:tc>
        <w:tc>
          <w:tcPr>
            <w:tcW w:w="197" w:type="pct"/>
          </w:tcPr>
          <w:p w:rsidR="00D563FB" w:rsidRPr="001F72E6" w:rsidRDefault="00D563FB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510" w:type="pct"/>
          </w:tcPr>
          <w:p w:rsidR="00D563FB" w:rsidRPr="001F72E6" w:rsidRDefault="00D563FB" w:rsidP="00473C78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301" w:type="pct"/>
          </w:tcPr>
          <w:p w:rsidR="00D563FB" w:rsidRPr="001F72E6" w:rsidRDefault="00D563FB" w:rsidP="004F06F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354" w:type="pct"/>
          </w:tcPr>
          <w:p w:rsidR="00D563FB" w:rsidRPr="001F72E6" w:rsidRDefault="00D563FB" w:rsidP="004F06F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</w:tr>
      <w:tr w:rsidR="00C6206D" w:rsidRPr="001F72E6" w:rsidTr="00C95F4E">
        <w:tc>
          <w:tcPr>
            <w:tcW w:w="260" w:type="pct"/>
          </w:tcPr>
          <w:p w:rsidR="00C6206D" w:rsidRDefault="00C6206D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1929" w:type="pct"/>
          </w:tcPr>
          <w:p w:rsidR="00C6206D" w:rsidRDefault="00C6206D" w:rsidP="009D0D1A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Review the schedule of meeting, monitoring, auditing, and testing activities</w:t>
            </w:r>
          </w:p>
        </w:tc>
        <w:tc>
          <w:tcPr>
            <w:tcW w:w="260" w:type="pct"/>
          </w:tcPr>
          <w:p w:rsidR="00C6206D" w:rsidRDefault="00C6206D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3-months</w:t>
            </w:r>
          </w:p>
        </w:tc>
        <w:tc>
          <w:tcPr>
            <w:tcW w:w="189" w:type="pct"/>
          </w:tcPr>
          <w:p w:rsidR="00C6206D" w:rsidRDefault="00C6206D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High</w:t>
            </w:r>
          </w:p>
        </w:tc>
        <w:tc>
          <w:tcPr>
            <w:tcW w:w="197" w:type="pct"/>
          </w:tcPr>
          <w:p w:rsidR="00C6206D" w:rsidRPr="001F72E6" w:rsidRDefault="00C6206D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510" w:type="pct"/>
          </w:tcPr>
          <w:p w:rsidR="00C6206D" w:rsidRPr="001F72E6" w:rsidRDefault="00C6206D" w:rsidP="00473C78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301" w:type="pct"/>
          </w:tcPr>
          <w:p w:rsidR="00C6206D" w:rsidRPr="001F72E6" w:rsidRDefault="00C6206D" w:rsidP="004F06F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354" w:type="pct"/>
          </w:tcPr>
          <w:p w:rsidR="00C6206D" w:rsidRPr="001F72E6" w:rsidRDefault="00C6206D" w:rsidP="004F06F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</w:tr>
      <w:tr w:rsidR="00D563FB" w:rsidRPr="001F72E6" w:rsidTr="00C95F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0" w:type="pct"/>
          </w:tcPr>
          <w:p w:rsidR="00D563FB" w:rsidRPr="001F72E6" w:rsidRDefault="00B14F40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1929" w:type="pct"/>
          </w:tcPr>
          <w:p w:rsidR="00D563FB" w:rsidRPr="001F72E6" w:rsidRDefault="00B14F40" w:rsidP="009D0D1A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Verify daily reviews of all computer system and networked industrial device logs is occurring</w:t>
            </w:r>
          </w:p>
        </w:tc>
        <w:tc>
          <w:tcPr>
            <w:tcW w:w="260" w:type="pct"/>
          </w:tcPr>
          <w:p w:rsidR="00D563FB" w:rsidRPr="001F72E6" w:rsidRDefault="00B14F40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1-month</w:t>
            </w:r>
          </w:p>
        </w:tc>
        <w:tc>
          <w:tcPr>
            <w:tcW w:w="189" w:type="pct"/>
          </w:tcPr>
          <w:p w:rsidR="00D563FB" w:rsidRPr="001F72E6" w:rsidRDefault="00B14F40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High</w:t>
            </w:r>
          </w:p>
        </w:tc>
        <w:tc>
          <w:tcPr>
            <w:tcW w:w="197" w:type="pct"/>
          </w:tcPr>
          <w:p w:rsidR="00D563FB" w:rsidRPr="001F72E6" w:rsidRDefault="00D563FB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510" w:type="pct"/>
          </w:tcPr>
          <w:p w:rsidR="00D563FB" w:rsidRPr="001F72E6" w:rsidRDefault="00D563FB" w:rsidP="00473C78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301" w:type="pct"/>
          </w:tcPr>
          <w:p w:rsidR="00D563FB" w:rsidRPr="001F72E6" w:rsidRDefault="00D563FB" w:rsidP="004F06F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354" w:type="pct"/>
          </w:tcPr>
          <w:p w:rsidR="00D563FB" w:rsidRPr="001F72E6" w:rsidRDefault="00D563FB" w:rsidP="004F06F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</w:tr>
      <w:tr w:rsidR="00B14F40" w:rsidRPr="001F72E6" w:rsidTr="00C95F4E">
        <w:tc>
          <w:tcPr>
            <w:tcW w:w="260" w:type="pct"/>
          </w:tcPr>
          <w:p w:rsidR="00B14F40" w:rsidRDefault="00B14F40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1929" w:type="pct"/>
          </w:tcPr>
          <w:p w:rsidR="00B14F40" w:rsidRDefault="00B14F40" w:rsidP="009D0D1A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Verify systems are frequently scanned for vulnerabilities (OpenVAS)</w:t>
            </w:r>
          </w:p>
        </w:tc>
        <w:tc>
          <w:tcPr>
            <w:tcW w:w="260" w:type="pct"/>
          </w:tcPr>
          <w:p w:rsidR="00B14F40" w:rsidRDefault="00B14F40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6-months</w:t>
            </w:r>
          </w:p>
        </w:tc>
        <w:tc>
          <w:tcPr>
            <w:tcW w:w="189" w:type="pct"/>
          </w:tcPr>
          <w:p w:rsidR="00B14F40" w:rsidRDefault="00B14F40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High</w:t>
            </w:r>
          </w:p>
        </w:tc>
        <w:tc>
          <w:tcPr>
            <w:tcW w:w="197" w:type="pct"/>
          </w:tcPr>
          <w:p w:rsidR="00B14F40" w:rsidRPr="001F72E6" w:rsidRDefault="00B14F40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510" w:type="pct"/>
          </w:tcPr>
          <w:p w:rsidR="00B14F40" w:rsidRPr="001F72E6" w:rsidRDefault="00B14F40" w:rsidP="00473C78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301" w:type="pct"/>
          </w:tcPr>
          <w:p w:rsidR="00B14F40" w:rsidRPr="001F72E6" w:rsidRDefault="00B14F40" w:rsidP="004F06F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354" w:type="pct"/>
          </w:tcPr>
          <w:p w:rsidR="00B14F40" w:rsidRPr="001F72E6" w:rsidRDefault="00B14F40" w:rsidP="004F06F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</w:tr>
      <w:tr w:rsidR="00D563FB" w:rsidRPr="001F72E6" w:rsidTr="00C95F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0" w:type="pct"/>
          </w:tcPr>
          <w:p w:rsidR="00D563FB" w:rsidRPr="001F72E6" w:rsidRDefault="00B14F40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1929" w:type="pct"/>
          </w:tcPr>
          <w:p w:rsidR="00D563FB" w:rsidRPr="001F72E6" w:rsidRDefault="00B14F40" w:rsidP="009D0D1A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Review summary reports are being created and being reviewed</w:t>
            </w:r>
          </w:p>
        </w:tc>
        <w:tc>
          <w:tcPr>
            <w:tcW w:w="260" w:type="pct"/>
          </w:tcPr>
          <w:p w:rsidR="00D563FB" w:rsidRPr="001F72E6" w:rsidRDefault="00B14F40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Annual</w:t>
            </w:r>
          </w:p>
        </w:tc>
        <w:tc>
          <w:tcPr>
            <w:tcW w:w="189" w:type="pct"/>
          </w:tcPr>
          <w:p w:rsidR="00D563FB" w:rsidRPr="001F72E6" w:rsidRDefault="00B14F40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High</w:t>
            </w:r>
          </w:p>
        </w:tc>
        <w:tc>
          <w:tcPr>
            <w:tcW w:w="197" w:type="pct"/>
          </w:tcPr>
          <w:p w:rsidR="00D563FB" w:rsidRPr="001F72E6" w:rsidRDefault="00D563FB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510" w:type="pct"/>
          </w:tcPr>
          <w:p w:rsidR="00D563FB" w:rsidRPr="001F72E6" w:rsidRDefault="00D563FB" w:rsidP="00473C78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301" w:type="pct"/>
          </w:tcPr>
          <w:p w:rsidR="00D563FB" w:rsidRPr="001F72E6" w:rsidRDefault="00D563FB" w:rsidP="004F06F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354" w:type="pct"/>
          </w:tcPr>
          <w:p w:rsidR="00D563FB" w:rsidRPr="001F72E6" w:rsidRDefault="00D563FB" w:rsidP="004F06F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</w:tr>
      <w:tr w:rsidR="00C95F4E" w:rsidRPr="001F72E6" w:rsidTr="00C95F4E">
        <w:tc>
          <w:tcPr>
            <w:tcW w:w="260" w:type="pct"/>
          </w:tcPr>
          <w:p w:rsidR="00C95F4E" w:rsidRPr="001F72E6" w:rsidRDefault="00C95F4E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929" w:type="pct"/>
          </w:tcPr>
          <w:p w:rsidR="00C95F4E" w:rsidRPr="001F72E6" w:rsidRDefault="00C95F4E" w:rsidP="009D0D1A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</w:p>
        </w:tc>
        <w:tc>
          <w:tcPr>
            <w:tcW w:w="260" w:type="pct"/>
          </w:tcPr>
          <w:p w:rsidR="00C95F4E" w:rsidRPr="001F72E6" w:rsidRDefault="00C95F4E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</w:p>
        </w:tc>
        <w:tc>
          <w:tcPr>
            <w:tcW w:w="189" w:type="pct"/>
          </w:tcPr>
          <w:p w:rsidR="00C95F4E" w:rsidRPr="001F72E6" w:rsidRDefault="00C95F4E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</w:p>
        </w:tc>
        <w:tc>
          <w:tcPr>
            <w:tcW w:w="197" w:type="pct"/>
          </w:tcPr>
          <w:p w:rsidR="00C95F4E" w:rsidRPr="001F72E6" w:rsidRDefault="00C95F4E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510" w:type="pct"/>
          </w:tcPr>
          <w:p w:rsidR="00C95F4E" w:rsidRPr="001F72E6" w:rsidRDefault="00C95F4E" w:rsidP="00473C78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301" w:type="pct"/>
          </w:tcPr>
          <w:p w:rsidR="00C95F4E" w:rsidRPr="001F72E6" w:rsidRDefault="00C95F4E" w:rsidP="004F06F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354" w:type="pct"/>
          </w:tcPr>
          <w:p w:rsidR="00C95F4E" w:rsidRPr="001F72E6" w:rsidRDefault="00C95F4E" w:rsidP="004F06F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</w:tr>
      <w:tr w:rsidR="00C95F4E" w:rsidRPr="001F72E6" w:rsidTr="00C95F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0" w:type="pct"/>
          </w:tcPr>
          <w:p w:rsidR="00C95F4E" w:rsidRPr="001F72E6" w:rsidRDefault="00C95F4E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929" w:type="pct"/>
          </w:tcPr>
          <w:p w:rsidR="00C95F4E" w:rsidRPr="001F72E6" w:rsidRDefault="00C95F4E" w:rsidP="009D0D1A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</w:p>
        </w:tc>
        <w:tc>
          <w:tcPr>
            <w:tcW w:w="260" w:type="pct"/>
          </w:tcPr>
          <w:p w:rsidR="00C95F4E" w:rsidRPr="001F72E6" w:rsidRDefault="00C95F4E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</w:p>
        </w:tc>
        <w:tc>
          <w:tcPr>
            <w:tcW w:w="189" w:type="pct"/>
          </w:tcPr>
          <w:p w:rsidR="00C95F4E" w:rsidRPr="001F72E6" w:rsidRDefault="00C95F4E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</w:p>
        </w:tc>
        <w:tc>
          <w:tcPr>
            <w:tcW w:w="197" w:type="pct"/>
          </w:tcPr>
          <w:p w:rsidR="00C95F4E" w:rsidRPr="001F72E6" w:rsidRDefault="00C95F4E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510" w:type="pct"/>
          </w:tcPr>
          <w:p w:rsidR="00C95F4E" w:rsidRPr="001F72E6" w:rsidRDefault="00C95F4E" w:rsidP="00473C78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301" w:type="pct"/>
          </w:tcPr>
          <w:p w:rsidR="00C95F4E" w:rsidRPr="001F72E6" w:rsidRDefault="00C95F4E" w:rsidP="004F06F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354" w:type="pct"/>
          </w:tcPr>
          <w:p w:rsidR="00C95F4E" w:rsidRPr="001F72E6" w:rsidRDefault="00C95F4E" w:rsidP="004F06F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</w:tr>
      <w:tr w:rsidR="00061FA9" w:rsidRPr="00061FA9" w:rsidTr="00061FA9">
        <w:tc>
          <w:tcPr>
            <w:tcW w:w="5000" w:type="pct"/>
            <w:gridSpan w:val="8"/>
            <w:shd w:val="clear" w:color="auto" w:fill="000000" w:themeFill="text1"/>
          </w:tcPr>
          <w:p w:rsidR="00061FA9" w:rsidRPr="00061FA9" w:rsidRDefault="00061FA9" w:rsidP="00061FA9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b/>
                <w:color w:val="FFFF00"/>
                <w:sz w:val="18"/>
                <w:szCs w:val="18"/>
              </w:rPr>
            </w:pPr>
            <w:r>
              <w:rPr>
                <w:b/>
                <w:color w:val="FFFF00"/>
                <w:sz w:val="18"/>
                <w:szCs w:val="18"/>
              </w:rPr>
              <w:t>SECURITY BREACH AND INCIDENT HANDLING</w:t>
            </w:r>
          </w:p>
        </w:tc>
      </w:tr>
      <w:tr w:rsidR="00C95F4E" w:rsidRPr="001F72E6" w:rsidTr="00C95F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0" w:type="pct"/>
          </w:tcPr>
          <w:p w:rsidR="00C95F4E" w:rsidRPr="001F72E6" w:rsidRDefault="00B10852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1929" w:type="pct"/>
          </w:tcPr>
          <w:p w:rsidR="00C95F4E" w:rsidRPr="001F72E6" w:rsidRDefault="00B10852" w:rsidP="009D0D1A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Review the incident detection and escalation procedures for accuracy</w:t>
            </w:r>
          </w:p>
        </w:tc>
        <w:tc>
          <w:tcPr>
            <w:tcW w:w="260" w:type="pct"/>
          </w:tcPr>
          <w:p w:rsidR="00C95F4E" w:rsidRPr="001F72E6" w:rsidRDefault="00B10852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Annual</w:t>
            </w:r>
          </w:p>
        </w:tc>
        <w:tc>
          <w:tcPr>
            <w:tcW w:w="189" w:type="pct"/>
          </w:tcPr>
          <w:p w:rsidR="00C95F4E" w:rsidRPr="001F72E6" w:rsidRDefault="00B10852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High</w:t>
            </w:r>
          </w:p>
        </w:tc>
        <w:tc>
          <w:tcPr>
            <w:tcW w:w="197" w:type="pct"/>
          </w:tcPr>
          <w:p w:rsidR="00C95F4E" w:rsidRPr="001F72E6" w:rsidRDefault="00C95F4E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510" w:type="pct"/>
          </w:tcPr>
          <w:p w:rsidR="00C95F4E" w:rsidRPr="001F72E6" w:rsidRDefault="00C95F4E" w:rsidP="00473C78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301" w:type="pct"/>
          </w:tcPr>
          <w:p w:rsidR="00C95F4E" w:rsidRPr="001F72E6" w:rsidRDefault="00C95F4E" w:rsidP="004F06F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354" w:type="pct"/>
          </w:tcPr>
          <w:p w:rsidR="00C95F4E" w:rsidRPr="001F72E6" w:rsidRDefault="00C95F4E" w:rsidP="004F06F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</w:tr>
      <w:tr w:rsidR="00C95F4E" w:rsidRPr="001F72E6" w:rsidTr="00C95F4E">
        <w:tc>
          <w:tcPr>
            <w:tcW w:w="260" w:type="pct"/>
          </w:tcPr>
          <w:p w:rsidR="00C95F4E" w:rsidRPr="001F72E6" w:rsidRDefault="00B10852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1929" w:type="pct"/>
          </w:tcPr>
          <w:p w:rsidR="00C95F4E" w:rsidRPr="001F72E6" w:rsidRDefault="00B10852" w:rsidP="009D0D1A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Interview employees to determine level of awareness of incident reporting and escalation</w:t>
            </w:r>
          </w:p>
        </w:tc>
        <w:tc>
          <w:tcPr>
            <w:tcW w:w="260" w:type="pct"/>
          </w:tcPr>
          <w:p w:rsidR="00C95F4E" w:rsidRPr="001F72E6" w:rsidRDefault="00B10852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Annual</w:t>
            </w:r>
          </w:p>
        </w:tc>
        <w:tc>
          <w:tcPr>
            <w:tcW w:w="189" w:type="pct"/>
          </w:tcPr>
          <w:p w:rsidR="00C95F4E" w:rsidRPr="001F72E6" w:rsidRDefault="00B10852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High</w:t>
            </w:r>
          </w:p>
        </w:tc>
        <w:tc>
          <w:tcPr>
            <w:tcW w:w="197" w:type="pct"/>
          </w:tcPr>
          <w:p w:rsidR="00C95F4E" w:rsidRPr="001F72E6" w:rsidRDefault="00C95F4E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510" w:type="pct"/>
          </w:tcPr>
          <w:p w:rsidR="00C95F4E" w:rsidRPr="001F72E6" w:rsidRDefault="00C95F4E" w:rsidP="00473C78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301" w:type="pct"/>
          </w:tcPr>
          <w:p w:rsidR="00C95F4E" w:rsidRPr="001F72E6" w:rsidRDefault="00C95F4E" w:rsidP="004F06F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354" w:type="pct"/>
          </w:tcPr>
          <w:p w:rsidR="00C95F4E" w:rsidRPr="001F72E6" w:rsidRDefault="00C95F4E" w:rsidP="004F06F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</w:tr>
      <w:tr w:rsidR="00C95F4E" w:rsidRPr="001F72E6" w:rsidTr="00C95F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0" w:type="pct"/>
          </w:tcPr>
          <w:p w:rsidR="00C95F4E" w:rsidRPr="001F72E6" w:rsidRDefault="00B10852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1929" w:type="pct"/>
          </w:tcPr>
          <w:p w:rsidR="00C95F4E" w:rsidRPr="001F72E6" w:rsidRDefault="00B10852" w:rsidP="009D0D1A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Review any reported incidents to verify the actions taken and the documentation generated</w:t>
            </w:r>
          </w:p>
        </w:tc>
        <w:tc>
          <w:tcPr>
            <w:tcW w:w="260" w:type="pct"/>
          </w:tcPr>
          <w:p w:rsidR="00C95F4E" w:rsidRPr="001F72E6" w:rsidRDefault="00B10852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Annual</w:t>
            </w:r>
          </w:p>
        </w:tc>
        <w:tc>
          <w:tcPr>
            <w:tcW w:w="189" w:type="pct"/>
          </w:tcPr>
          <w:p w:rsidR="00C95F4E" w:rsidRPr="001F72E6" w:rsidRDefault="00A02BEE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High</w:t>
            </w:r>
          </w:p>
        </w:tc>
        <w:tc>
          <w:tcPr>
            <w:tcW w:w="197" w:type="pct"/>
          </w:tcPr>
          <w:p w:rsidR="00C95F4E" w:rsidRPr="001F72E6" w:rsidRDefault="00C95F4E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510" w:type="pct"/>
          </w:tcPr>
          <w:p w:rsidR="00C95F4E" w:rsidRPr="001F72E6" w:rsidRDefault="00C95F4E" w:rsidP="00473C78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301" w:type="pct"/>
          </w:tcPr>
          <w:p w:rsidR="00C95F4E" w:rsidRPr="001F72E6" w:rsidRDefault="00C95F4E" w:rsidP="004F06F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354" w:type="pct"/>
          </w:tcPr>
          <w:p w:rsidR="00C95F4E" w:rsidRPr="001F72E6" w:rsidRDefault="00C95F4E" w:rsidP="004F06F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</w:tr>
      <w:tr w:rsidR="00C95F4E" w:rsidRPr="001F72E6" w:rsidTr="00C95F4E">
        <w:tc>
          <w:tcPr>
            <w:tcW w:w="260" w:type="pct"/>
          </w:tcPr>
          <w:p w:rsidR="00C95F4E" w:rsidRPr="001F72E6" w:rsidRDefault="00C95F4E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929" w:type="pct"/>
          </w:tcPr>
          <w:p w:rsidR="00C95F4E" w:rsidRPr="001F72E6" w:rsidRDefault="00C95F4E" w:rsidP="009D0D1A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</w:p>
        </w:tc>
        <w:tc>
          <w:tcPr>
            <w:tcW w:w="260" w:type="pct"/>
          </w:tcPr>
          <w:p w:rsidR="00C95F4E" w:rsidRPr="001F72E6" w:rsidRDefault="00C95F4E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</w:p>
        </w:tc>
        <w:tc>
          <w:tcPr>
            <w:tcW w:w="189" w:type="pct"/>
          </w:tcPr>
          <w:p w:rsidR="00C95F4E" w:rsidRPr="001F72E6" w:rsidRDefault="00C95F4E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</w:p>
        </w:tc>
        <w:tc>
          <w:tcPr>
            <w:tcW w:w="197" w:type="pct"/>
          </w:tcPr>
          <w:p w:rsidR="00C95F4E" w:rsidRPr="001F72E6" w:rsidRDefault="00C95F4E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510" w:type="pct"/>
          </w:tcPr>
          <w:p w:rsidR="00C95F4E" w:rsidRPr="001F72E6" w:rsidRDefault="00C95F4E" w:rsidP="00473C78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301" w:type="pct"/>
          </w:tcPr>
          <w:p w:rsidR="00C95F4E" w:rsidRPr="001F72E6" w:rsidRDefault="00C95F4E" w:rsidP="004F06F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354" w:type="pct"/>
          </w:tcPr>
          <w:p w:rsidR="00C95F4E" w:rsidRPr="001F72E6" w:rsidRDefault="00C95F4E" w:rsidP="004F06F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</w:tr>
      <w:tr w:rsidR="00C95F4E" w:rsidRPr="001F72E6" w:rsidTr="00C95F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0" w:type="pct"/>
          </w:tcPr>
          <w:p w:rsidR="00C95F4E" w:rsidRPr="001F72E6" w:rsidRDefault="00C95F4E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929" w:type="pct"/>
          </w:tcPr>
          <w:p w:rsidR="00C95F4E" w:rsidRPr="001F72E6" w:rsidRDefault="00C95F4E" w:rsidP="009D0D1A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</w:p>
        </w:tc>
        <w:tc>
          <w:tcPr>
            <w:tcW w:w="260" w:type="pct"/>
          </w:tcPr>
          <w:p w:rsidR="00C95F4E" w:rsidRPr="001F72E6" w:rsidRDefault="00C95F4E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</w:p>
        </w:tc>
        <w:tc>
          <w:tcPr>
            <w:tcW w:w="189" w:type="pct"/>
          </w:tcPr>
          <w:p w:rsidR="00C95F4E" w:rsidRPr="001F72E6" w:rsidRDefault="00C95F4E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18"/>
                <w:szCs w:val="18"/>
              </w:rPr>
            </w:pPr>
          </w:p>
        </w:tc>
        <w:tc>
          <w:tcPr>
            <w:tcW w:w="197" w:type="pct"/>
          </w:tcPr>
          <w:p w:rsidR="00C95F4E" w:rsidRPr="001F72E6" w:rsidRDefault="00C95F4E" w:rsidP="00EA73CD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510" w:type="pct"/>
          </w:tcPr>
          <w:p w:rsidR="00C95F4E" w:rsidRPr="001F72E6" w:rsidRDefault="00C95F4E" w:rsidP="00473C78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301" w:type="pct"/>
          </w:tcPr>
          <w:p w:rsidR="00C95F4E" w:rsidRPr="001F72E6" w:rsidRDefault="00C95F4E" w:rsidP="004F06F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354" w:type="pct"/>
          </w:tcPr>
          <w:p w:rsidR="00C95F4E" w:rsidRPr="001F72E6" w:rsidRDefault="00C95F4E" w:rsidP="004F06F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18"/>
                <w:szCs w:val="18"/>
              </w:rPr>
            </w:pPr>
          </w:p>
        </w:tc>
      </w:tr>
    </w:tbl>
    <w:p w:rsidR="001F72E6" w:rsidRPr="00FC0050" w:rsidRDefault="001F72E6" w:rsidP="001F72E6">
      <w:pPr>
        <w:ind w:firstLine="0"/>
        <w:rPr>
          <w:sz w:val="20"/>
        </w:rPr>
      </w:pPr>
    </w:p>
    <w:sectPr w:rsidR="001F72E6" w:rsidRPr="00FC0050" w:rsidSect="004F06FB">
      <w:pgSz w:w="23818" w:h="16834" w:orient="landscape" w:code="1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56DA" w:rsidRDefault="007856DA" w:rsidP="000D7A6E">
      <w:r>
        <w:separator/>
      </w:r>
    </w:p>
  </w:endnote>
  <w:endnote w:type="continuationSeparator" w:id="0">
    <w:p w:rsidR="007856DA" w:rsidRDefault="007856DA" w:rsidP="000D7A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4BD" w:rsidRPr="008542E6" w:rsidRDefault="00B964BD" w:rsidP="00645AD5">
    <w:pPr>
      <w:pStyle w:val="Footer"/>
      <w:tabs>
        <w:tab w:val="clear" w:pos="4680"/>
        <w:tab w:val="clear" w:pos="9360"/>
      </w:tabs>
      <w:ind w:firstLine="0"/>
      <w:rPr>
        <w:vertAlign w:val="subscript"/>
      </w:rPr>
    </w:pPr>
    <w:r w:rsidRPr="008542E6">
      <w:rPr>
        <w:vertAlign w:val="subscript"/>
      </w:rPr>
      <w:t>Copyright 2016 Nathan Pocock</w:t>
    </w:r>
    <w:r w:rsidRPr="00102ED6">
      <w:rPr>
        <w:sz w:val="16"/>
        <w:szCs w:val="16"/>
      </w:rPr>
      <w:t xml:space="preserve"> </w:t>
    </w:r>
    <w:r>
      <w:rPr>
        <w:sz w:val="16"/>
        <w:szCs w:val="16"/>
      </w:rPr>
      <w:tab/>
    </w:r>
    <w:r>
      <w:rPr>
        <w:sz w:val="16"/>
        <w:szCs w:val="16"/>
      </w:rPr>
      <w:tab/>
    </w:r>
    <w:r w:rsidRPr="00102ED6">
      <w:fldChar w:fldCharType="begin"/>
    </w:r>
    <w:r w:rsidRPr="00102ED6">
      <w:instrText xml:space="preserve"> PAGE   \* MERGEFORMAT </w:instrText>
    </w:r>
    <w:r w:rsidRPr="00102ED6">
      <w:fldChar w:fldCharType="separate"/>
    </w:r>
    <w:r w:rsidR="00F507BE">
      <w:rPr>
        <w:noProof/>
      </w:rPr>
      <w:t>2</w:t>
    </w:r>
    <w:r w:rsidRPr="00102ED6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4BD" w:rsidRPr="008542E6" w:rsidRDefault="00B964BD" w:rsidP="00645AD5">
    <w:pPr>
      <w:pStyle w:val="Footer"/>
      <w:tabs>
        <w:tab w:val="clear" w:pos="4680"/>
        <w:tab w:val="clear" w:pos="9360"/>
      </w:tabs>
      <w:ind w:firstLine="0"/>
      <w:rPr>
        <w:vertAlign w:val="subscript"/>
      </w:rPr>
    </w:pPr>
    <w:r w:rsidRPr="008542E6">
      <w:rPr>
        <w:vertAlign w:val="subscript"/>
      </w:rPr>
      <w:t>Copyright 2016 Nathan Pocock</w:t>
    </w: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F507BE">
      <w:rPr>
        <w:noProof/>
      </w:rPr>
      <w:t>3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4BD" w:rsidRPr="008542E6" w:rsidRDefault="00B964BD" w:rsidP="00645AD5">
    <w:pPr>
      <w:pStyle w:val="Footer"/>
      <w:tabs>
        <w:tab w:val="clear" w:pos="4680"/>
        <w:tab w:val="clear" w:pos="9360"/>
      </w:tabs>
      <w:ind w:firstLine="0"/>
      <w:rPr>
        <w:vertAlign w:val="subscript"/>
      </w:rPr>
    </w:pPr>
    <w:r w:rsidRPr="008542E6">
      <w:rPr>
        <w:vertAlign w:val="subscript"/>
      </w:rPr>
      <w:t>Copyright 2016 Nathan Pocock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4BD" w:rsidRPr="008542E6" w:rsidRDefault="00B964BD" w:rsidP="00645AD5">
    <w:pPr>
      <w:pStyle w:val="Footer"/>
      <w:tabs>
        <w:tab w:val="clear" w:pos="4680"/>
        <w:tab w:val="clear" w:pos="9360"/>
      </w:tabs>
      <w:ind w:firstLine="0"/>
      <w:rPr>
        <w:vertAlign w:val="subscript"/>
      </w:rPr>
    </w:pPr>
    <w:r w:rsidRPr="008542E6">
      <w:rPr>
        <w:vertAlign w:val="subscript"/>
      </w:rPr>
      <w:t>Copyright 2016 Nathan Pocock</w:t>
    </w:r>
    <w:r w:rsidRPr="00102ED6">
      <w:rPr>
        <w:sz w:val="16"/>
        <w:szCs w:val="16"/>
      </w:rPr>
      <w:t xml:space="preserve"> </w:t>
    </w:r>
    <w:r>
      <w:rPr>
        <w:sz w:val="16"/>
        <w:szCs w:val="16"/>
      </w:rPr>
      <w:tab/>
    </w:r>
    <w:r>
      <w:rPr>
        <w:sz w:val="16"/>
        <w:szCs w:val="16"/>
      </w:rPr>
      <w:tab/>
    </w:r>
    <w:r w:rsidRPr="00102ED6">
      <w:fldChar w:fldCharType="begin"/>
    </w:r>
    <w:r w:rsidRPr="00102ED6">
      <w:instrText xml:space="preserve"> PAGE   \* MERGEFORMAT </w:instrText>
    </w:r>
    <w:r w:rsidRPr="00102ED6">
      <w:fldChar w:fldCharType="separate"/>
    </w:r>
    <w:r w:rsidR="00F507BE">
      <w:rPr>
        <w:noProof/>
      </w:rPr>
      <w:t>8</w:t>
    </w:r>
    <w:r w:rsidRPr="00102ED6"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4BD" w:rsidRPr="008542E6" w:rsidRDefault="00B964BD" w:rsidP="00645AD5">
    <w:pPr>
      <w:pStyle w:val="Footer"/>
      <w:tabs>
        <w:tab w:val="clear" w:pos="4680"/>
        <w:tab w:val="clear" w:pos="9360"/>
      </w:tabs>
      <w:ind w:firstLine="0"/>
      <w:rPr>
        <w:vertAlign w:val="subscript"/>
      </w:rPr>
    </w:pPr>
    <w:r w:rsidRPr="008542E6">
      <w:rPr>
        <w:vertAlign w:val="subscript"/>
      </w:rPr>
      <w:t>Copyright 2016 Nathan Pocock</w:t>
    </w: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F507BE">
      <w:rPr>
        <w:noProof/>
      </w:rPr>
      <w:t>9</w:t>
    </w:r>
    <w:r>
      <w:rPr>
        <w:noProof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4BD" w:rsidRPr="008542E6" w:rsidRDefault="00B964BD">
    <w:pPr>
      <w:pStyle w:val="Footer"/>
      <w:rPr>
        <w:vertAlign w:val="subscript"/>
      </w:rPr>
    </w:pPr>
    <w:r w:rsidRPr="008542E6">
      <w:rPr>
        <w:vertAlign w:val="subscript"/>
      </w:rPr>
      <w:t>Copyright 2016 Nathan Pocock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4BD" w:rsidRPr="008542E6" w:rsidRDefault="00B964BD">
    <w:pPr>
      <w:pStyle w:val="Footer"/>
      <w:rPr>
        <w:vertAlign w:val="subscript"/>
      </w:rPr>
    </w:pPr>
    <w:r w:rsidRPr="008542E6">
      <w:rPr>
        <w:vertAlign w:val="subscript"/>
      </w:rPr>
      <w:t>Copyright 2016 Nathan Pocock</w: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4BD" w:rsidRPr="008542E6" w:rsidRDefault="00B964BD" w:rsidP="004E1302">
    <w:pPr>
      <w:pStyle w:val="Footer"/>
      <w:tabs>
        <w:tab w:val="clear" w:pos="4680"/>
        <w:tab w:val="clear" w:pos="5400"/>
        <w:tab w:val="clear" w:pos="9360"/>
        <w:tab w:val="clear" w:pos="10800"/>
        <w:tab w:val="left" w:pos="2880"/>
        <w:tab w:val="center" w:pos="7200"/>
        <w:tab w:val="right" w:pos="14400"/>
      </w:tabs>
      <w:rPr>
        <w:vertAlign w:val="subscript"/>
      </w:rPr>
    </w:pPr>
    <w:r w:rsidRPr="008542E6">
      <w:rPr>
        <w:vertAlign w:val="subscript"/>
      </w:rPr>
      <w:t>Copyright 2016 Nathan Pocock</w:t>
    </w:r>
    <w:r>
      <w:rPr>
        <w:vertAlign w:val="subscript"/>
      </w:rPr>
      <w:tab/>
      <w:t xml:space="preserve">Status: </w:t>
    </w:r>
    <w:r w:rsidR="001054B0">
      <w:rPr>
        <w:highlight w:val="green"/>
        <w:vertAlign w:val="subscript"/>
      </w:rPr>
      <w:t>OK</w:t>
    </w:r>
    <w:r>
      <w:rPr>
        <w:vertAlign w:val="subscript"/>
      </w:rPr>
      <w:t xml:space="preserve">, </w:t>
    </w:r>
    <w:r w:rsidRPr="004E1302">
      <w:rPr>
        <w:highlight w:val="yellow"/>
        <w:vertAlign w:val="subscript"/>
      </w:rPr>
      <w:t>Partial</w:t>
    </w:r>
    <w:r>
      <w:rPr>
        <w:vertAlign w:val="subscript"/>
      </w:rPr>
      <w:t xml:space="preserve">, </w:t>
    </w:r>
    <w:r w:rsidR="001054B0">
      <w:rPr>
        <w:highlight w:val="red"/>
        <w:vertAlign w:val="subscript"/>
      </w:rPr>
      <w:t>FAIL</w:t>
    </w:r>
    <w:r>
      <w:rPr>
        <w:vertAlign w:val="subscript"/>
      </w:rPr>
      <w:tab/>
    </w:r>
    <w:r>
      <w:rPr>
        <w:vertAlign w:val="subscript"/>
      </w:rPr>
      <w:tab/>
    </w:r>
    <w:r w:rsidRPr="00FC0050">
      <w:rPr>
        <w:vertAlign w:val="subscript"/>
      </w:rPr>
      <w:fldChar w:fldCharType="begin"/>
    </w:r>
    <w:r w:rsidRPr="00FC0050">
      <w:rPr>
        <w:vertAlign w:val="subscript"/>
      </w:rPr>
      <w:instrText xml:space="preserve"> PAGE   \* MERGEFORMAT </w:instrText>
    </w:r>
    <w:r w:rsidRPr="00FC0050">
      <w:rPr>
        <w:vertAlign w:val="subscript"/>
      </w:rPr>
      <w:fldChar w:fldCharType="separate"/>
    </w:r>
    <w:r w:rsidR="00F507BE">
      <w:rPr>
        <w:noProof/>
        <w:vertAlign w:val="subscript"/>
      </w:rPr>
      <w:t>7</w:t>
    </w:r>
    <w:r w:rsidRPr="00FC0050">
      <w:rPr>
        <w:noProof/>
        <w:vertAlign w:val="subscrip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56DA" w:rsidRDefault="007856DA" w:rsidP="000D7A6E">
      <w:r>
        <w:separator/>
      </w:r>
    </w:p>
  </w:footnote>
  <w:footnote w:type="continuationSeparator" w:id="0">
    <w:p w:rsidR="007856DA" w:rsidRDefault="007856DA" w:rsidP="000D7A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4BD" w:rsidRDefault="007856DA" w:rsidP="00645AD5">
    <w:pPr>
      <w:pBdr>
        <w:bottom w:val="single" w:sz="4" w:space="1" w:color="auto"/>
      </w:pBdr>
      <w:ind w:firstLine="0"/>
    </w:pPr>
    <w:sdt>
      <w:sdtPr>
        <w:alias w:val="Company"/>
        <w:tag w:val=""/>
        <w:id w:val="761260446"/>
        <w:placeholder>
          <w:docPart w:val="64BBB4D0409145B486E4F616DBB8CEF5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r w:rsidR="00B964BD">
          <w:t>NP Factory, Ltd.</w:t>
        </w:r>
      </w:sdtContent>
    </w:sdt>
    <w:r w:rsidR="00B964BD">
      <w:tab/>
    </w:r>
    <w:r w:rsidR="00B964BD">
      <w:tab/>
    </w:r>
    <w:sdt>
      <w:sdtPr>
        <w:alias w:val="Title"/>
        <w:tag w:val=""/>
        <w:id w:val="-1023854302"/>
        <w:placeholder>
          <w:docPart w:val="048A22A0C1CC40449C3A62DCF3CE3F64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B964BD">
          <w:t>Industrial Information Security Management System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4BD" w:rsidRDefault="007856DA" w:rsidP="00645AD5">
    <w:pPr>
      <w:pStyle w:val="Header"/>
      <w:pBdr>
        <w:bottom w:val="single" w:sz="4" w:space="1" w:color="auto"/>
      </w:pBdr>
      <w:tabs>
        <w:tab w:val="clear" w:pos="4680"/>
        <w:tab w:val="clear" w:pos="9360"/>
      </w:tabs>
      <w:ind w:firstLine="0"/>
    </w:pPr>
    <w:sdt>
      <w:sdtPr>
        <w:alias w:val="Title"/>
        <w:tag w:val=""/>
        <w:id w:val="545183660"/>
        <w:placeholder>
          <w:docPart w:val="F3B15E782839427BB2DBEC5262E991DD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B964BD">
          <w:t>Industrial Information Security Management System</w:t>
        </w:r>
      </w:sdtContent>
    </w:sdt>
    <w:r w:rsidR="00B964BD">
      <w:tab/>
    </w:r>
    <w:r w:rsidR="00B964BD">
      <w:tab/>
    </w:r>
    <w:sdt>
      <w:sdtPr>
        <w:alias w:val="Subject"/>
        <w:tag w:val=""/>
        <w:id w:val="1358393808"/>
        <w:placeholder>
          <w:docPart w:val="30F9F7E03B264F8FBCC0832057913230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3D3CAB">
          <w:t>Internal Audit Checklist</w:t>
        </w:r>
      </w:sdtContent>
    </w:sdt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4BD" w:rsidRPr="00FC0050" w:rsidRDefault="007856DA" w:rsidP="00645AD5">
    <w:pPr>
      <w:pBdr>
        <w:bottom w:val="single" w:sz="4" w:space="1" w:color="auto"/>
      </w:pBdr>
      <w:ind w:firstLine="0"/>
      <w:rPr>
        <w:sz w:val="18"/>
      </w:rPr>
    </w:pPr>
    <w:sdt>
      <w:sdtPr>
        <w:rPr>
          <w:sz w:val="18"/>
        </w:rPr>
        <w:alias w:val="Company"/>
        <w:tag w:val=""/>
        <w:id w:val="-192229878"/>
        <w:placeholder>
          <w:docPart w:val="C4C711F4B5DC49E98CC5DF2C3711BA51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r w:rsidR="00B964BD" w:rsidRPr="00FC0050">
          <w:rPr>
            <w:sz w:val="18"/>
          </w:rPr>
          <w:t>NP Factory, Ltd.</w:t>
        </w:r>
      </w:sdtContent>
    </w:sdt>
    <w:r w:rsidR="00B964BD" w:rsidRPr="00FC0050">
      <w:rPr>
        <w:sz w:val="18"/>
      </w:rPr>
      <w:tab/>
    </w:r>
    <w:r w:rsidR="00B964BD" w:rsidRPr="00FC0050">
      <w:rPr>
        <w:sz w:val="18"/>
      </w:rPr>
      <w:tab/>
    </w:r>
    <w:sdt>
      <w:sdtPr>
        <w:rPr>
          <w:sz w:val="18"/>
        </w:rPr>
        <w:alias w:val="Title"/>
        <w:tag w:val=""/>
        <w:id w:val="-1206779477"/>
        <w:placeholder>
          <w:docPart w:val="511F99150A904E279F115002DAEFD413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B964BD" w:rsidRPr="00FC0050">
          <w:rPr>
            <w:sz w:val="18"/>
          </w:rPr>
          <w:t>Industrial Information Security Management System</w:t>
        </w:r>
      </w:sdtContent>
    </w:sdt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4BD" w:rsidRDefault="007856DA" w:rsidP="00645AD5">
    <w:pPr>
      <w:pStyle w:val="Header"/>
      <w:pBdr>
        <w:bottom w:val="single" w:sz="4" w:space="1" w:color="auto"/>
      </w:pBdr>
      <w:tabs>
        <w:tab w:val="clear" w:pos="4680"/>
        <w:tab w:val="clear" w:pos="9360"/>
      </w:tabs>
      <w:ind w:firstLine="0"/>
    </w:pPr>
    <w:sdt>
      <w:sdtPr>
        <w:alias w:val="Title"/>
        <w:tag w:val=""/>
        <w:id w:val="1022363757"/>
        <w:placeholder>
          <w:docPart w:val="26957B827D7F4F10BAC9F607CF906BE0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B964BD">
          <w:t>Industrial Information Security Management System</w:t>
        </w:r>
      </w:sdtContent>
    </w:sdt>
    <w:r w:rsidR="00B964BD">
      <w:tab/>
    </w:r>
    <w:r w:rsidR="00B964BD">
      <w:tab/>
    </w:r>
    <w:sdt>
      <w:sdtPr>
        <w:alias w:val="Subject"/>
        <w:tag w:val=""/>
        <w:id w:val="-2035720932"/>
        <w:placeholder>
          <w:docPart w:val="094D20BAF7854DCB90182CEFCE1470F1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3D3CAB">
          <w:t>Internal Audit Checklist</w:t>
        </w:r>
      </w:sdtContent>
    </w:sdt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4BD" w:rsidRDefault="00B964BD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4BD" w:rsidRPr="00FC0050" w:rsidRDefault="007856DA" w:rsidP="00660A83">
    <w:pPr>
      <w:pBdr>
        <w:bottom w:val="single" w:sz="4" w:space="1" w:color="auto"/>
      </w:pBdr>
      <w:ind w:firstLine="0"/>
      <w:rPr>
        <w:sz w:val="18"/>
      </w:rPr>
    </w:pPr>
    <w:sdt>
      <w:sdtPr>
        <w:rPr>
          <w:sz w:val="18"/>
        </w:rPr>
        <w:id w:val="411210402"/>
        <w:docPartObj>
          <w:docPartGallery w:val="Watermarks"/>
          <w:docPartUnique/>
        </w:docPartObj>
      </w:sdtPr>
      <w:sdtEndPr/>
      <w:sdtContent>
        <w:r>
          <w:rPr>
            <w:noProof/>
            <w:sz w:val="18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28478265" o:spid="_x0000_s2049" type="#_x0000_t136" style="position:absolute;margin-left:0;margin-top:0;width:571.05pt;height:190.3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Arial&quot;;font-size:1pt" string="DELETE"/>
              <w10:wrap anchorx="margin" anchory="margin"/>
            </v:shape>
          </w:pict>
        </w:r>
      </w:sdtContent>
    </w:sdt>
    <w:sdt>
      <w:sdtPr>
        <w:rPr>
          <w:sz w:val="18"/>
        </w:rPr>
        <w:alias w:val="Company"/>
        <w:tag w:val=""/>
        <w:id w:val="1126589078"/>
        <w:placeholder>
          <w:docPart w:val="7B73EE9B1B8943CDAC506FF72429A37A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r w:rsidR="00B964BD" w:rsidRPr="00FC0050">
          <w:rPr>
            <w:sz w:val="18"/>
          </w:rPr>
          <w:t>NP Factory, Ltd.</w:t>
        </w:r>
      </w:sdtContent>
    </w:sdt>
    <w:r w:rsidR="00B964BD" w:rsidRPr="00FC0050">
      <w:rPr>
        <w:sz w:val="18"/>
      </w:rPr>
      <w:tab/>
    </w:r>
    <w:r w:rsidR="00B964BD" w:rsidRPr="00FC0050">
      <w:rPr>
        <w:sz w:val="18"/>
      </w:rPr>
      <w:tab/>
    </w:r>
    <w:sdt>
      <w:sdtPr>
        <w:rPr>
          <w:sz w:val="18"/>
        </w:rPr>
        <w:alias w:val="Title"/>
        <w:tag w:val=""/>
        <w:id w:val="1862477371"/>
        <w:placeholder>
          <w:docPart w:val="038178B7C60C434FBCC6259380C55CC6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B964BD" w:rsidRPr="00FC0050">
          <w:rPr>
            <w:sz w:val="18"/>
          </w:rPr>
          <w:t>Industrial Information Security Management System</w:t>
        </w:r>
      </w:sdtContent>
    </w:sdt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4BD" w:rsidRPr="00FC0050" w:rsidRDefault="007856DA" w:rsidP="00FC0050">
    <w:pPr>
      <w:pBdr>
        <w:bottom w:val="single" w:sz="4" w:space="1" w:color="auto"/>
      </w:pBdr>
      <w:tabs>
        <w:tab w:val="clear" w:pos="5400"/>
        <w:tab w:val="clear" w:pos="10800"/>
        <w:tab w:val="center" w:pos="7200"/>
        <w:tab w:val="right" w:pos="14400"/>
      </w:tabs>
      <w:ind w:firstLine="0"/>
      <w:rPr>
        <w:sz w:val="18"/>
      </w:rPr>
    </w:pPr>
    <w:sdt>
      <w:sdtPr>
        <w:rPr>
          <w:sz w:val="18"/>
        </w:rPr>
        <w:alias w:val="Company"/>
        <w:tag w:val=""/>
        <w:id w:val="-2124219620"/>
        <w:placeholder>
          <w:docPart w:val="CB7928BB46EF4F12BA72986FFA592F5F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r w:rsidR="00B964BD" w:rsidRPr="00FC0050">
          <w:rPr>
            <w:sz w:val="18"/>
          </w:rPr>
          <w:t>NP Factory, Ltd.</w:t>
        </w:r>
      </w:sdtContent>
    </w:sdt>
    <w:r w:rsidR="00B964BD" w:rsidRPr="00FC0050">
      <w:rPr>
        <w:sz w:val="18"/>
      </w:rPr>
      <w:tab/>
    </w:r>
    <w:r w:rsidR="00B964BD" w:rsidRPr="00FC0050">
      <w:rPr>
        <w:sz w:val="18"/>
      </w:rPr>
      <w:tab/>
    </w:r>
    <w:sdt>
      <w:sdtPr>
        <w:rPr>
          <w:sz w:val="18"/>
        </w:rPr>
        <w:alias w:val="Title"/>
        <w:tag w:val=""/>
        <w:id w:val="-576357334"/>
        <w:placeholder>
          <w:docPart w:val="7A74421AF84B4DB99842352D09BA2AA2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B964BD" w:rsidRPr="00FC0050">
          <w:rPr>
            <w:sz w:val="18"/>
          </w:rPr>
          <w:t>Industrial Information Security Management System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8CB0C4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4E82BC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D226D2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61C4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8F8D9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DB63E2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C2AAC1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465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194C4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66194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0C57683"/>
    <w:multiLevelType w:val="hybridMultilevel"/>
    <w:tmpl w:val="B2AAC484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11" w15:restartNumberingAfterBreak="0">
    <w:nsid w:val="2A3E4313"/>
    <w:multiLevelType w:val="hybridMultilevel"/>
    <w:tmpl w:val="88E06722"/>
    <w:lvl w:ilvl="0" w:tplc="3E9C52B0">
      <w:start w:val="1"/>
      <w:numFmt w:val="bullet"/>
      <w:lvlText w:val=""/>
      <w:lvlJc w:val="left"/>
      <w:pPr>
        <w:ind w:left="648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12" w15:restartNumberingAfterBreak="0">
    <w:nsid w:val="3F056EB4"/>
    <w:multiLevelType w:val="multilevel"/>
    <w:tmpl w:val="05ECA3E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52A266C9"/>
    <w:multiLevelType w:val="hybridMultilevel"/>
    <w:tmpl w:val="2CAADA48"/>
    <w:lvl w:ilvl="0" w:tplc="185A730C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4" w15:restartNumberingAfterBreak="0">
    <w:nsid w:val="571B78F6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4"/>
  </w:num>
  <w:num w:numId="2">
    <w:abstractNumId w:val="12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0"/>
  </w:num>
  <w:num w:numId="14">
    <w:abstractNumId w:val="13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evenAndOddHeaders/>
  <w:characterSpacingControl w:val="doNotCompress"/>
  <w:savePreviewPicture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810"/>
    <w:rsid w:val="0002580E"/>
    <w:rsid w:val="00057426"/>
    <w:rsid w:val="000607EF"/>
    <w:rsid w:val="00061A9C"/>
    <w:rsid w:val="00061FA9"/>
    <w:rsid w:val="0008187C"/>
    <w:rsid w:val="0008795D"/>
    <w:rsid w:val="000A7E46"/>
    <w:rsid w:val="000D7A6E"/>
    <w:rsid w:val="00102ED6"/>
    <w:rsid w:val="00103AE9"/>
    <w:rsid w:val="00105333"/>
    <w:rsid w:val="001054B0"/>
    <w:rsid w:val="00135730"/>
    <w:rsid w:val="00171178"/>
    <w:rsid w:val="0019533E"/>
    <w:rsid w:val="001A2524"/>
    <w:rsid w:val="001B1ACB"/>
    <w:rsid w:val="001B74EB"/>
    <w:rsid w:val="001E7376"/>
    <w:rsid w:val="001F025A"/>
    <w:rsid w:val="001F432D"/>
    <w:rsid w:val="001F72E6"/>
    <w:rsid w:val="00226FCA"/>
    <w:rsid w:val="00227FEA"/>
    <w:rsid w:val="00236DFA"/>
    <w:rsid w:val="00264D1B"/>
    <w:rsid w:val="002715D1"/>
    <w:rsid w:val="00280D1D"/>
    <w:rsid w:val="002A544D"/>
    <w:rsid w:val="002F240B"/>
    <w:rsid w:val="0031571A"/>
    <w:rsid w:val="00320209"/>
    <w:rsid w:val="00346AAD"/>
    <w:rsid w:val="00354C15"/>
    <w:rsid w:val="003560DD"/>
    <w:rsid w:val="00370B09"/>
    <w:rsid w:val="00384960"/>
    <w:rsid w:val="00396518"/>
    <w:rsid w:val="003D3CAB"/>
    <w:rsid w:val="003D419B"/>
    <w:rsid w:val="003E1269"/>
    <w:rsid w:val="003E138D"/>
    <w:rsid w:val="003F044B"/>
    <w:rsid w:val="003F4A77"/>
    <w:rsid w:val="004564E6"/>
    <w:rsid w:val="00473C78"/>
    <w:rsid w:val="00476E77"/>
    <w:rsid w:val="00492CE4"/>
    <w:rsid w:val="004D4809"/>
    <w:rsid w:val="004E071D"/>
    <w:rsid w:val="004E1302"/>
    <w:rsid w:val="004F06FB"/>
    <w:rsid w:val="00505685"/>
    <w:rsid w:val="005158AF"/>
    <w:rsid w:val="005277BA"/>
    <w:rsid w:val="00587249"/>
    <w:rsid w:val="00592872"/>
    <w:rsid w:val="005A3810"/>
    <w:rsid w:val="005B5B32"/>
    <w:rsid w:val="005F04BE"/>
    <w:rsid w:val="0060184B"/>
    <w:rsid w:val="00637CF0"/>
    <w:rsid w:val="00645AD5"/>
    <w:rsid w:val="00660A83"/>
    <w:rsid w:val="00666EE7"/>
    <w:rsid w:val="00685AA3"/>
    <w:rsid w:val="006B283E"/>
    <w:rsid w:val="006C466B"/>
    <w:rsid w:val="006D22E4"/>
    <w:rsid w:val="006D5B3D"/>
    <w:rsid w:val="006E7E1A"/>
    <w:rsid w:val="006F6715"/>
    <w:rsid w:val="00705BD0"/>
    <w:rsid w:val="00740E17"/>
    <w:rsid w:val="0076239B"/>
    <w:rsid w:val="007856DA"/>
    <w:rsid w:val="007B36D3"/>
    <w:rsid w:val="007C5124"/>
    <w:rsid w:val="007F7053"/>
    <w:rsid w:val="007F7842"/>
    <w:rsid w:val="00812B46"/>
    <w:rsid w:val="0084629E"/>
    <w:rsid w:val="008542E6"/>
    <w:rsid w:val="008D27E6"/>
    <w:rsid w:val="008F3AD3"/>
    <w:rsid w:val="00933820"/>
    <w:rsid w:val="0094291D"/>
    <w:rsid w:val="009B2480"/>
    <w:rsid w:val="009C7D54"/>
    <w:rsid w:val="009D0D1A"/>
    <w:rsid w:val="009E67EA"/>
    <w:rsid w:val="009F2513"/>
    <w:rsid w:val="00A02BEE"/>
    <w:rsid w:val="00A1193F"/>
    <w:rsid w:val="00A51C16"/>
    <w:rsid w:val="00A54693"/>
    <w:rsid w:val="00A86F0D"/>
    <w:rsid w:val="00AA15D2"/>
    <w:rsid w:val="00AE1963"/>
    <w:rsid w:val="00B10852"/>
    <w:rsid w:val="00B127A4"/>
    <w:rsid w:val="00B14F40"/>
    <w:rsid w:val="00B80AD7"/>
    <w:rsid w:val="00B964BD"/>
    <w:rsid w:val="00BA03F6"/>
    <w:rsid w:val="00BB4EF0"/>
    <w:rsid w:val="00BE7D18"/>
    <w:rsid w:val="00C6206D"/>
    <w:rsid w:val="00C73040"/>
    <w:rsid w:val="00C7353E"/>
    <w:rsid w:val="00C95F4E"/>
    <w:rsid w:val="00CB2790"/>
    <w:rsid w:val="00CC762F"/>
    <w:rsid w:val="00D25A9E"/>
    <w:rsid w:val="00D42C87"/>
    <w:rsid w:val="00D563FB"/>
    <w:rsid w:val="00D9140D"/>
    <w:rsid w:val="00DA0A69"/>
    <w:rsid w:val="00E031C5"/>
    <w:rsid w:val="00E15E5A"/>
    <w:rsid w:val="00E320A2"/>
    <w:rsid w:val="00E50CC8"/>
    <w:rsid w:val="00E7561A"/>
    <w:rsid w:val="00EA602B"/>
    <w:rsid w:val="00EA73CD"/>
    <w:rsid w:val="00ED3E9A"/>
    <w:rsid w:val="00F16DEF"/>
    <w:rsid w:val="00F22978"/>
    <w:rsid w:val="00F507BE"/>
    <w:rsid w:val="00F564DB"/>
    <w:rsid w:val="00F62A39"/>
    <w:rsid w:val="00F670BD"/>
    <w:rsid w:val="00F838EA"/>
    <w:rsid w:val="00FB4F4C"/>
    <w:rsid w:val="00FC0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2D7EBAE"/>
  <w15:chartTrackingRefBased/>
  <w15:docId w15:val="{3A646E5A-0BCE-4135-90FA-C5C2FA4D4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B4F4C"/>
    <w:pPr>
      <w:tabs>
        <w:tab w:val="center" w:pos="5400"/>
        <w:tab w:val="right" w:pos="10800"/>
      </w:tabs>
      <w:spacing w:before="240" w:after="120" w:line="360" w:lineRule="auto"/>
      <w:ind w:firstLine="288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2B46"/>
    <w:pPr>
      <w:keepNext/>
      <w:keepLines/>
      <w:numPr>
        <w:numId w:val="2"/>
      </w:numPr>
      <w:suppressLineNumbers/>
      <w:pBdr>
        <w:top w:val="single" w:sz="48" w:space="12" w:color="auto"/>
      </w:pBdr>
      <w:shd w:val="clear" w:color="auto" w:fill="9CC2E5" w:themeFill="accent1" w:themeFillTint="99"/>
      <w:tabs>
        <w:tab w:val="clear" w:pos="5400"/>
        <w:tab w:val="clear" w:pos="10800"/>
      </w:tabs>
      <w:spacing w:after="0"/>
      <w:ind w:left="450" w:hanging="45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37CF0"/>
    <w:pPr>
      <w:keepNext/>
      <w:keepLines/>
      <w:numPr>
        <w:ilvl w:val="1"/>
        <w:numId w:val="1"/>
      </w:numPr>
      <w:suppressLineNumber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7CF0"/>
    <w:pPr>
      <w:keepNext/>
      <w:keepLines/>
      <w:numPr>
        <w:ilvl w:val="2"/>
        <w:numId w:val="1"/>
      </w:numPr>
      <w:suppressLineNumber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37CF0"/>
    <w:pPr>
      <w:keepNext/>
      <w:keepLines/>
      <w:numPr>
        <w:ilvl w:val="3"/>
        <w:numId w:val="1"/>
      </w:numPr>
      <w:suppressLineNumber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37CF0"/>
    <w:pPr>
      <w:keepNext/>
      <w:keepLines/>
      <w:numPr>
        <w:ilvl w:val="4"/>
        <w:numId w:val="1"/>
      </w:numPr>
      <w:suppressLineNumber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2B46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2B46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2B46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2B46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3A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3AD3"/>
  </w:style>
  <w:style w:type="paragraph" w:styleId="Footer">
    <w:name w:val="footer"/>
    <w:basedOn w:val="Normal"/>
    <w:link w:val="FooterChar"/>
    <w:uiPriority w:val="99"/>
    <w:unhideWhenUsed/>
    <w:rsid w:val="008F3A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3AD3"/>
  </w:style>
  <w:style w:type="character" w:styleId="PlaceholderText">
    <w:name w:val="Placeholder Text"/>
    <w:basedOn w:val="DefaultParagraphFont"/>
    <w:uiPriority w:val="99"/>
    <w:semiHidden/>
    <w:rsid w:val="000D7A6E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102ED6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933820"/>
    <w:pPr>
      <w:spacing w:before="360" w:after="24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38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2B46"/>
    <w:pPr>
      <w:keepNext/>
      <w:numPr>
        <w:ilvl w:val="1"/>
      </w:numPr>
      <w:spacing w:after="160"/>
      <w:ind w:firstLine="288"/>
    </w:pPr>
    <w:rPr>
      <w:rFonts w:eastAsiaTheme="minorEastAsia"/>
      <w:b/>
      <w:color w:val="5A5A5A" w:themeColor="text1" w:themeTint="A5"/>
      <w:spacing w:val="15"/>
      <w:sz w:val="32"/>
    </w:rPr>
  </w:style>
  <w:style w:type="character" w:customStyle="1" w:styleId="SubtitleChar">
    <w:name w:val="Subtitle Char"/>
    <w:basedOn w:val="DefaultParagraphFont"/>
    <w:link w:val="Subtitle"/>
    <w:uiPriority w:val="11"/>
    <w:rsid w:val="00812B46"/>
    <w:rPr>
      <w:rFonts w:ascii="Arial" w:eastAsiaTheme="minorEastAsia" w:hAnsi="Arial"/>
      <w:b/>
      <w:color w:val="5A5A5A" w:themeColor="text1" w:themeTint="A5"/>
      <w:spacing w:val="15"/>
      <w:sz w:val="32"/>
    </w:rPr>
  </w:style>
  <w:style w:type="character" w:customStyle="1" w:styleId="Heading1Char">
    <w:name w:val="Heading 1 Char"/>
    <w:basedOn w:val="DefaultParagraphFont"/>
    <w:link w:val="Heading1"/>
    <w:uiPriority w:val="9"/>
    <w:rsid w:val="00812B46"/>
    <w:rPr>
      <w:rFonts w:asciiTheme="majorHAnsi" w:eastAsiaTheme="majorEastAsia" w:hAnsiTheme="majorHAnsi" w:cstheme="majorBidi"/>
      <w:color w:val="2E74B5" w:themeColor="accent1" w:themeShade="BF"/>
      <w:sz w:val="32"/>
      <w:szCs w:val="32"/>
      <w:shd w:val="clear" w:color="auto" w:fill="9CC2E5" w:themeFill="accent1" w:themeFillTint="99"/>
    </w:rPr>
  </w:style>
  <w:style w:type="paragraph" w:styleId="TOCHeading">
    <w:name w:val="TOC Heading"/>
    <w:basedOn w:val="Heading1"/>
    <w:next w:val="Normal"/>
    <w:uiPriority w:val="39"/>
    <w:unhideWhenUsed/>
    <w:qFormat/>
    <w:rsid w:val="001E7376"/>
    <w:pPr>
      <w:spacing w:line="259" w:lineRule="auto"/>
      <w:outlineLvl w:val="9"/>
    </w:pPr>
  </w:style>
  <w:style w:type="table" w:styleId="TableGrid">
    <w:name w:val="Table Grid"/>
    <w:basedOn w:val="TableNormal"/>
    <w:uiPriority w:val="39"/>
    <w:rsid w:val="001E73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1E737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3">
    <w:name w:val="Grid Table 4 Accent 3"/>
    <w:basedOn w:val="TableNormal"/>
    <w:uiPriority w:val="49"/>
    <w:rsid w:val="001E7376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3-Accent5">
    <w:name w:val="Grid Table 3 Accent 5"/>
    <w:basedOn w:val="TableNormal"/>
    <w:uiPriority w:val="48"/>
    <w:rsid w:val="001E737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4-Accent5">
    <w:name w:val="Grid Table 4 Accent 5"/>
    <w:basedOn w:val="TableNormal"/>
    <w:uiPriority w:val="49"/>
    <w:rsid w:val="001E737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135730"/>
    <w:pPr>
      <w:tabs>
        <w:tab w:val="clear" w:pos="5400"/>
        <w:tab w:val="clear" w:pos="10800"/>
      </w:tabs>
      <w:spacing w:after="100"/>
    </w:pPr>
  </w:style>
  <w:style w:type="table" w:styleId="PlainTable4">
    <w:name w:val="Plain Table 4"/>
    <w:basedOn w:val="TableNormal"/>
    <w:uiPriority w:val="44"/>
    <w:rsid w:val="00354C1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354C1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637CF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637CF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637CF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637CF0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TOC2">
    <w:name w:val="toc 2"/>
    <w:basedOn w:val="Normal"/>
    <w:next w:val="Normal"/>
    <w:autoRedefine/>
    <w:uiPriority w:val="39"/>
    <w:unhideWhenUsed/>
    <w:rsid w:val="00F670BD"/>
    <w:pPr>
      <w:tabs>
        <w:tab w:val="clear" w:pos="5400"/>
        <w:tab w:val="clear" w:pos="10800"/>
      </w:tabs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670BD"/>
    <w:pPr>
      <w:tabs>
        <w:tab w:val="clear" w:pos="5400"/>
        <w:tab w:val="clear" w:pos="10800"/>
      </w:tabs>
      <w:spacing w:after="100"/>
      <w:ind w:left="440"/>
    </w:pPr>
  </w:style>
  <w:style w:type="character" w:customStyle="1" w:styleId="Heading6Char">
    <w:name w:val="Heading 6 Char"/>
    <w:basedOn w:val="DefaultParagraphFont"/>
    <w:link w:val="Heading6"/>
    <w:uiPriority w:val="9"/>
    <w:semiHidden/>
    <w:rsid w:val="00812B4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2B4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2B4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2B4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LineNumber">
    <w:name w:val="line number"/>
    <w:basedOn w:val="DefaultParagraphFont"/>
    <w:uiPriority w:val="99"/>
    <w:semiHidden/>
    <w:unhideWhenUsed/>
    <w:rsid w:val="00637CF0"/>
  </w:style>
  <w:style w:type="paragraph" w:customStyle="1" w:styleId="Picture">
    <w:name w:val="Picture"/>
    <w:basedOn w:val="Normal"/>
    <w:qFormat/>
    <w:rsid w:val="00FB4F4C"/>
    <w:pPr>
      <w:keepNext/>
      <w:spacing w:before="0" w:after="0"/>
      <w:jc w:val="center"/>
    </w:pPr>
  </w:style>
  <w:style w:type="paragraph" w:styleId="Caption">
    <w:name w:val="caption"/>
    <w:basedOn w:val="Normal"/>
    <w:next w:val="Normal"/>
    <w:uiPriority w:val="35"/>
    <w:unhideWhenUsed/>
    <w:qFormat/>
    <w:rsid w:val="00370B09"/>
    <w:pPr>
      <w:spacing w:before="0" w:after="0" w:line="240" w:lineRule="auto"/>
      <w:jc w:val="center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660A83"/>
    <w:pPr>
      <w:tabs>
        <w:tab w:val="clear" w:pos="5400"/>
        <w:tab w:val="clear" w:pos="10800"/>
      </w:tabs>
      <w:spacing w:after="0"/>
    </w:pPr>
  </w:style>
  <w:style w:type="paragraph" w:styleId="ListParagraph">
    <w:name w:val="List Paragraph"/>
    <w:basedOn w:val="Normal"/>
    <w:uiPriority w:val="34"/>
    <w:qFormat/>
    <w:rsid w:val="00346AAD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1F72E6"/>
    <w:pPr>
      <w:spacing w:before="0"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F72E6"/>
    <w:rPr>
      <w:rFonts w:ascii="Arial" w:hAnsi="Arial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F72E6"/>
    <w:rPr>
      <w:vertAlign w:val="superscript"/>
    </w:rPr>
  </w:style>
  <w:style w:type="table" w:styleId="GridTable5Dark-Accent5">
    <w:name w:val="Grid Table 5 Dark Accent 5"/>
    <w:basedOn w:val="TableNormal"/>
    <w:uiPriority w:val="50"/>
    <w:rsid w:val="00473C7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26" Type="http://schemas.openxmlformats.org/officeDocument/2006/relationships/footer" Target="footer8.xml"/><Relationship Id="rId3" Type="http://schemas.openxmlformats.org/officeDocument/2006/relationships/styles" Target="styles.xml"/><Relationship Id="rId21" Type="http://schemas.openxmlformats.org/officeDocument/2006/relationships/footer" Target="footer6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5" Type="http://schemas.openxmlformats.org/officeDocument/2006/relationships/header" Target="header7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header" Target="header5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footer" Target="footer7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header" Target="header6.xml"/><Relationship Id="rId28" Type="http://schemas.openxmlformats.org/officeDocument/2006/relationships/glossaryDocument" Target="glossary/document.xml"/><Relationship Id="rId10" Type="http://schemas.openxmlformats.org/officeDocument/2006/relationships/image" Target="CompanyLogo.jpg" TargetMode="Externa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image" Target="CompanyLogo.jpg" TargetMode="External"/><Relationship Id="rId14" Type="http://schemas.openxmlformats.org/officeDocument/2006/relationships/footer" Target="footer2.xml"/><Relationship Id="rId22" Type="http://schemas.openxmlformats.org/officeDocument/2006/relationships/hyperlink" Target="01%20-%20IISMS-CompanyPolicy.docx" TargetMode="External"/><Relationship Id="rId27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than%20pocock\OneDrive\wgu-capstone\templates\Quality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3B15E782839427BB2DBEC5262E991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CF1295-1BA7-4066-B82F-BF48EE402772}"/>
      </w:docPartPr>
      <w:docPartBody>
        <w:p w:rsidR="00A244E4" w:rsidRDefault="00A244E4">
          <w:pPr>
            <w:pStyle w:val="F3B15E782839427BB2DBEC5262E991DD"/>
          </w:pPr>
          <w:r w:rsidRPr="004F49D5">
            <w:rPr>
              <w:rStyle w:val="PlaceholderText"/>
            </w:rPr>
            <w:t>[Title]</w:t>
          </w:r>
        </w:p>
      </w:docPartBody>
    </w:docPart>
    <w:docPart>
      <w:docPartPr>
        <w:name w:val="64BBB4D0409145B486E4F616DBB8CE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CC0AB2-1688-4FCC-ACED-874CE80CC8B3}"/>
      </w:docPartPr>
      <w:docPartBody>
        <w:p w:rsidR="00A244E4" w:rsidRDefault="00A244E4">
          <w:pPr>
            <w:pStyle w:val="64BBB4D0409145B486E4F616DBB8CEF5"/>
          </w:pPr>
          <w:r w:rsidRPr="004F49D5">
            <w:rPr>
              <w:rStyle w:val="PlaceholderText"/>
            </w:rPr>
            <w:t>[Subject]</w:t>
          </w:r>
        </w:p>
      </w:docPartBody>
    </w:docPart>
    <w:docPart>
      <w:docPartPr>
        <w:name w:val="048A22A0C1CC40449C3A62DCF3CE3F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850B53-8884-487D-8380-A20B46D25846}"/>
      </w:docPartPr>
      <w:docPartBody>
        <w:p w:rsidR="00A244E4" w:rsidRDefault="00A244E4">
          <w:pPr>
            <w:pStyle w:val="048A22A0C1CC40449C3A62DCF3CE3F64"/>
          </w:pPr>
          <w:r w:rsidRPr="004F49D5">
            <w:rPr>
              <w:rStyle w:val="PlaceholderText"/>
            </w:rPr>
            <w:t>[Author]</w:t>
          </w:r>
        </w:p>
      </w:docPartBody>
    </w:docPart>
    <w:docPart>
      <w:docPartPr>
        <w:name w:val="30F9F7E03B264F8FBCC08320579132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43D07-4DE3-4C7C-8809-E7EF18E72E19}"/>
      </w:docPartPr>
      <w:docPartBody>
        <w:p w:rsidR="00A244E4" w:rsidRDefault="00A244E4">
          <w:pPr>
            <w:pStyle w:val="30F9F7E03B264F8FBCC0832057913230"/>
          </w:pPr>
          <w:r w:rsidRPr="004F49D5">
            <w:rPr>
              <w:rStyle w:val="PlaceholderText"/>
            </w:rPr>
            <w:t>[Title]</w:t>
          </w:r>
        </w:p>
      </w:docPartBody>
    </w:docPart>
    <w:docPart>
      <w:docPartPr>
        <w:name w:val="616C28146CD546E2A94065E73C8CC1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74DCCE-B223-4E54-B083-296AAD5403C4}"/>
      </w:docPartPr>
      <w:docPartBody>
        <w:p w:rsidR="00A244E4" w:rsidRDefault="00A244E4">
          <w:pPr>
            <w:pStyle w:val="616C28146CD546E2A94065E73C8CC1BC"/>
          </w:pPr>
          <w:r w:rsidRPr="004F49D5">
            <w:rPr>
              <w:rStyle w:val="PlaceholderText"/>
            </w:rPr>
            <w:t>[Subject]</w:t>
          </w:r>
        </w:p>
      </w:docPartBody>
    </w:docPart>
    <w:docPart>
      <w:docPartPr>
        <w:name w:val="EC4D60ACF9454A98B464E7918ACA10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7BCF8-142C-4534-95C2-0127DD1555F6}"/>
      </w:docPartPr>
      <w:docPartBody>
        <w:p w:rsidR="00A244E4" w:rsidRDefault="00A244E4">
          <w:pPr>
            <w:pStyle w:val="EC4D60ACF9454A98B464E7918ACA103F"/>
          </w:pPr>
          <w:r w:rsidRPr="004F49D5">
            <w:rPr>
              <w:rStyle w:val="PlaceholderText"/>
            </w:rPr>
            <w:t>[Author]</w:t>
          </w:r>
        </w:p>
      </w:docPartBody>
    </w:docPart>
    <w:docPart>
      <w:docPartPr>
        <w:name w:val="14AC2647E98940EC9EE53CB9EB5D1F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4DCDB-0481-4C92-AC4D-9D363ABF67DA}"/>
      </w:docPartPr>
      <w:docPartBody>
        <w:p w:rsidR="00A244E4" w:rsidRDefault="00A244E4">
          <w:pPr>
            <w:pStyle w:val="14AC2647E98940EC9EE53CB9EB5D1FBA"/>
          </w:pPr>
          <w:r w:rsidRPr="004F49D5">
            <w:rPr>
              <w:rStyle w:val="PlaceholderText"/>
            </w:rPr>
            <w:t>[Category]</w:t>
          </w:r>
        </w:p>
      </w:docPartBody>
    </w:docPart>
    <w:docPart>
      <w:docPartPr>
        <w:name w:val="17E83994375F47BF94DB94D67DDDB3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875703-24E9-4F3D-A1F7-4AC4B690B54C}"/>
      </w:docPartPr>
      <w:docPartBody>
        <w:p w:rsidR="00A244E4" w:rsidRDefault="00A244E4">
          <w:pPr>
            <w:pStyle w:val="17E83994375F47BF94DB94D67DDDB33A"/>
          </w:pPr>
          <w:r w:rsidRPr="004F49D5">
            <w:rPr>
              <w:rStyle w:val="PlaceholderText"/>
            </w:rPr>
            <w:t>[Company]</w:t>
          </w:r>
        </w:p>
      </w:docPartBody>
    </w:docPart>
    <w:docPart>
      <w:docPartPr>
        <w:name w:val="40639BDEEB364DC98A0FB54FE2E3D7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1761C1-A3A2-4E96-8375-4453C0BDE4FA}"/>
      </w:docPartPr>
      <w:docPartBody>
        <w:p w:rsidR="00A244E4" w:rsidRDefault="00A244E4">
          <w:pPr>
            <w:pStyle w:val="40639BDEEB364DC98A0FB54FE2E3D734"/>
          </w:pPr>
          <w:r w:rsidRPr="004F49D5">
            <w:rPr>
              <w:rStyle w:val="PlaceholderText"/>
            </w:rPr>
            <w:t>[Company Address]</w:t>
          </w:r>
        </w:p>
      </w:docPartBody>
    </w:docPart>
    <w:docPart>
      <w:docPartPr>
        <w:name w:val="697A2E7A29C3442DB779DC0AB19480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A5E1F5-F72C-464B-BE4B-EE2B55302E2D}"/>
      </w:docPartPr>
      <w:docPartBody>
        <w:p w:rsidR="00A244E4" w:rsidRDefault="00A244E4">
          <w:pPr>
            <w:pStyle w:val="697A2E7A29C3442DB779DC0AB194802A"/>
          </w:pPr>
          <w:r w:rsidRPr="004F49D5">
            <w:rPr>
              <w:rStyle w:val="PlaceholderText"/>
            </w:rPr>
            <w:t>[Manager]</w:t>
          </w:r>
        </w:p>
      </w:docPartBody>
    </w:docPart>
    <w:docPart>
      <w:docPartPr>
        <w:name w:val="373E04D4E9E94FE491C0983CC3FA30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9F14E8-2190-44C9-95A6-76CEBE2A8A4C}"/>
      </w:docPartPr>
      <w:docPartBody>
        <w:p w:rsidR="00A244E4" w:rsidRDefault="00A244E4">
          <w:pPr>
            <w:pStyle w:val="373E04D4E9E94FE491C0983CC3FA30CC"/>
          </w:pPr>
          <w:r w:rsidRPr="00DC28C6">
            <w:rPr>
              <w:rStyle w:val="PlaceholderText"/>
            </w:rPr>
            <w:t>[Comments]</w:t>
          </w:r>
        </w:p>
      </w:docPartBody>
    </w:docPart>
    <w:docPart>
      <w:docPartPr>
        <w:name w:val="4B1E0A7524A748AA927339513E3769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428C3F-7BE4-4C06-A4CF-C07686004A65}"/>
      </w:docPartPr>
      <w:docPartBody>
        <w:p w:rsidR="00A244E4" w:rsidRDefault="00A244E4">
          <w:pPr>
            <w:pStyle w:val="4B1E0A7524A748AA927339513E37690E"/>
          </w:pPr>
          <w:r w:rsidRPr="004F49D5">
            <w:rPr>
              <w:rStyle w:val="PlaceholderText"/>
            </w:rPr>
            <w:t>[Author]</w:t>
          </w:r>
        </w:p>
      </w:docPartBody>
    </w:docPart>
    <w:docPart>
      <w:docPartPr>
        <w:name w:val="C4C711F4B5DC49E98CC5DF2C3711BA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5C62B3-9F34-4A97-9D15-A49CE8509E44}"/>
      </w:docPartPr>
      <w:docPartBody>
        <w:p w:rsidR="00A244E4" w:rsidRDefault="00A244E4">
          <w:pPr>
            <w:pStyle w:val="C4C711F4B5DC49E98CC5DF2C3711BA51"/>
          </w:pPr>
          <w:r w:rsidRPr="004F49D5">
            <w:rPr>
              <w:rStyle w:val="PlaceholderText"/>
            </w:rPr>
            <w:t>[Company]</w:t>
          </w:r>
        </w:p>
      </w:docPartBody>
    </w:docPart>
    <w:docPart>
      <w:docPartPr>
        <w:name w:val="511F99150A904E279F115002DAEFD4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937665-F212-4CD4-9702-8929DB0715DB}"/>
      </w:docPartPr>
      <w:docPartBody>
        <w:p w:rsidR="00A244E4" w:rsidRDefault="00A244E4">
          <w:pPr>
            <w:pStyle w:val="511F99150A904E279F115002DAEFD413"/>
          </w:pPr>
          <w:r w:rsidRPr="004F49D5">
            <w:rPr>
              <w:rStyle w:val="PlaceholderText"/>
            </w:rPr>
            <w:t>[Title]</w:t>
          </w:r>
        </w:p>
      </w:docPartBody>
    </w:docPart>
    <w:docPart>
      <w:docPartPr>
        <w:name w:val="26957B827D7F4F10BAC9F607CF906B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FE0BA1-1F02-4EA5-9875-2A3EB655EE84}"/>
      </w:docPartPr>
      <w:docPartBody>
        <w:p w:rsidR="00A244E4" w:rsidRDefault="00A244E4">
          <w:pPr>
            <w:pStyle w:val="26957B827D7F4F10BAC9F607CF906BE0"/>
          </w:pPr>
          <w:r w:rsidRPr="004F49D5">
            <w:rPr>
              <w:rStyle w:val="PlaceholderText"/>
            </w:rPr>
            <w:t>[Title]</w:t>
          </w:r>
        </w:p>
      </w:docPartBody>
    </w:docPart>
    <w:docPart>
      <w:docPartPr>
        <w:name w:val="094D20BAF7854DCB90182CEFCE1470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0D6FF8-8609-4F20-B404-E44E130EC733}"/>
      </w:docPartPr>
      <w:docPartBody>
        <w:p w:rsidR="00A244E4" w:rsidRDefault="00A244E4">
          <w:pPr>
            <w:pStyle w:val="094D20BAF7854DCB90182CEFCE1470F1"/>
          </w:pPr>
          <w:r w:rsidRPr="004F49D5">
            <w:rPr>
              <w:rStyle w:val="PlaceholderText"/>
            </w:rPr>
            <w:t>[Subject]</w:t>
          </w:r>
        </w:p>
      </w:docPartBody>
    </w:docPart>
    <w:docPart>
      <w:docPartPr>
        <w:name w:val="7B73EE9B1B8943CDAC506FF72429A3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807B23-B850-4EFF-89A2-89D5D51520DE}"/>
      </w:docPartPr>
      <w:docPartBody>
        <w:p w:rsidR="00A244E4" w:rsidRDefault="00A244E4" w:rsidP="00A244E4">
          <w:pPr>
            <w:pStyle w:val="7B73EE9B1B8943CDAC506FF72429A37A"/>
          </w:pPr>
          <w:r w:rsidRPr="004F49D5">
            <w:rPr>
              <w:rStyle w:val="PlaceholderText"/>
            </w:rPr>
            <w:t>[Company]</w:t>
          </w:r>
        </w:p>
      </w:docPartBody>
    </w:docPart>
    <w:docPart>
      <w:docPartPr>
        <w:name w:val="038178B7C60C434FBCC6259380C55C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05811B-6463-427C-B0ED-1B00C6B12959}"/>
      </w:docPartPr>
      <w:docPartBody>
        <w:p w:rsidR="00A244E4" w:rsidRDefault="00A244E4" w:rsidP="00A244E4">
          <w:pPr>
            <w:pStyle w:val="038178B7C60C434FBCC6259380C55CC6"/>
          </w:pPr>
          <w:r w:rsidRPr="004F49D5">
            <w:rPr>
              <w:rStyle w:val="PlaceholderText"/>
            </w:rPr>
            <w:t>[Title]</w:t>
          </w:r>
        </w:p>
      </w:docPartBody>
    </w:docPart>
    <w:docPart>
      <w:docPartPr>
        <w:name w:val="CB7928BB46EF4F12BA72986FFA592F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5FD1CB-0875-4A9A-8A2C-7525F911550B}"/>
      </w:docPartPr>
      <w:docPartBody>
        <w:p w:rsidR="00A244E4" w:rsidRDefault="00A244E4" w:rsidP="00A244E4">
          <w:pPr>
            <w:pStyle w:val="CB7928BB46EF4F12BA72986FFA592F5F"/>
          </w:pPr>
          <w:r w:rsidRPr="004F49D5">
            <w:rPr>
              <w:rStyle w:val="PlaceholderText"/>
            </w:rPr>
            <w:t>[Company]</w:t>
          </w:r>
        </w:p>
      </w:docPartBody>
    </w:docPart>
    <w:docPart>
      <w:docPartPr>
        <w:name w:val="7A74421AF84B4DB99842352D09BA2A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6640D5-5EBB-4506-B3F2-6DF1CB51A80C}"/>
      </w:docPartPr>
      <w:docPartBody>
        <w:p w:rsidR="00A244E4" w:rsidRDefault="00A244E4" w:rsidP="00A244E4">
          <w:pPr>
            <w:pStyle w:val="7A74421AF84B4DB99842352D09BA2AA2"/>
          </w:pPr>
          <w:r w:rsidRPr="004F49D5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4E4"/>
    <w:rsid w:val="003A3759"/>
    <w:rsid w:val="006B7C0F"/>
    <w:rsid w:val="00925BEC"/>
    <w:rsid w:val="00A244E4"/>
    <w:rsid w:val="00B259BF"/>
    <w:rsid w:val="00BE2838"/>
    <w:rsid w:val="00F42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B7C0F"/>
    <w:rPr>
      <w:color w:val="808080"/>
    </w:rPr>
  </w:style>
  <w:style w:type="paragraph" w:customStyle="1" w:styleId="F3B15E782839427BB2DBEC5262E991DD">
    <w:name w:val="F3B15E782839427BB2DBEC5262E991DD"/>
  </w:style>
  <w:style w:type="paragraph" w:customStyle="1" w:styleId="64BBB4D0409145B486E4F616DBB8CEF5">
    <w:name w:val="64BBB4D0409145B486E4F616DBB8CEF5"/>
  </w:style>
  <w:style w:type="paragraph" w:customStyle="1" w:styleId="048A22A0C1CC40449C3A62DCF3CE3F64">
    <w:name w:val="048A22A0C1CC40449C3A62DCF3CE3F64"/>
  </w:style>
  <w:style w:type="paragraph" w:customStyle="1" w:styleId="30F9F7E03B264F8FBCC0832057913230">
    <w:name w:val="30F9F7E03B264F8FBCC0832057913230"/>
  </w:style>
  <w:style w:type="paragraph" w:customStyle="1" w:styleId="616C28146CD546E2A94065E73C8CC1BC">
    <w:name w:val="616C28146CD546E2A94065E73C8CC1BC"/>
  </w:style>
  <w:style w:type="paragraph" w:customStyle="1" w:styleId="EC4D60ACF9454A98B464E7918ACA103F">
    <w:name w:val="EC4D60ACF9454A98B464E7918ACA103F"/>
  </w:style>
  <w:style w:type="paragraph" w:customStyle="1" w:styleId="14AC2647E98940EC9EE53CB9EB5D1FBA">
    <w:name w:val="14AC2647E98940EC9EE53CB9EB5D1FBA"/>
  </w:style>
  <w:style w:type="paragraph" w:customStyle="1" w:styleId="17E83994375F47BF94DB94D67DDDB33A">
    <w:name w:val="17E83994375F47BF94DB94D67DDDB33A"/>
  </w:style>
  <w:style w:type="paragraph" w:customStyle="1" w:styleId="40639BDEEB364DC98A0FB54FE2E3D734">
    <w:name w:val="40639BDEEB364DC98A0FB54FE2E3D734"/>
  </w:style>
  <w:style w:type="paragraph" w:customStyle="1" w:styleId="697A2E7A29C3442DB779DC0AB194802A">
    <w:name w:val="697A2E7A29C3442DB779DC0AB194802A"/>
  </w:style>
  <w:style w:type="paragraph" w:customStyle="1" w:styleId="373E04D4E9E94FE491C0983CC3FA30CC">
    <w:name w:val="373E04D4E9E94FE491C0983CC3FA30CC"/>
  </w:style>
  <w:style w:type="paragraph" w:customStyle="1" w:styleId="4B1E0A7524A748AA927339513E37690E">
    <w:name w:val="4B1E0A7524A748AA927339513E37690E"/>
  </w:style>
  <w:style w:type="paragraph" w:customStyle="1" w:styleId="C4C711F4B5DC49E98CC5DF2C3711BA51">
    <w:name w:val="C4C711F4B5DC49E98CC5DF2C3711BA51"/>
  </w:style>
  <w:style w:type="paragraph" w:customStyle="1" w:styleId="511F99150A904E279F115002DAEFD413">
    <w:name w:val="511F99150A904E279F115002DAEFD413"/>
  </w:style>
  <w:style w:type="paragraph" w:customStyle="1" w:styleId="26957B827D7F4F10BAC9F607CF906BE0">
    <w:name w:val="26957B827D7F4F10BAC9F607CF906BE0"/>
  </w:style>
  <w:style w:type="paragraph" w:customStyle="1" w:styleId="094D20BAF7854DCB90182CEFCE1470F1">
    <w:name w:val="094D20BAF7854DCB90182CEFCE1470F1"/>
  </w:style>
  <w:style w:type="paragraph" w:customStyle="1" w:styleId="7B73EE9B1B8943CDAC506FF72429A37A">
    <w:name w:val="7B73EE9B1B8943CDAC506FF72429A37A"/>
    <w:rsid w:val="00A244E4"/>
  </w:style>
  <w:style w:type="paragraph" w:customStyle="1" w:styleId="038178B7C60C434FBCC6259380C55CC6">
    <w:name w:val="038178B7C60C434FBCC6259380C55CC6"/>
    <w:rsid w:val="00A244E4"/>
  </w:style>
  <w:style w:type="paragraph" w:customStyle="1" w:styleId="CB7928BB46EF4F12BA72986FFA592F5F">
    <w:name w:val="CB7928BB46EF4F12BA72986FFA592F5F"/>
    <w:rsid w:val="00A244E4"/>
  </w:style>
  <w:style w:type="paragraph" w:customStyle="1" w:styleId="7A74421AF84B4DB99842352D09BA2AA2">
    <w:name w:val="7A74421AF84B4DB99842352D09BA2AA2"/>
    <w:rsid w:val="00A244E4"/>
  </w:style>
  <w:style w:type="paragraph" w:customStyle="1" w:styleId="8E85CDCF56CB4C6A8E0DE515C5745010">
    <w:name w:val="8E85CDCF56CB4C6A8E0DE515C5745010"/>
    <w:rsid w:val="00A244E4"/>
  </w:style>
  <w:style w:type="paragraph" w:customStyle="1" w:styleId="0F79E70CDDDE42238087F20E21ECF86E">
    <w:name w:val="0F79E70CDDDE42238087F20E21ECF86E"/>
    <w:rsid w:val="00A244E4"/>
  </w:style>
  <w:style w:type="paragraph" w:customStyle="1" w:styleId="9BE699CD76954E6A9DD5D872333B50F7">
    <w:name w:val="9BE699CD76954E6A9DD5D872333B50F7"/>
    <w:rsid w:val="00A244E4"/>
  </w:style>
  <w:style w:type="paragraph" w:customStyle="1" w:styleId="6F3340D27EFD4826A019E79A2821BABB">
    <w:name w:val="6F3340D27EFD4826A019E79A2821BABB"/>
    <w:rsid w:val="00A244E4"/>
  </w:style>
  <w:style w:type="paragraph" w:customStyle="1" w:styleId="B79F6E0C7A28421EB0A8A7C05B9CDF85">
    <w:name w:val="B79F6E0C7A28421EB0A8A7C05B9CDF85"/>
    <w:rsid w:val="00A244E4"/>
  </w:style>
  <w:style w:type="paragraph" w:customStyle="1" w:styleId="C5AEE47173914603B2808D798665C6D8">
    <w:name w:val="C5AEE47173914603B2808D798665C6D8"/>
    <w:rsid w:val="00A244E4"/>
  </w:style>
  <w:style w:type="paragraph" w:customStyle="1" w:styleId="4A0046B97B344783820CDBFE55F565F5">
    <w:name w:val="4A0046B97B344783820CDBFE55F565F5"/>
    <w:rsid w:val="00A244E4"/>
  </w:style>
  <w:style w:type="paragraph" w:customStyle="1" w:styleId="0095591503C44434849BD44908D3C48A">
    <w:name w:val="0095591503C44434849BD44908D3C48A"/>
    <w:rsid w:val="00A244E4"/>
  </w:style>
  <w:style w:type="paragraph" w:customStyle="1" w:styleId="0AF2D9765F554681A3A5AA9D1BBFD708">
    <w:name w:val="0AF2D9765F554681A3A5AA9D1BBFD708"/>
    <w:rsid w:val="00A244E4"/>
  </w:style>
  <w:style w:type="paragraph" w:customStyle="1" w:styleId="2C94046DAA4F48519B2C5748DC565132">
    <w:name w:val="2C94046DAA4F48519B2C5748DC565132"/>
    <w:rsid w:val="00A244E4"/>
  </w:style>
  <w:style w:type="paragraph" w:customStyle="1" w:styleId="0505B5F6706C4BE3AE552127A136181A">
    <w:name w:val="0505B5F6706C4BE3AE552127A136181A"/>
    <w:rsid w:val="00A244E4"/>
  </w:style>
  <w:style w:type="paragraph" w:customStyle="1" w:styleId="E40DF3BC76904F77ADD099E285D882DD">
    <w:name w:val="E40DF3BC76904F77ADD099E285D882DD"/>
    <w:rsid w:val="00A244E4"/>
  </w:style>
  <w:style w:type="paragraph" w:customStyle="1" w:styleId="74A8C5043834452F830FEA06C4D10C37">
    <w:name w:val="74A8C5043834452F830FEA06C4D10C37"/>
    <w:rsid w:val="00A244E4"/>
  </w:style>
  <w:style w:type="paragraph" w:customStyle="1" w:styleId="22A57A26E78B4963804AF13A3C41A74E">
    <w:name w:val="22A57A26E78B4963804AF13A3C41A74E"/>
    <w:rsid w:val="00A244E4"/>
  </w:style>
  <w:style w:type="paragraph" w:customStyle="1" w:styleId="3B02C00CB78A4BA487A1503C862DAC08">
    <w:name w:val="3B02C00CB78A4BA487A1503C862DAC08"/>
    <w:rsid w:val="00A244E4"/>
  </w:style>
  <w:style w:type="paragraph" w:customStyle="1" w:styleId="111893331AFA4273B2A9AEB47D1E9B2D">
    <w:name w:val="111893331AFA4273B2A9AEB47D1E9B2D"/>
    <w:rsid w:val="00A244E4"/>
  </w:style>
  <w:style w:type="paragraph" w:customStyle="1" w:styleId="F083B73BE3FC4A1E93C76F38F9734E49">
    <w:name w:val="F083B73BE3FC4A1E93C76F38F9734E49"/>
    <w:rsid w:val="00A244E4"/>
  </w:style>
  <w:style w:type="paragraph" w:customStyle="1" w:styleId="322849D8D5894E1EA1AF2E5B419CD90A">
    <w:name w:val="322849D8D5894E1EA1AF2E5B419CD90A"/>
    <w:rsid w:val="00A244E4"/>
  </w:style>
  <w:style w:type="paragraph" w:customStyle="1" w:styleId="DFBF49BC79BC4E7781B45FD453FFE94A">
    <w:name w:val="DFBF49BC79BC4E7781B45FD453FFE94A"/>
    <w:rsid w:val="00A244E4"/>
  </w:style>
  <w:style w:type="paragraph" w:customStyle="1" w:styleId="8DB97119F3A7447F8F220C36C4A0D69A">
    <w:name w:val="8DB97119F3A7447F8F220C36C4A0D69A"/>
    <w:rsid w:val="00A244E4"/>
  </w:style>
  <w:style w:type="paragraph" w:customStyle="1" w:styleId="78B2FF52AC994E58BBA297FAE48FC481">
    <w:name w:val="78B2FF52AC994E58BBA297FAE48FC481"/>
    <w:rsid w:val="00A244E4"/>
  </w:style>
  <w:style w:type="paragraph" w:customStyle="1" w:styleId="8FF68A5849C84AC0A7901ED27693D6E2">
    <w:name w:val="8FF68A5849C84AC0A7901ED27693D6E2"/>
    <w:rsid w:val="00A244E4"/>
  </w:style>
  <w:style w:type="paragraph" w:customStyle="1" w:styleId="257C5169E7D04D2698BDBB7083268ED9">
    <w:name w:val="257C5169E7D04D2698BDBB7083268ED9"/>
    <w:rsid w:val="00A244E4"/>
  </w:style>
  <w:style w:type="paragraph" w:customStyle="1" w:styleId="270537F4C1634541A7F3B47E2B6D8C0A">
    <w:name w:val="270537F4C1634541A7F3B47E2B6D8C0A"/>
    <w:rsid w:val="00A244E4"/>
  </w:style>
  <w:style w:type="paragraph" w:customStyle="1" w:styleId="2E578DD58448478B95B28E24A0B862A5">
    <w:name w:val="2E578DD58448478B95B28E24A0B862A5"/>
    <w:rsid w:val="00A244E4"/>
  </w:style>
  <w:style w:type="paragraph" w:customStyle="1" w:styleId="89D079415D9F4BD6B28296122223C218">
    <w:name w:val="89D079415D9F4BD6B28296122223C218"/>
    <w:rsid w:val="00A244E4"/>
  </w:style>
  <w:style w:type="paragraph" w:customStyle="1" w:styleId="CE8AFCB6FA434B6F9ABCD4CEE9A85C20">
    <w:name w:val="CE8AFCB6FA434B6F9ABCD4CEE9A85C20"/>
    <w:rsid w:val="00A244E4"/>
  </w:style>
  <w:style w:type="paragraph" w:customStyle="1" w:styleId="3356750282CF4F98966DB6196372EC96">
    <w:name w:val="3356750282CF4F98966DB6196372EC96"/>
    <w:rsid w:val="00A244E4"/>
  </w:style>
  <w:style w:type="paragraph" w:customStyle="1" w:styleId="3EE194F1EDD641B786F650EE99BE1551">
    <w:name w:val="3EE194F1EDD641B786F650EE99BE1551"/>
    <w:rsid w:val="00A244E4"/>
  </w:style>
  <w:style w:type="paragraph" w:customStyle="1" w:styleId="014A9AE82D1C44CFA62EFC508096B054">
    <w:name w:val="014A9AE82D1C44CFA62EFC508096B054"/>
    <w:rsid w:val="00A244E4"/>
  </w:style>
  <w:style w:type="paragraph" w:customStyle="1" w:styleId="139420673ED84D73820626D151B64446">
    <w:name w:val="139420673ED84D73820626D151B64446"/>
    <w:rsid w:val="00A244E4"/>
  </w:style>
  <w:style w:type="paragraph" w:customStyle="1" w:styleId="17113CFE0CCC4A17AEDFA90C1F8A3A6F">
    <w:name w:val="17113CFE0CCC4A17AEDFA90C1F8A3A6F"/>
    <w:rsid w:val="00A244E4"/>
  </w:style>
  <w:style w:type="paragraph" w:customStyle="1" w:styleId="DBDFA57CB7AC44769F58D957B57DBDA3">
    <w:name w:val="DBDFA57CB7AC44769F58D957B57DBDA3"/>
    <w:rsid w:val="00A244E4"/>
  </w:style>
  <w:style w:type="paragraph" w:customStyle="1" w:styleId="20ED4F81BB34435199397F6F21DD3747">
    <w:name w:val="20ED4F81BB34435199397F6F21DD3747"/>
    <w:rsid w:val="00A244E4"/>
  </w:style>
  <w:style w:type="paragraph" w:customStyle="1" w:styleId="34E597638A244D16AE7D81E6C0D870DC">
    <w:name w:val="34E597638A244D16AE7D81E6C0D870DC"/>
    <w:rsid w:val="00A244E4"/>
  </w:style>
  <w:style w:type="paragraph" w:customStyle="1" w:styleId="93E10600B810400988BFA5C7ABEFA1BE">
    <w:name w:val="93E10600B810400988BFA5C7ABEFA1BE"/>
    <w:rsid w:val="00A244E4"/>
  </w:style>
  <w:style w:type="paragraph" w:customStyle="1" w:styleId="50AB42E0DC064A8E87CB03A742732B50">
    <w:name w:val="50AB42E0DC064A8E87CB03A742732B50"/>
    <w:rsid w:val="00A244E4"/>
  </w:style>
  <w:style w:type="paragraph" w:customStyle="1" w:styleId="3833418BA80B40DC898E9497F8FA8718">
    <w:name w:val="3833418BA80B40DC898E9497F8FA8718"/>
    <w:rsid w:val="00A244E4"/>
  </w:style>
  <w:style w:type="paragraph" w:customStyle="1" w:styleId="EB54E273EDD6494D863704F4BAA54B5B">
    <w:name w:val="EB54E273EDD6494D863704F4BAA54B5B"/>
    <w:rsid w:val="00A244E4"/>
  </w:style>
  <w:style w:type="paragraph" w:customStyle="1" w:styleId="58EE85804CD542709A32B1CB959FE907">
    <w:name w:val="58EE85804CD542709A32B1CB959FE907"/>
    <w:rsid w:val="00A244E4"/>
  </w:style>
  <w:style w:type="paragraph" w:customStyle="1" w:styleId="06CA2210E22F437BB42CD550E2538BAF">
    <w:name w:val="06CA2210E22F437BB42CD550E2538BAF"/>
    <w:rsid w:val="00A244E4"/>
  </w:style>
  <w:style w:type="paragraph" w:customStyle="1" w:styleId="1E1C8793235E453CA4E8B755A0276FA0">
    <w:name w:val="1E1C8793235E453CA4E8B755A0276FA0"/>
    <w:rsid w:val="00A244E4"/>
  </w:style>
  <w:style w:type="paragraph" w:customStyle="1" w:styleId="33831F8BAE234064A46266968C1888E3">
    <w:name w:val="33831F8BAE234064A46266968C1888E3"/>
    <w:rsid w:val="00A244E4"/>
  </w:style>
  <w:style w:type="paragraph" w:customStyle="1" w:styleId="55479F0DC32E4BA695DEB14BF4D05607">
    <w:name w:val="55479F0DC32E4BA695DEB14BF4D05607"/>
    <w:rsid w:val="00A244E4"/>
  </w:style>
  <w:style w:type="paragraph" w:customStyle="1" w:styleId="058693A95F004C73A5B945AE48F88287">
    <w:name w:val="058693A95F004C73A5B945AE48F88287"/>
    <w:rsid w:val="00A244E4"/>
  </w:style>
  <w:style w:type="paragraph" w:customStyle="1" w:styleId="4370BFC6657E4848A6300B850D76E018">
    <w:name w:val="4370BFC6657E4848A6300B850D76E018"/>
    <w:rsid w:val="00A244E4"/>
  </w:style>
  <w:style w:type="paragraph" w:customStyle="1" w:styleId="4FDE69E4FDA24551936879707D5865A0">
    <w:name w:val="4FDE69E4FDA24551936879707D5865A0"/>
    <w:rsid w:val="00A244E4"/>
  </w:style>
  <w:style w:type="paragraph" w:customStyle="1" w:styleId="F2D8B2ACC62C4EF79CC37EA9C75A9E63">
    <w:name w:val="F2D8B2ACC62C4EF79CC37EA9C75A9E63"/>
    <w:rsid w:val="00A244E4"/>
  </w:style>
  <w:style w:type="paragraph" w:customStyle="1" w:styleId="311A710215B64489B6C4C63209B669B2">
    <w:name w:val="311A710215B64489B6C4C63209B669B2"/>
    <w:rsid w:val="00A244E4"/>
  </w:style>
  <w:style w:type="paragraph" w:customStyle="1" w:styleId="0195A02D016C480ABE2B0255CC6EC73A">
    <w:name w:val="0195A02D016C480ABE2B0255CC6EC73A"/>
    <w:rsid w:val="00A244E4"/>
  </w:style>
  <w:style w:type="paragraph" w:customStyle="1" w:styleId="1B430A2C57904527A97C9D89934A5E48">
    <w:name w:val="1B430A2C57904527A97C9D89934A5E48"/>
    <w:rsid w:val="00A244E4"/>
  </w:style>
  <w:style w:type="paragraph" w:customStyle="1" w:styleId="3115EF5A15624C5098B3C6C76294AF06">
    <w:name w:val="3115EF5A15624C5098B3C6C76294AF06"/>
    <w:rsid w:val="00A244E4"/>
  </w:style>
  <w:style w:type="paragraph" w:customStyle="1" w:styleId="7D91943C9A2347BDBF1DCD1F1EFB088E">
    <w:name w:val="7D91943C9A2347BDBF1DCD1F1EFB088E"/>
    <w:rsid w:val="00A244E4"/>
  </w:style>
  <w:style w:type="paragraph" w:customStyle="1" w:styleId="1DD05E6B7BCF4DA89205C25B83E98566">
    <w:name w:val="1DD05E6B7BCF4DA89205C25B83E98566"/>
    <w:rsid w:val="00A244E4"/>
  </w:style>
  <w:style w:type="paragraph" w:customStyle="1" w:styleId="EFEFC3B751BD4E50A5112C1909E27B8A">
    <w:name w:val="EFEFC3B751BD4E50A5112C1909E27B8A"/>
    <w:rsid w:val="00A244E4"/>
  </w:style>
  <w:style w:type="paragraph" w:customStyle="1" w:styleId="2DCDD0A771D044B6A915883EE6C4DFBE">
    <w:name w:val="2DCDD0A771D044B6A915883EE6C4DFBE"/>
    <w:rsid w:val="00A244E4"/>
  </w:style>
  <w:style w:type="paragraph" w:customStyle="1" w:styleId="0D888C83C70C429D9B05CC999DCC91DF">
    <w:name w:val="0D888C83C70C429D9B05CC999DCC91DF"/>
    <w:rsid w:val="00A244E4"/>
  </w:style>
  <w:style w:type="paragraph" w:customStyle="1" w:styleId="242E0F8F1AEA480A8802519F5F753BDF">
    <w:name w:val="242E0F8F1AEA480A8802519F5F753BDF"/>
    <w:rsid w:val="00A244E4"/>
  </w:style>
  <w:style w:type="paragraph" w:customStyle="1" w:styleId="B39F08E87C5B445BAE358AC585B16297">
    <w:name w:val="B39F08E87C5B445BAE358AC585B16297"/>
    <w:rsid w:val="00A244E4"/>
  </w:style>
  <w:style w:type="paragraph" w:customStyle="1" w:styleId="538ACF6C150D431388CBA78EE957A6A5">
    <w:name w:val="538ACF6C150D431388CBA78EE957A6A5"/>
    <w:rsid w:val="00A244E4"/>
  </w:style>
  <w:style w:type="paragraph" w:customStyle="1" w:styleId="A4661DF7BAEB4AA3AC4CDA23E56519F2">
    <w:name w:val="A4661DF7BAEB4AA3AC4CDA23E56519F2"/>
    <w:rsid w:val="00A244E4"/>
  </w:style>
  <w:style w:type="paragraph" w:customStyle="1" w:styleId="2CA0ADF113F44DE6B0BEBCFBA75B5755">
    <w:name w:val="2CA0ADF113F44DE6B0BEBCFBA75B5755"/>
    <w:rsid w:val="00A244E4"/>
  </w:style>
  <w:style w:type="paragraph" w:customStyle="1" w:styleId="7E3A430A5C5149A3984296566656F499">
    <w:name w:val="7E3A430A5C5149A3984296566656F499"/>
    <w:rsid w:val="00A244E4"/>
  </w:style>
  <w:style w:type="paragraph" w:customStyle="1" w:styleId="DF737F56DA2C49789800D45B986D435B">
    <w:name w:val="DF737F56DA2C49789800D45B986D435B"/>
    <w:rsid w:val="00A244E4"/>
  </w:style>
  <w:style w:type="paragraph" w:customStyle="1" w:styleId="0BC52891D7484FA7AAD5A0FDD6EDB45F">
    <w:name w:val="0BC52891D7484FA7AAD5A0FDD6EDB45F"/>
    <w:rsid w:val="00A244E4"/>
  </w:style>
  <w:style w:type="paragraph" w:customStyle="1" w:styleId="F76274FBAB7C495AA83CE95EEC182B11">
    <w:name w:val="F76274FBAB7C495AA83CE95EEC182B11"/>
    <w:rsid w:val="00A244E4"/>
  </w:style>
  <w:style w:type="paragraph" w:customStyle="1" w:styleId="BA201C8B0CC54DFF9B637336A2485E77">
    <w:name w:val="BA201C8B0CC54DFF9B637336A2485E77"/>
    <w:rsid w:val="00A244E4"/>
  </w:style>
  <w:style w:type="paragraph" w:customStyle="1" w:styleId="42ACC09FD1DE46E092346866484EC5C6">
    <w:name w:val="42ACC09FD1DE46E092346866484EC5C6"/>
    <w:rsid w:val="00A244E4"/>
  </w:style>
  <w:style w:type="paragraph" w:customStyle="1" w:styleId="DB0482A24A384473B8D104BEA002610B">
    <w:name w:val="DB0482A24A384473B8D104BEA002610B"/>
    <w:rsid w:val="00A244E4"/>
  </w:style>
  <w:style w:type="paragraph" w:customStyle="1" w:styleId="AE98E7D76E9241A49D59CAAB71ECA04B">
    <w:name w:val="AE98E7D76E9241A49D59CAAB71ECA04B"/>
    <w:rsid w:val="00A244E4"/>
  </w:style>
  <w:style w:type="paragraph" w:customStyle="1" w:styleId="1CB74F0722284A349E9D72F9C4F113BB">
    <w:name w:val="1CB74F0722284A349E9D72F9C4F113BB"/>
    <w:rsid w:val="00A244E4"/>
  </w:style>
  <w:style w:type="paragraph" w:customStyle="1" w:styleId="24AD8359EF6C4C3994BE9C9620AC7974">
    <w:name w:val="24AD8359EF6C4C3994BE9C9620AC7974"/>
    <w:rsid w:val="00A244E4"/>
  </w:style>
  <w:style w:type="paragraph" w:customStyle="1" w:styleId="5A89CF5777FD453B9ABDCAF20372094A">
    <w:name w:val="5A89CF5777FD453B9ABDCAF20372094A"/>
    <w:rsid w:val="00A244E4"/>
  </w:style>
  <w:style w:type="paragraph" w:customStyle="1" w:styleId="BEBFFA59CD534FB7B371BA7F356FB9DC">
    <w:name w:val="BEBFFA59CD534FB7B371BA7F356FB9DC"/>
    <w:rsid w:val="00A244E4"/>
  </w:style>
  <w:style w:type="paragraph" w:customStyle="1" w:styleId="D0820FBD9A194D9A863EA16E2CB7CBE8">
    <w:name w:val="D0820FBD9A194D9A863EA16E2CB7CBE8"/>
    <w:rsid w:val="00A244E4"/>
  </w:style>
  <w:style w:type="paragraph" w:customStyle="1" w:styleId="46C5611A04DE4F6FAC0D87CD23C5A077">
    <w:name w:val="46C5611A04DE4F6FAC0D87CD23C5A077"/>
    <w:rsid w:val="00A244E4"/>
  </w:style>
  <w:style w:type="paragraph" w:customStyle="1" w:styleId="AE4ED62B085441E09CD5C5FA4DE2A8B0">
    <w:name w:val="AE4ED62B085441E09CD5C5FA4DE2A8B0"/>
    <w:rsid w:val="00A244E4"/>
  </w:style>
  <w:style w:type="paragraph" w:customStyle="1" w:styleId="E0C3EBE5E8EB4B86AB2F3D4F9D528FF0">
    <w:name w:val="E0C3EBE5E8EB4B86AB2F3D4F9D528FF0"/>
    <w:rsid w:val="00A244E4"/>
  </w:style>
  <w:style w:type="paragraph" w:customStyle="1" w:styleId="52CB757431454B0AB1F7483E3B4D1E59">
    <w:name w:val="52CB757431454B0AB1F7483E3B4D1E59"/>
    <w:rsid w:val="00A244E4"/>
  </w:style>
  <w:style w:type="paragraph" w:customStyle="1" w:styleId="FD20940242874081BA0240505E596B11">
    <w:name w:val="FD20940242874081BA0240505E596B11"/>
    <w:rsid w:val="00A244E4"/>
  </w:style>
  <w:style w:type="paragraph" w:customStyle="1" w:styleId="A1FBC1ABD16C453489666420B1BC3927">
    <w:name w:val="A1FBC1ABD16C453489666420B1BC3927"/>
    <w:rsid w:val="00A244E4"/>
  </w:style>
  <w:style w:type="paragraph" w:customStyle="1" w:styleId="544FD60A8B0648979A86ECE792ACA379">
    <w:name w:val="544FD60A8B0648979A86ECE792ACA379"/>
    <w:rsid w:val="00A244E4"/>
  </w:style>
  <w:style w:type="paragraph" w:customStyle="1" w:styleId="A4AD413AB8D44626AD8C0C02461B1236">
    <w:name w:val="A4AD413AB8D44626AD8C0C02461B1236"/>
    <w:rsid w:val="00A244E4"/>
  </w:style>
  <w:style w:type="paragraph" w:customStyle="1" w:styleId="36DEE44D041E4E4082AB4C799A5A3577">
    <w:name w:val="36DEE44D041E4E4082AB4C799A5A3577"/>
    <w:rsid w:val="00A244E4"/>
  </w:style>
  <w:style w:type="paragraph" w:customStyle="1" w:styleId="21CBF68B5D8C4659B47F8E4AA6E33132">
    <w:name w:val="21CBF68B5D8C4659B47F8E4AA6E33132"/>
    <w:rsid w:val="00A244E4"/>
  </w:style>
  <w:style w:type="paragraph" w:customStyle="1" w:styleId="9FC7E1DC74C645DFB479CB272B704639">
    <w:name w:val="9FC7E1DC74C645DFB479CB272B704639"/>
    <w:rsid w:val="00A244E4"/>
  </w:style>
  <w:style w:type="paragraph" w:customStyle="1" w:styleId="9689D09F7747445D9C8F9E56B2796274">
    <w:name w:val="9689D09F7747445D9C8F9E56B2796274"/>
    <w:rsid w:val="00A244E4"/>
  </w:style>
  <w:style w:type="paragraph" w:customStyle="1" w:styleId="4146D7015C8442418547D18FE515D885">
    <w:name w:val="4146D7015C8442418547D18FE515D885"/>
    <w:rsid w:val="00A244E4"/>
  </w:style>
  <w:style w:type="paragraph" w:customStyle="1" w:styleId="895C7872F9C5409AB697BFA745DC8D16">
    <w:name w:val="895C7872F9C5409AB697BFA745DC8D16"/>
    <w:rsid w:val="00A244E4"/>
  </w:style>
  <w:style w:type="paragraph" w:customStyle="1" w:styleId="39DC1BCADC7C4560A795C3C3D4C52688">
    <w:name w:val="39DC1BCADC7C4560A795C3C3D4C52688"/>
    <w:rsid w:val="00A244E4"/>
  </w:style>
  <w:style w:type="paragraph" w:customStyle="1" w:styleId="913D295CC4814596A07BE9CD6B503272">
    <w:name w:val="913D295CC4814596A07BE9CD6B503272"/>
    <w:rsid w:val="00A244E4"/>
  </w:style>
  <w:style w:type="paragraph" w:customStyle="1" w:styleId="6C1B53E31CE145C9AE6D1A63EA34019D">
    <w:name w:val="6C1B53E31CE145C9AE6D1A63EA34019D"/>
    <w:rsid w:val="00A244E4"/>
  </w:style>
  <w:style w:type="paragraph" w:customStyle="1" w:styleId="DE7DFFE77A984C3CAFFEA765D137F202">
    <w:name w:val="DE7DFFE77A984C3CAFFEA765D137F202"/>
    <w:rsid w:val="00A244E4"/>
  </w:style>
  <w:style w:type="paragraph" w:customStyle="1" w:styleId="7629949064914C8495410D6FA50B24A7">
    <w:name w:val="7629949064914C8495410D6FA50B24A7"/>
    <w:rsid w:val="00A244E4"/>
  </w:style>
  <w:style w:type="paragraph" w:customStyle="1" w:styleId="D71FCE7FF2D64486B85D6C291565216E">
    <w:name w:val="D71FCE7FF2D64486B85D6C291565216E"/>
    <w:rsid w:val="00A244E4"/>
  </w:style>
  <w:style w:type="paragraph" w:customStyle="1" w:styleId="A25D69C68CAA41FCA673D5F7BDF81B0F">
    <w:name w:val="A25D69C68CAA41FCA673D5F7BDF81B0F"/>
    <w:rsid w:val="00A244E4"/>
  </w:style>
  <w:style w:type="paragraph" w:customStyle="1" w:styleId="95D3526D92BE4D858E26CA591B746E6F">
    <w:name w:val="95D3526D92BE4D858E26CA591B746E6F"/>
    <w:rsid w:val="00A244E4"/>
  </w:style>
  <w:style w:type="paragraph" w:customStyle="1" w:styleId="2A123D98B7FC4135A876B456BDCFD36C">
    <w:name w:val="2A123D98B7FC4135A876B456BDCFD36C"/>
    <w:rsid w:val="00A244E4"/>
  </w:style>
  <w:style w:type="paragraph" w:customStyle="1" w:styleId="7B9CC33328434C47BD618261E0286AC6">
    <w:name w:val="7B9CC33328434C47BD618261E0286AC6"/>
    <w:rsid w:val="00A244E4"/>
  </w:style>
  <w:style w:type="paragraph" w:customStyle="1" w:styleId="569DF0B6C197496590554BA955DC5670">
    <w:name w:val="569DF0B6C197496590554BA955DC5670"/>
    <w:rsid w:val="00A244E4"/>
  </w:style>
  <w:style w:type="paragraph" w:customStyle="1" w:styleId="CE0DCAB9CB0C4491A1475FCD3E64628C">
    <w:name w:val="CE0DCAB9CB0C4491A1475FCD3E64628C"/>
    <w:rsid w:val="00A244E4"/>
  </w:style>
  <w:style w:type="paragraph" w:customStyle="1" w:styleId="E0C170D6C42C40978D6361E3F51E71DB">
    <w:name w:val="E0C170D6C42C40978D6361E3F51E71DB"/>
    <w:rsid w:val="00A244E4"/>
  </w:style>
  <w:style w:type="paragraph" w:customStyle="1" w:styleId="150324E9A59042C2B4CA9364FAF14E7A">
    <w:name w:val="150324E9A59042C2B4CA9364FAF14E7A"/>
    <w:rsid w:val="00A244E4"/>
  </w:style>
  <w:style w:type="paragraph" w:customStyle="1" w:styleId="A9873FA41A3D43BE9E7ECE596D5054ED">
    <w:name w:val="A9873FA41A3D43BE9E7ECE596D5054ED"/>
    <w:rsid w:val="00A244E4"/>
  </w:style>
  <w:style w:type="paragraph" w:customStyle="1" w:styleId="9451949D464D493CB3E573633EB76A5E">
    <w:name w:val="9451949D464D493CB3E573633EB76A5E"/>
    <w:rsid w:val="00A244E4"/>
  </w:style>
  <w:style w:type="paragraph" w:customStyle="1" w:styleId="9226BDB83E1447BC84E1F590AFF2304E">
    <w:name w:val="9226BDB83E1447BC84E1F590AFF2304E"/>
    <w:rsid w:val="00A244E4"/>
  </w:style>
  <w:style w:type="paragraph" w:customStyle="1" w:styleId="03C1A86E5E1F426285701D0C4DC8729F">
    <w:name w:val="03C1A86E5E1F426285701D0C4DC8729F"/>
    <w:rsid w:val="00A244E4"/>
  </w:style>
  <w:style w:type="paragraph" w:customStyle="1" w:styleId="3F2315FF788446C2B581C9580176447C">
    <w:name w:val="3F2315FF788446C2B581C9580176447C"/>
    <w:rsid w:val="00A244E4"/>
  </w:style>
  <w:style w:type="paragraph" w:customStyle="1" w:styleId="3431E222560A48AFB03EFEC08AC8A955">
    <w:name w:val="3431E222560A48AFB03EFEC08AC8A955"/>
    <w:rsid w:val="00A244E4"/>
  </w:style>
  <w:style w:type="paragraph" w:customStyle="1" w:styleId="9F7EAA7C9E244D92ABD7BBB13B6F6D29">
    <w:name w:val="9F7EAA7C9E244D92ABD7BBB13B6F6D29"/>
    <w:rsid w:val="00A244E4"/>
  </w:style>
  <w:style w:type="paragraph" w:customStyle="1" w:styleId="951FE4D19B464AABAB800BCB4A96E40C">
    <w:name w:val="951FE4D19B464AABAB800BCB4A96E40C"/>
    <w:rsid w:val="00A244E4"/>
  </w:style>
  <w:style w:type="paragraph" w:customStyle="1" w:styleId="B1618CC05243405AAADF59306820BC4D">
    <w:name w:val="B1618CC05243405AAADF59306820BC4D"/>
    <w:rsid w:val="00A244E4"/>
  </w:style>
  <w:style w:type="paragraph" w:customStyle="1" w:styleId="49649DABEBE24698936BDCBCAC343609">
    <w:name w:val="49649DABEBE24698936BDCBCAC343609"/>
    <w:rsid w:val="00A244E4"/>
  </w:style>
  <w:style w:type="paragraph" w:customStyle="1" w:styleId="C4555E084135449F9CC34B4A2DAA200F">
    <w:name w:val="C4555E084135449F9CC34B4A2DAA200F"/>
    <w:rsid w:val="00A244E4"/>
  </w:style>
  <w:style w:type="paragraph" w:customStyle="1" w:styleId="774624AB4B834F66AA6359FC2EFD0CB9">
    <w:name w:val="774624AB4B834F66AA6359FC2EFD0CB9"/>
    <w:rsid w:val="00A244E4"/>
  </w:style>
  <w:style w:type="paragraph" w:customStyle="1" w:styleId="56629EA401AD4C0A9E7DEE5B892FD94E">
    <w:name w:val="56629EA401AD4C0A9E7DEE5B892FD94E"/>
    <w:rsid w:val="00A244E4"/>
  </w:style>
  <w:style w:type="paragraph" w:customStyle="1" w:styleId="772ACBE73BB24CBA939F398387A16B11">
    <w:name w:val="772ACBE73BB24CBA939F398387A16B11"/>
    <w:rsid w:val="00A244E4"/>
  </w:style>
  <w:style w:type="paragraph" w:customStyle="1" w:styleId="857C13FE1A544708B5F57B9D9C2A1EC2">
    <w:name w:val="857C13FE1A544708B5F57B9D9C2A1EC2"/>
    <w:rsid w:val="00A244E4"/>
  </w:style>
  <w:style w:type="paragraph" w:customStyle="1" w:styleId="A7578319EE0849A194A8B75845BD6371">
    <w:name w:val="A7578319EE0849A194A8B75845BD6371"/>
    <w:rsid w:val="00A244E4"/>
  </w:style>
  <w:style w:type="paragraph" w:customStyle="1" w:styleId="1C35E0C91A8E4AE79333950D6B1C188F">
    <w:name w:val="1C35E0C91A8E4AE79333950D6B1C188F"/>
    <w:rsid w:val="00A244E4"/>
  </w:style>
  <w:style w:type="paragraph" w:customStyle="1" w:styleId="53C625972710423F83CBA942B1992086">
    <w:name w:val="53C625972710423F83CBA942B1992086"/>
    <w:rsid w:val="00A244E4"/>
  </w:style>
  <w:style w:type="paragraph" w:customStyle="1" w:styleId="6FB0D07DE9764B6193287EE6C59F0871">
    <w:name w:val="6FB0D07DE9764B6193287EE6C59F0871"/>
    <w:rsid w:val="00A244E4"/>
  </w:style>
  <w:style w:type="paragraph" w:customStyle="1" w:styleId="B54469AEC9544DD4A86BCA842E5F7904">
    <w:name w:val="B54469AEC9544DD4A86BCA842E5F7904"/>
    <w:rsid w:val="00A244E4"/>
  </w:style>
  <w:style w:type="paragraph" w:customStyle="1" w:styleId="6741125DFE334212A0992240C8FDB323">
    <w:name w:val="6741125DFE334212A0992240C8FDB323"/>
    <w:rsid w:val="00A244E4"/>
  </w:style>
  <w:style w:type="paragraph" w:customStyle="1" w:styleId="9CE33C07E80E4A3FA25ADEB7A1323046">
    <w:name w:val="9CE33C07E80E4A3FA25ADEB7A1323046"/>
    <w:rsid w:val="00A244E4"/>
  </w:style>
  <w:style w:type="paragraph" w:customStyle="1" w:styleId="22B8BDFA563346B59D4A6AA9EE9F61D7">
    <w:name w:val="22B8BDFA563346B59D4A6AA9EE9F61D7"/>
    <w:rsid w:val="00A244E4"/>
  </w:style>
  <w:style w:type="paragraph" w:customStyle="1" w:styleId="6C2A2FDE8F82419394E4F9E653469B3B">
    <w:name w:val="6C2A2FDE8F82419394E4F9E653469B3B"/>
    <w:rsid w:val="00A244E4"/>
  </w:style>
  <w:style w:type="paragraph" w:customStyle="1" w:styleId="B8BD663505724BFFB79AEC6330CC87BC">
    <w:name w:val="B8BD663505724BFFB79AEC6330CC87BC"/>
    <w:rsid w:val="00A244E4"/>
  </w:style>
  <w:style w:type="paragraph" w:customStyle="1" w:styleId="720DE81549E6411481F2BB0E87EF73DF">
    <w:name w:val="720DE81549E6411481F2BB0E87EF73DF"/>
    <w:rsid w:val="00A244E4"/>
  </w:style>
  <w:style w:type="paragraph" w:customStyle="1" w:styleId="207CB491475B48A39A1B477FEAAFC678">
    <w:name w:val="207CB491475B48A39A1B477FEAAFC678"/>
    <w:rsid w:val="00A244E4"/>
  </w:style>
  <w:style w:type="paragraph" w:customStyle="1" w:styleId="E6DCD3FD97164C208C0E6EEB98434E5E">
    <w:name w:val="E6DCD3FD97164C208C0E6EEB98434E5E"/>
    <w:rsid w:val="00A244E4"/>
  </w:style>
  <w:style w:type="paragraph" w:customStyle="1" w:styleId="242F6BCCABA540D0BE6EF9066234229D">
    <w:name w:val="242F6BCCABA540D0BE6EF9066234229D"/>
    <w:rsid w:val="00A244E4"/>
  </w:style>
  <w:style w:type="paragraph" w:customStyle="1" w:styleId="86C5AB1FBBC448768A1A3EAD15830241">
    <w:name w:val="86C5AB1FBBC448768A1A3EAD15830241"/>
    <w:rsid w:val="00A244E4"/>
  </w:style>
  <w:style w:type="paragraph" w:customStyle="1" w:styleId="09CC4E49A0FE4AF4A7AE391557A1A55D">
    <w:name w:val="09CC4E49A0FE4AF4A7AE391557A1A55D"/>
    <w:rsid w:val="00A244E4"/>
  </w:style>
  <w:style w:type="paragraph" w:customStyle="1" w:styleId="71EE2FA0444841C0BEC3A171A7FFC878">
    <w:name w:val="71EE2FA0444841C0BEC3A171A7FFC878"/>
    <w:rsid w:val="00A244E4"/>
  </w:style>
  <w:style w:type="paragraph" w:customStyle="1" w:styleId="9C37CFC532CB446CB8C0D5C46798DB4A">
    <w:name w:val="9C37CFC532CB446CB8C0D5C46798DB4A"/>
    <w:rsid w:val="00A244E4"/>
  </w:style>
  <w:style w:type="paragraph" w:customStyle="1" w:styleId="E6E3EB19698F4D2A8B055CFAFACF4462">
    <w:name w:val="E6E3EB19698F4D2A8B055CFAFACF4462"/>
    <w:rsid w:val="00A244E4"/>
  </w:style>
  <w:style w:type="paragraph" w:customStyle="1" w:styleId="9CCDD182A7EA421BAAEE48B68C1B6C7F">
    <w:name w:val="9CCDD182A7EA421BAAEE48B68C1B6C7F"/>
    <w:rsid w:val="00A244E4"/>
  </w:style>
  <w:style w:type="paragraph" w:customStyle="1" w:styleId="4830B35345F4470AAA222FC657F8263A">
    <w:name w:val="4830B35345F4470AAA222FC657F8263A"/>
    <w:rsid w:val="00A244E4"/>
  </w:style>
  <w:style w:type="paragraph" w:customStyle="1" w:styleId="6FFF1787E68C4639B44009989CE55644">
    <w:name w:val="6FFF1787E68C4639B44009989CE55644"/>
    <w:rsid w:val="00A244E4"/>
  </w:style>
  <w:style w:type="paragraph" w:customStyle="1" w:styleId="446EF32900CB4E2E91634D6C15DC080F">
    <w:name w:val="446EF32900CB4E2E91634D6C15DC080F"/>
    <w:rsid w:val="00A244E4"/>
  </w:style>
  <w:style w:type="paragraph" w:customStyle="1" w:styleId="8FDFB77FB7A64D268D11BD085048049E">
    <w:name w:val="8FDFB77FB7A64D268D11BD085048049E"/>
    <w:rsid w:val="00A244E4"/>
  </w:style>
  <w:style w:type="paragraph" w:customStyle="1" w:styleId="A5409BA89ADE47438F1BAA0F1077609F">
    <w:name w:val="A5409BA89ADE47438F1BAA0F1077609F"/>
    <w:rsid w:val="00A244E4"/>
  </w:style>
  <w:style w:type="paragraph" w:customStyle="1" w:styleId="2C8D4E109415446B972A321152A26C18">
    <w:name w:val="2C8D4E109415446B972A321152A26C18"/>
    <w:rsid w:val="00A244E4"/>
  </w:style>
  <w:style w:type="paragraph" w:customStyle="1" w:styleId="74F53D49DEFA4A6AA295134030DBC71E">
    <w:name w:val="74F53D49DEFA4A6AA295134030DBC71E"/>
    <w:rsid w:val="00A244E4"/>
  </w:style>
  <w:style w:type="paragraph" w:customStyle="1" w:styleId="36B0CCDAA25D4468BA43D0A1C5355EBE">
    <w:name w:val="36B0CCDAA25D4468BA43D0A1C5355EBE"/>
    <w:rsid w:val="00A244E4"/>
  </w:style>
  <w:style w:type="paragraph" w:customStyle="1" w:styleId="B229E6D579734B07989B7B6C528DD55E">
    <w:name w:val="B229E6D579734B07989B7B6C528DD55E"/>
    <w:rsid w:val="00A244E4"/>
  </w:style>
  <w:style w:type="paragraph" w:customStyle="1" w:styleId="3492B4A6481943339C37D3905D722F4E">
    <w:name w:val="3492B4A6481943339C37D3905D722F4E"/>
    <w:rsid w:val="00A244E4"/>
  </w:style>
  <w:style w:type="paragraph" w:customStyle="1" w:styleId="4D1EA87183D64A29B25745AD188EC107">
    <w:name w:val="4D1EA87183D64A29B25745AD188EC107"/>
    <w:rsid w:val="00A244E4"/>
  </w:style>
  <w:style w:type="paragraph" w:customStyle="1" w:styleId="71463C74DFF54CD7A3AC1431F6987852">
    <w:name w:val="71463C74DFF54CD7A3AC1431F6987852"/>
    <w:rsid w:val="00A244E4"/>
  </w:style>
  <w:style w:type="paragraph" w:customStyle="1" w:styleId="74F22EE9B92A46E7B63E0395A22A985D">
    <w:name w:val="74F22EE9B92A46E7B63E0395A22A985D"/>
    <w:rsid w:val="00A244E4"/>
  </w:style>
  <w:style w:type="paragraph" w:customStyle="1" w:styleId="E583CEC045794055ADCEB48E28A3DB5A">
    <w:name w:val="E583CEC045794055ADCEB48E28A3DB5A"/>
    <w:rsid w:val="00A244E4"/>
  </w:style>
  <w:style w:type="paragraph" w:customStyle="1" w:styleId="7AF5F3465218469D80EA5346BC1FC51E">
    <w:name w:val="7AF5F3465218469D80EA5346BC1FC51E"/>
    <w:rsid w:val="00A244E4"/>
  </w:style>
  <w:style w:type="paragraph" w:customStyle="1" w:styleId="BC0C2E1C7EE644E183B18EA3B2F0D6F1">
    <w:name w:val="BC0C2E1C7EE644E183B18EA3B2F0D6F1"/>
    <w:rsid w:val="00A244E4"/>
  </w:style>
  <w:style w:type="paragraph" w:customStyle="1" w:styleId="970217E4C39C46B68020D9B3CFBC1723">
    <w:name w:val="970217E4C39C46B68020D9B3CFBC1723"/>
    <w:rsid w:val="00A244E4"/>
  </w:style>
  <w:style w:type="paragraph" w:customStyle="1" w:styleId="C510123713F34EE09BB7863D17A7F094">
    <w:name w:val="C510123713F34EE09BB7863D17A7F094"/>
    <w:rsid w:val="00A244E4"/>
  </w:style>
  <w:style w:type="paragraph" w:customStyle="1" w:styleId="1E4F22B2892748DE817478C3BCBE1F59">
    <w:name w:val="1E4F22B2892748DE817478C3BCBE1F59"/>
    <w:rsid w:val="00A244E4"/>
  </w:style>
  <w:style w:type="paragraph" w:customStyle="1" w:styleId="3FEC1F3991C642929F075A5DACDE2A4D">
    <w:name w:val="3FEC1F3991C642929F075A5DACDE2A4D"/>
    <w:rsid w:val="00A244E4"/>
  </w:style>
  <w:style w:type="paragraph" w:customStyle="1" w:styleId="41313396D6274EE8A0A95407CE46A0E2">
    <w:name w:val="41313396D6274EE8A0A95407CE46A0E2"/>
    <w:rsid w:val="00A244E4"/>
  </w:style>
  <w:style w:type="paragraph" w:customStyle="1" w:styleId="1E0A6CEB240F489EB662013AD8B3A3A8">
    <w:name w:val="1E0A6CEB240F489EB662013AD8B3A3A8"/>
    <w:rsid w:val="00A244E4"/>
  </w:style>
  <w:style w:type="paragraph" w:customStyle="1" w:styleId="17C4FEBA616E44DFABCBF02DFAC75F65">
    <w:name w:val="17C4FEBA616E44DFABCBF02DFAC75F65"/>
    <w:rsid w:val="00A244E4"/>
  </w:style>
  <w:style w:type="paragraph" w:customStyle="1" w:styleId="ED44C1BF9D1547008039DFB83BF28D9E">
    <w:name w:val="ED44C1BF9D1547008039DFB83BF28D9E"/>
    <w:rsid w:val="00A244E4"/>
  </w:style>
  <w:style w:type="paragraph" w:customStyle="1" w:styleId="4B921E7EDA93425692F7DCB92A043C99">
    <w:name w:val="4B921E7EDA93425692F7DCB92A043C99"/>
    <w:rsid w:val="00A244E4"/>
  </w:style>
  <w:style w:type="paragraph" w:customStyle="1" w:styleId="6C941E49C0D44907B1D3D3A4C765BDE9">
    <w:name w:val="6C941E49C0D44907B1D3D3A4C765BDE9"/>
    <w:rsid w:val="00A244E4"/>
  </w:style>
  <w:style w:type="paragraph" w:customStyle="1" w:styleId="8AB35B2E704A4217990133F91B59935D">
    <w:name w:val="8AB35B2E704A4217990133F91B59935D"/>
    <w:rsid w:val="00A244E4"/>
  </w:style>
  <w:style w:type="paragraph" w:customStyle="1" w:styleId="3016309F2B8B41BDA84C73574ABB2F06">
    <w:name w:val="3016309F2B8B41BDA84C73574ABB2F06"/>
    <w:rsid w:val="00A244E4"/>
  </w:style>
  <w:style w:type="paragraph" w:customStyle="1" w:styleId="4C59C2FD62AA4783849D1EC54A00F512">
    <w:name w:val="4C59C2FD62AA4783849D1EC54A00F512"/>
    <w:rsid w:val="00A244E4"/>
  </w:style>
  <w:style w:type="paragraph" w:customStyle="1" w:styleId="2AB7870AD27E456FAD26CE2945499E0C">
    <w:name w:val="2AB7870AD27E456FAD26CE2945499E0C"/>
    <w:rsid w:val="00A244E4"/>
  </w:style>
  <w:style w:type="paragraph" w:customStyle="1" w:styleId="64102CF718CA4BB991B5F9AC48A66BD3">
    <w:name w:val="64102CF718CA4BB991B5F9AC48A66BD3"/>
    <w:rsid w:val="00A244E4"/>
  </w:style>
  <w:style w:type="paragraph" w:customStyle="1" w:styleId="E43BB9F299C041BDB323131F6D851691">
    <w:name w:val="E43BB9F299C041BDB323131F6D851691"/>
    <w:rsid w:val="00A244E4"/>
  </w:style>
  <w:style w:type="paragraph" w:customStyle="1" w:styleId="AC956A26A58E4D4688FB91336F395DE0">
    <w:name w:val="AC956A26A58E4D4688FB91336F395DE0"/>
    <w:rsid w:val="006B7C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5CA6E2-F07B-4D03-B768-6926883159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QualityTemplate.dotx</Template>
  <TotalTime>2680</TotalTime>
  <Pages>1</Pages>
  <Words>1994</Words>
  <Characters>11369</Characters>
  <Application>Microsoft Office Word</Application>
  <DocSecurity>0</DocSecurity>
  <Lines>94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>Industrial Information Security Management System</vt:lpstr>
      <vt:lpstr/>
      <vt:lpstr>Instructions</vt:lpstr>
      <vt:lpstr/>
      <vt:lpstr>Scope</vt:lpstr>
      <vt:lpstr>Audit Checklist</vt:lpstr>
    </vt:vector>
  </TitlesOfParts>
  <Manager>Manager Pocock</Manager>
  <Company>NP Factory, Ltd.</Company>
  <LinksUpToDate>false</LinksUpToDate>
  <CharactersWithSpaces>13337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Industrial Information Security Management System</dc:title>
  <dc:subject>Internal Audit Checklist</dc:subject>
  <dc:creator>Nathan Pocock</dc:creator>
  <cp:keywords>improvement, monitoring, auditing</cp:keywords>
  <dc:description>A checklist for conducting an internal audit to determine compliance with the I-ISMS policy</dc:description>
  <cp:lastModifiedBy>Nathan Pocock</cp:lastModifiedBy>
  <cp:revision>38</cp:revision>
  <dcterms:created xsi:type="dcterms:W3CDTF">2016-09-17T00:13:00Z</dcterms:created>
  <dcterms:modified xsi:type="dcterms:W3CDTF">2016-09-23T18:51:00Z</dcterms:modified>
  <cp:category>Continuous Improvement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epartment">
    <vt:lpwstr>Factory floor</vt:lpwstr>
  </property>
  <property fmtid="{D5CDD505-2E9C-101B-9397-08002B2CF9AE}" pid="3" name="Document number">
    <vt:lpwstr>010</vt:lpwstr>
  </property>
  <property fmtid="{D5CDD505-2E9C-101B-9397-08002B2CF9AE}" pid="4" name="Editor">
    <vt:lpwstr>Nathan Pocock</vt:lpwstr>
  </property>
  <property fmtid="{D5CDD505-2E9C-101B-9397-08002B2CF9AE}" pid="5" name="Forward to">
    <vt:lpwstr>Manager Pocock</vt:lpwstr>
  </property>
  <property fmtid="{D5CDD505-2E9C-101B-9397-08002B2CF9AE}" pid="6" name="Office">
    <vt:lpwstr>Office Location (custom)</vt:lpwstr>
  </property>
  <property fmtid="{D5CDD505-2E9C-101B-9397-08002B2CF9AE}" pid="7" name="Project">
    <vt:lpwstr>I-ISMS Implementation</vt:lpwstr>
  </property>
  <property fmtid="{D5CDD505-2E9C-101B-9397-08002B2CF9AE}" pid="8" name="Status">
    <vt:lpwstr>INTERNAL</vt:lpwstr>
  </property>
  <property fmtid="{D5CDD505-2E9C-101B-9397-08002B2CF9AE}" pid="9" name="Telephone number">
    <vt:lpwstr>704-491-5840</vt:lpwstr>
  </property>
  <property fmtid="{D5CDD505-2E9C-101B-9397-08002B2CF9AE}" pid="10" name="URL">
    <vt:lpwstr>https://our.intranet/path/to/document.docx</vt:lpwstr>
  </property>
  <property fmtid="{D5CDD505-2E9C-101B-9397-08002B2CF9AE}" pid="11" name="Revision">
    <vt:i4>1</vt:i4>
  </property>
</Properties>
</file>