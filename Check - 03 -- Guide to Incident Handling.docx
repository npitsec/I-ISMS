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464C76">
              <w:rPr>
                <w:rFonts w:cs="Arial"/>
              </w:rPr>
              <w:fldChar w:fldCharType="begin"/>
            </w:r>
            <w:r w:rsidR="00464C76">
              <w:rPr>
                <w:rFonts w:cs="Arial"/>
              </w:rPr>
              <w:instrText xml:space="preserve"> INCLUDEPICTURE  "C:\\Users\\nathan pocock\\OneDrive\\wgu-capstone\\templates\\CompanyLogo.jpg" \* MERGEFORMATINET </w:instrText>
            </w:r>
            <w:r w:rsidR="00464C76">
              <w:rPr>
                <w:rFonts w:cs="Arial"/>
              </w:rPr>
              <w:fldChar w:fldCharType="separate"/>
            </w:r>
            <w:r w:rsidR="000949D8">
              <w:rPr>
                <w:rFonts w:cs="Arial"/>
              </w:rPr>
              <w:fldChar w:fldCharType="begin"/>
            </w:r>
            <w:r w:rsidR="000949D8">
              <w:rPr>
                <w:rFonts w:cs="Arial"/>
              </w:rPr>
              <w:instrText xml:space="preserve"> </w:instrText>
            </w:r>
            <w:r w:rsidR="000949D8">
              <w:rPr>
                <w:rFonts w:cs="Arial"/>
              </w:rPr>
              <w:instrText>INCLUDEPICTURE  "C:\\Users\\nathan pocock\\OneDrive\\wgu-capstone\\templates\\CompanyLogo.jpg" \* MERGEFORMATINET</w:instrText>
            </w:r>
            <w:r w:rsidR="000949D8">
              <w:rPr>
                <w:rFonts w:cs="Arial"/>
              </w:rPr>
              <w:instrText xml:space="preserve"> </w:instrText>
            </w:r>
            <w:r w:rsidR="000949D8">
              <w:rPr>
                <w:rFonts w:cs="Arial"/>
              </w:rPr>
              <w:fldChar w:fldCharType="separate"/>
            </w:r>
            <w:r w:rsidR="000949D8">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80.25pt">
                  <v:imagedata r:id="rId8" r:href="rId9"/>
                </v:shape>
              </w:pict>
            </w:r>
            <w:r w:rsidR="000949D8">
              <w:rPr>
                <w:rFonts w:cs="Arial"/>
              </w:rPr>
              <w:fldChar w:fldCharType="end"/>
            </w:r>
            <w:r w:rsidR="00464C76">
              <w:rPr>
                <w:rFonts w:cs="Arial"/>
              </w:rPr>
              <w:fldChar w:fldCharType="end"/>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CF2A91">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CF2A91">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CF2A91">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CF2A91">
        <w:rPr>
          <w:rFonts w:cs="Arial"/>
          <w:b/>
          <w:sz w:val="24"/>
        </w:rPr>
        <w:t>Plant Floor</w:t>
      </w:r>
      <w:r w:rsidRPr="00933820">
        <w:rPr>
          <w:rFonts w:cs="Arial"/>
          <w:b/>
          <w:sz w:val="24"/>
        </w:rPr>
        <w:fldChar w:fldCharType="end"/>
      </w:r>
    </w:p>
    <w:sdt>
      <w:sdtPr>
        <w:rPr>
          <w:rFonts w:cs="Arial"/>
          <w:b/>
          <w:sz w:val="72"/>
          <w:szCs w:val="72"/>
        </w:rPr>
        <w:alias w:val="Title"/>
        <w:tag w:val=""/>
        <w:id w:val="-959560251"/>
        <w:placeholder>
          <w:docPart w:val="59CEEF1668F04AE69F4C0CD5765E9C54"/>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230DDF" w:rsidP="0060184B">
          <w:pPr>
            <w:pBdr>
              <w:top w:val="single" w:sz="36" w:space="24" w:color="auto"/>
              <w:bottom w:val="single" w:sz="4" w:space="31" w:color="auto"/>
            </w:pBdr>
            <w:spacing w:before="480" w:after="960"/>
            <w:ind w:firstLine="0"/>
            <w:rPr>
              <w:rFonts w:ascii="Arial Black" w:hAnsi="Arial Black"/>
              <w:b/>
              <w:sz w:val="72"/>
              <w:szCs w:val="72"/>
            </w:rPr>
          </w:pPr>
          <w:r>
            <w:rPr>
              <w:rFonts w:cs="Arial"/>
              <w:b/>
              <w:sz w:val="72"/>
              <w:szCs w:val="72"/>
            </w:rPr>
            <w:t>Industrial Information System Management System</w:t>
          </w:r>
        </w:p>
      </w:sdtContent>
    </w:sdt>
    <w:sdt>
      <w:sdtPr>
        <w:rPr>
          <w:rFonts w:ascii="Arial Black" w:hAnsi="Arial Black"/>
          <w:sz w:val="40"/>
        </w:rPr>
        <w:alias w:val="Subject"/>
        <w:tag w:val=""/>
        <w:id w:val="543952202"/>
        <w:placeholder>
          <w:docPart w:val="B3168564FC2B48D597ACE2B37EF26BBF"/>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8961D4" w:rsidP="0060184B">
          <w:pPr>
            <w:pBdr>
              <w:bottom w:val="single" w:sz="4" w:space="24" w:color="auto"/>
            </w:pBdr>
            <w:spacing w:before="480" w:after="480"/>
            <w:ind w:firstLine="0"/>
            <w:rPr>
              <w:rFonts w:ascii="Arial Black" w:hAnsi="Arial Black"/>
              <w:sz w:val="40"/>
            </w:rPr>
          </w:pPr>
          <w:r>
            <w:rPr>
              <w:rFonts w:ascii="Arial Black" w:hAnsi="Arial Black"/>
              <w:sz w:val="40"/>
            </w:rPr>
            <w:t>Guide to Incident Handling</w:t>
          </w:r>
        </w:p>
      </w:sdtContent>
    </w:sdt>
    <w:p w:rsidR="00135730" w:rsidRPr="00933820" w:rsidRDefault="000949D8" w:rsidP="0060184B">
      <w:pPr>
        <w:spacing w:before="720" w:after="240"/>
        <w:ind w:firstLine="0"/>
        <w:rPr>
          <w:rFonts w:cs="Arial"/>
        </w:rPr>
      </w:pPr>
      <w:sdt>
        <w:sdtPr>
          <w:rPr>
            <w:rFonts w:cs="Arial"/>
          </w:rPr>
          <w:alias w:val="Author"/>
          <w:tag w:val=""/>
          <w:id w:val="1861546718"/>
          <w:placeholder>
            <w:docPart w:val="274AE9962F54458283092420DAD2D5FB"/>
          </w:placeholder>
          <w:dataBinding w:prefixMappings="xmlns:ns0='http://purl.org/dc/elements/1.1/' xmlns:ns1='http://schemas.openxmlformats.org/package/2006/metadata/core-properties' " w:xpath="/ns1:coreProperties[1]/ns0:creator[1]" w:storeItemID="{6C3C8BC8-F283-45AE-878A-BAB7291924A1}"/>
          <w:text/>
        </w:sdtPr>
        <w:sdtEndPr/>
        <w:sdtContent>
          <w:r w:rsidR="008866F4">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CF2A91">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CF2A91">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CF2A91">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CF2A91">
              <w:rPr>
                <w:rFonts w:cs="Arial"/>
                <w:noProof/>
                <w:sz w:val="20"/>
                <w:vertAlign w:val="superscript"/>
              </w:rPr>
              <w:t>6</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5DEE3D60B3774B848C9CFDC8C93C10DB"/>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230DDF" w:rsidP="0060184B">
                <w:pPr>
                  <w:ind w:firstLine="0"/>
                  <w:rPr>
                    <w:b/>
                  </w:rPr>
                </w:pPr>
                <w:r>
                  <w:rPr>
                    <w:b/>
                    <w:sz w:val="36"/>
                  </w:rPr>
                  <w:t>Industrial Information System Management System</w:t>
                </w:r>
              </w:p>
            </w:sdtContent>
          </w:sdt>
          <w:sdt>
            <w:sdtPr>
              <w:rPr>
                <w:sz w:val="28"/>
              </w:rPr>
              <w:alias w:val="Subject"/>
              <w:tag w:val=""/>
              <w:id w:val="365415274"/>
              <w:placeholder>
                <w:docPart w:val="AD56BD76B40B426093B30D9336228C86"/>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8961D4" w:rsidP="0060184B">
                <w:pPr>
                  <w:pStyle w:val="Subtitle"/>
                  <w:ind w:firstLine="0"/>
                </w:pPr>
                <w:r>
                  <w:rPr>
                    <w:sz w:val="28"/>
                  </w:rPr>
                  <w:t>Guide to Incident Handling</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CF2A91">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FBCD9F2776084365B569C5010F68143F"/>
                </w:placeholder>
                <w:dataBinding w:prefixMappings="xmlns:ns0='http://purl.org/dc/elements/1.1/' xmlns:ns1='http://schemas.openxmlformats.org/package/2006/metadata/core-properties' " w:xpath="/ns1:coreProperties[1]/ns0:creator[1]" w:storeItemID="{6C3C8BC8-F283-45AE-878A-BAB7291924A1}"/>
                <w:text/>
              </w:sdtPr>
              <w:sdtEndPr/>
              <w:sdtContent>
                <w:r w:rsidR="008866F4">
                  <w:rPr>
                    <w:i/>
                  </w:rPr>
                  <w:t>Nathan Pocock</w:t>
                </w:r>
              </w:sdtContent>
            </w:sdt>
          </w:p>
        </w:tc>
      </w:tr>
    </w:tbl>
    <w:sdt>
      <w:sdtPr>
        <w:rPr>
          <w:b/>
          <w:sz w:val="28"/>
        </w:rPr>
        <w:alias w:val="Category"/>
        <w:tag w:val=""/>
        <w:id w:val="1904878456"/>
        <w:placeholder>
          <w:docPart w:val="FCF1D188D64B4B3B93C975A95BE2DA50"/>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230DDF" w:rsidP="0060184B">
          <w:pPr>
            <w:pBdr>
              <w:top w:val="single" w:sz="18" w:space="18" w:color="auto"/>
              <w:bottom w:val="single" w:sz="18" w:space="18" w:color="auto"/>
            </w:pBdr>
            <w:spacing w:before="360" w:after="360" w:line="240" w:lineRule="auto"/>
            <w:ind w:firstLine="0"/>
            <w:jc w:val="center"/>
            <w:rPr>
              <w:b/>
              <w:sz w:val="28"/>
            </w:rPr>
          </w:pPr>
          <w:r>
            <w:rPr>
              <w:b/>
              <w:sz w:val="28"/>
            </w:rPr>
            <w:t>Monitoring</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CF2A91">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CF2A91">
              <w:rPr>
                <w:noProof/>
                <w:sz w:val="16"/>
              </w:rPr>
              <w:t>05e - Guide To Incident Handling.Docx</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CF2A91">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CF2A91">
              <w:rPr>
                <w:noProof/>
                <w:sz w:val="16"/>
              </w:rPr>
              <w:t>6</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CF2A91">
              <w:rPr>
                <w:sz w:val="16"/>
              </w:rPr>
              <w:t>1</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CF2A91">
              <w:rPr>
                <w:noProof/>
                <w:sz w:val="16"/>
              </w:rPr>
              <w:t>C:\Users\nathan pocock\OneDrive\wgu-capstone\templates\05e - Guide to Incident Handling.docx</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CF2A91">
              <w:rPr>
                <w:sz w:val="16"/>
              </w:rPr>
              <w:t>incident attack, response, handling, hack, crack, malware, virus</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CF2A91">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CF2A91">
              <w:rPr>
                <w:sz w:val="16"/>
              </w:rPr>
              <w:t>9/16/2016 5:09 PM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464C76">
              <w:rPr>
                <w:sz w:val="20"/>
              </w:rPr>
              <w:fldChar w:fldCharType="begin"/>
            </w:r>
            <w:r w:rsidR="00464C76">
              <w:rPr>
                <w:sz w:val="20"/>
              </w:rPr>
              <w:instrText xml:space="preserve"> INCLUDEPICTURE  "C:\\Users\\nathan pocock\\OneDrive\\wgu-capstone\\templates\\CompanyLogo.jpg" \* MERGEFORMATINET </w:instrText>
            </w:r>
            <w:r w:rsidR="00464C76">
              <w:rPr>
                <w:sz w:val="20"/>
              </w:rPr>
              <w:fldChar w:fldCharType="separate"/>
            </w:r>
            <w:r w:rsidR="000949D8">
              <w:rPr>
                <w:sz w:val="20"/>
              </w:rPr>
              <w:fldChar w:fldCharType="begin"/>
            </w:r>
            <w:r w:rsidR="000949D8">
              <w:rPr>
                <w:sz w:val="20"/>
              </w:rPr>
              <w:instrText xml:space="preserve"> </w:instrText>
            </w:r>
            <w:r w:rsidR="000949D8">
              <w:rPr>
                <w:sz w:val="20"/>
              </w:rPr>
              <w:instrText>INCLUDEPICTURE  "C:\\Users\\nathan pocock\\OneDrive\\wgu-capstone\\templates\\CompanyLogo.jpg" \* MERGEFORMATINET</w:instrText>
            </w:r>
            <w:r w:rsidR="000949D8">
              <w:rPr>
                <w:sz w:val="20"/>
              </w:rPr>
              <w:instrText xml:space="preserve"> </w:instrText>
            </w:r>
            <w:r w:rsidR="000949D8">
              <w:rPr>
                <w:sz w:val="20"/>
              </w:rPr>
              <w:fldChar w:fldCharType="separate"/>
            </w:r>
            <w:r w:rsidR="000949D8">
              <w:rPr>
                <w:sz w:val="20"/>
              </w:rPr>
              <w:pict>
                <v:shape id="_x0000_i1026" type="#_x0000_t75" style="width:162.75pt;height:80.25pt">
                  <v:imagedata r:id="rId8" r:href="rId10"/>
                </v:shape>
              </w:pict>
            </w:r>
            <w:r w:rsidR="000949D8">
              <w:rPr>
                <w:sz w:val="20"/>
              </w:rPr>
              <w:fldChar w:fldCharType="end"/>
            </w:r>
            <w:r w:rsidR="00464C76">
              <w:rPr>
                <w:sz w:val="20"/>
              </w:rPr>
              <w:fldChar w:fldCharType="end"/>
            </w:r>
            <w:r w:rsidRPr="00740E17">
              <w:rPr>
                <w:sz w:val="20"/>
              </w:rPr>
              <w:fldChar w:fldCharType="end"/>
            </w:r>
          </w:p>
          <w:p w:rsidR="001B74EB" w:rsidRPr="00740E17" w:rsidRDefault="000949D8" w:rsidP="0060184B">
            <w:pPr>
              <w:spacing w:before="0" w:after="0" w:line="276" w:lineRule="auto"/>
              <w:ind w:firstLine="0"/>
              <w:rPr>
                <w:b/>
                <w:sz w:val="20"/>
              </w:rPr>
            </w:pPr>
            <w:sdt>
              <w:sdtPr>
                <w:rPr>
                  <w:b/>
                  <w:sz w:val="20"/>
                </w:rPr>
                <w:alias w:val="Company"/>
                <w:tag w:val=""/>
                <w:id w:val="-1296357987"/>
                <w:placeholder>
                  <w:docPart w:val="D83EBDE0A7AE42238DE262D2200233E6"/>
                </w:placeholder>
                <w:dataBinding w:prefixMappings="xmlns:ns0='http://schemas.openxmlformats.org/officeDocument/2006/extended-properties' " w:xpath="/ns0:Properties[1]/ns0:Company[1]" w:storeItemID="{6668398D-A668-4E3E-A5EB-62B293D839F1}"/>
                <w:text/>
              </w:sdtPr>
              <w:sdtEndPr/>
              <w:sdtContent>
                <w:r w:rsidR="00230DDF">
                  <w:rPr>
                    <w:b/>
                    <w:sz w:val="20"/>
                  </w:rPr>
                  <w:t>NP Factory, Ltd.</w:t>
                </w:r>
              </w:sdtContent>
            </w:sdt>
          </w:p>
          <w:sdt>
            <w:sdtPr>
              <w:rPr>
                <w:sz w:val="20"/>
              </w:rPr>
              <w:alias w:val="Company Address"/>
              <w:tag w:val=""/>
              <w:id w:val="-1746332098"/>
              <w:placeholder>
                <w:docPart w:val="424AD5A277B0498FB96E5C4156236D42"/>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CF2A91">
              <w:rPr>
                <w:sz w:val="20"/>
              </w:rPr>
              <w:t>Plant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CF2A91">
              <w:rPr>
                <w:sz w:val="20"/>
              </w:rPr>
              <w:t>I-ISMS</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CF2A91">
              <w:rPr>
                <w:sz w:val="20"/>
              </w:rPr>
              <w:t>704-491-5840</w:t>
            </w:r>
            <w:r w:rsidRPr="00740E17">
              <w:rPr>
                <w:sz w:val="20"/>
              </w:rPr>
              <w:fldChar w:fldCharType="end"/>
            </w:r>
          </w:p>
          <w:p w:rsidR="001B74EB" w:rsidRPr="00740E17" w:rsidRDefault="000949D8" w:rsidP="0060184B">
            <w:pPr>
              <w:spacing w:before="0" w:after="0" w:line="276" w:lineRule="auto"/>
              <w:ind w:firstLine="0"/>
              <w:rPr>
                <w:sz w:val="20"/>
              </w:rPr>
            </w:pPr>
            <w:sdt>
              <w:sdtPr>
                <w:rPr>
                  <w:sz w:val="20"/>
                </w:rPr>
                <w:alias w:val="Manager"/>
                <w:tag w:val=""/>
                <w:id w:val="70787283"/>
                <w:placeholder>
                  <w:docPart w:val="9F7D59A450E743B0BB9F6381F1188BC5"/>
                </w:placeholder>
                <w:dataBinding w:prefixMappings="xmlns:ns0='http://schemas.openxmlformats.org/officeDocument/2006/extended-properties' " w:xpath="/ns0:Properties[1]/ns0:Manager[1]" w:storeItemID="{6668398D-A668-4E3E-A5EB-62B293D839F1}"/>
                <w:text/>
              </w:sdtPr>
              <w:sdtEndPr/>
              <w:sdtContent>
                <w:r w:rsidR="00230DDF">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EDB83EA2B7D64704A138391280F91943"/>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8961D4" w:rsidP="00740E17">
          <w:r>
            <w:t>A general guide on how to respond to cyber-attack incidents</w:t>
          </w:r>
        </w:p>
      </w:sdtContent>
    </w:sdt>
    <w:p w:rsidR="00740E17" w:rsidRDefault="00740E17" w:rsidP="00740E17">
      <w:pPr>
        <w:sectPr w:rsidR="00740E17"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C248E2C4836B4F9AA9922617E16FEB95"/>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8866F4"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CF2A91">
              <w:rPr>
                <w:noProof/>
              </w:rPr>
              <w:t>16-Sep-16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CF2A91"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1809139" w:history="1">
            <w:r w:rsidR="00CF2A91" w:rsidRPr="00FB4192">
              <w:rPr>
                <w:rStyle w:val="Hyperlink"/>
                <w:noProof/>
              </w:rPr>
              <w:t>1</w:t>
            </w:r>
            <w:r w:rsidR="00CF2A91">
              <w:rPr>
                <w:rFonts w:asciiTheme="minorHAnsi" w:eastAsiaTheme="minorEastAsia" w:hAnsiTheme="minorHAnsi"/>
                <w:noProof/>
              </w:rPr>
              <w:tab/>
            </w:r>
            <w:r w:rsidR="00CF2A91" w:rsidRPr="00FB4192">
              <w:rPr>
                <w:rStyle w:val="Hyperlink"/>
                <w:noProof/>
              </w:rPr>
              <w:t>Instructions</w:t>
            </w:r>
            <w:r w:rsidR="00CF2A91">
              <w:rPr>
                <w:noProof/>
                <w:webHidden/>
              </w:rPr>
              <w:tab/>
            </w:r>
            <w:r w:rsidR="00CF2A91">
              <w:rPr>
                <w:noProof/>
                <w:webHidden/>
              </w:rPr>
              <w:fldChar w:fldCharType="begin"/>
            </w:r>
            <w:r w:rsidR="00CF2A91">
              <w:rPr>
                <w:noProof/>
                <w:webHidden/>
              </w:rPr>
              <w:instrText xml:space="preserve"> PAGEREF _Toc461809139 \h </w:instrText>
            </w:r>
            <w:r w:rsidR="00CF2A91">
              <w:rPr>
                <w:noProof/>
                <w:webHidden/>
              </w:rPr>
            </w:r>
            <w:r w:rsidR="00CF2A91">
              <w:rPr>
                <w:noProof/>
                <w:webHidden/>
              </w:rPr>
              <w:fldChar w:fldCharType="separate"/>
            </w:r>
            <w:r w:rsidR="00CF2A91">
              <w:rPr>
                <w:noProof/>
                <w:webHidden/>
              </w:rPr>
              <w:t>1</w:t>
            </w:r>
            <w:r w:rsidR="00CF2A91">
              <w:rPr>
                <w:noProof/>
                <w:webHidden/>
              </w:rPr>
              <w:fldChar w:fldCharType="end"/>
            </w:r>
          </w:hyperlink>
        </w:p>
        <w:p w:rsidR="00CF2A91" w:rsidRDefault="000949D8">
          <w:pPr>
            <w:pStyle w:val="TOC1"/>
            <w:tabs>
              <w:tab w:val="left" w:pos="660"/>
              <w:tab w:val="right" w:pos="10790"/>
            </w:tabs>
            <w:rPr>
              <w:rFonts w:asciiTheme="minorHAnsi" w:eastAsiaTheme="minorEastAsia" w:hAnsiTheme="minorHAnsi"/>
              <w:noProof/>
            </w:rPr>
          </w:pPr>
          <w:hyperlink w:anchor="_Toc461809140" w:history="1">
            <w:r w:rsidR="00CF2A91" w:rsidRPr="00FB4192">
              <w:rPr>
                <w:rStyle w:val="Hyperlink"/>
                <w:noProof/>
              </w:rPr>
              <w:t>2</w:t>
            </w:r>
            <w:r w:rsidR="00CF2A91">
              <w:rPr>
                <w:rFonts w:asciiTheme="minorHAnsi" w:eastAsiaTheme="minorEastAsia" w:hAnsiTheme="minorHAnsi"/>
                <w:noProof/>
              </w:rPr>
              <w:tab/>
            </w:r>
            <w:r w:rsidR="00CF2A91" w:rsidRPr="00FB4192">
              <w:rPr>
                <w:rStyle w:val="Hyperlink"/>
                <w:noProof/>
              </w:rPr>
              <w:t>Overview</w:t>
            </w:r>
            <w:r w:rsidR="00CF2A91">
              <w:rPr>
                <w:noProof/>
                <w:webHidden/>
              </w:rPr>
              <w:tab/>
            </w:r>
            <w:r w:rsidR="00CF2A91">
              <w:rPr>
                <w:noProof/>
                <w:webHidden/>
              </w:rPr>
              <w:fldChar w:fldCharType="begin"/>
            </w:r>
            <w:r w:rsidR="00CF2A91">
              <w:rPr>
                <w:noProof/>
                <w:webHidden/>
              </w:rPr>
              <w:instrText xml:space="preserve"> PAGEREF _Toc461809140 \h </w:instrText>
            </w:r>
            <w:r w:rsidR="00CF2A91">
              <w:rPr>
                <w:noProof/>
                <w:webHidden/>
              </w:rPr>
            </w:r>
            <w:r w:rsidR="00CF2A91">
              <w:rPr>
                <w:noProof/>
                <w:webHidden/>
              </w:rPr>
              <w:fldChar w:fldCharType="separate"/>
            </w:r>
            <w:r w:rsidR="00CF2A91">
              <w:rPr>
                <w:noProof/>
                <w:webHidden/>
              </w:rPr>
              <w:t>1</w:t>
            </w:r>
            <w:r w:rsidR="00CF2A91">
              <w:rPr>
                <w:noProof/>
                <w:webHidden/>
              </w:rPr>
              <w:fldChar w:fldCharType="end"/>
            </w:r>
          </w:hyperlink>
        </w:p>
        <w:p w:rsidR="00CF2A91" w:rsidRDefault="000949D8">
          <w:pPr>
            <w:pStyle w:val="TOC1"/>
            <w:tabs>
              <w:tab w:val="left" w:pos="660"/>
              <w:tab w:val="right" w:pos="10790"/>
            </w:tabs>
            <w:rPr>
              <w:rFonts w:asciiTheme="minorHAnsi" w:eastAsiaTheme="minorEastAsia" w:hAnsiTheme="minorHAnsi"/>
              <w:noProof/>
            </w:rPr>
          </w:pPr>
          <w:hyperlink w:anchor="_Toc461809141" w:history="1">
            <w:r w:rsidR="00CF2A91" w:rsidRPr="00FB4192">
              <w:rPr>
                <w:rStyle w:val="Hyperlink"/>
                <w:noProof/>
              </w:rPr>
              <w:t>3</w:t>
            </w:r>
            <w:r w:rsidR="00CF2A91">
              <w:rPr>
                <w:rFonts w:asciiTheme="minorHAnsi" w:eastAsiaTheme="minorEastAsia" w:hAnsiTheme="minorHAnsi"/>
                <w:noProof/>
              </w:rPr>
              <w:tab/>
            </w:r>
            <w:r w:rsidR="00CF2A91" w:rsidRPr="00FB4192">
              <w:rPr>
                <w:rStyle w:val="Hyperlink"/>
                <w:noProof/>
              </w:rPr>
              <w:t>Considerations</w:t>
            </w:r>
            <w:r w:rsidR="00CF2A91">
              <w:rPr>
                <w:noProof/>
                <w:webHidden/>
              </w:rPr>
              <w:tab/>
            </w:r>
            <w:r w:rsidR="00CF2A91">
              <w:rPr>
                <w:noProof/>
                <w:webHidden/>
              </w:rPr>
              <w:fldChar w:fldCharType="begin"/>
            </w:r>
            <w:r w:rsidR="00CF2A91">
              <w:rPr>
                <w:noProof/>
                <w:webHidden/>
              </w:rPr>
              <w:instrText xml:space="preserve"> PAGEREF _Toc461809141 \h </w:instrText>
            </w:r>
            <w:r w:rsidR="00CF2A91">
              <w:rPr>
                <w:noProof/>
                <w:webHidden/>
              </w:rPr>
            </w:r>
            <w:r w:rsidR="00CF2A91">
              <w:rPr>
                <w:noProof/>
                <w:webHidden/>
              </w:rPr>
              <w:fldChar w:fldCharType="separate"/>
            </w:r>
            <w:r w:rsidR="00CF2A91">
              <w:rPr>
                <w:noProof/>
                <w:webHidden/>
              </w:rPr>
              <w:t>1</w:t>
            </w:r>
            <w:r w:rsidR="00CF2A91">
              <w:rPr>
                <w:noProof/>
                <w:webHidden/>
              </w:rPr>
              <w:fldChar w:fldCharType="end"/>
            </w:r>
          </w:hyperlink>
        </w:p>
        <w:p w:rsidR="00CF2A91" w:rsidRDefault="000949D8">
          <w:pPr>
            <w:pStyle w:val="TOC1"/>
            <w:tabs>
              <w:tab w:val="left" w:pos="660"/>
              <w:tab w:val="right" w:pos="10790"/>
            </w:tabs>
            <w:rPr>
              <w:rFonts w:asciiTheme="minorHAnsi" w:eastAsiaTheme="minorEastAsia" w:hAnsiTheme="minorHAnsi"/>
              <w:noProof/>
            </w:rPr>
          </w:pPr>
          <w:hyperlink w:anchor="_Toc461809142" w:history="1">
            <w:r w:rsidR="00CF2A91" w:rsidRPr="00FB4192">
              <w:rPr>
                <w:rStyle w:val="Hyperlink"/>
                <w:noProof/>
              </w:rPr>
              <w:t>4</w:t>
            </w:r>
            <w:r w:rsidR="00CF2A91">
              <w:rPr>
                <w:rFonts w:asciiTheme="minorHAnsi" w:eastAsiaTheme="minorEastAsia" w:hAnsiTheme="minorHAnsi"/>
                <w:noProof/>
              </w:rPr>
              <w:tab/>
            </w:r>
            <w:r w:rsidR="00CF2A91" w:rsidRPr="00FB4192">
              <w:rPr>
                <w:rStyle w:val="Hyperlink"/>
                <w:noProof/>
              </w:rPr>
              <w:t>Process</w:t>
            </w:r>
            <w:r w:rsidR="00CF2A91">
              <w:rPr>
                <w:noProof/>
                <w:webHidden/>
              </w:rPr>
              <w:tab/>
            </w:r>
            <w:r w:rsidR="00CF2A91">
              <w:rPr>
                <w:noProof/>
                <w:webHidden/>
              </w:rPr>
              <w:fldChar w:fldCharType="begin"/>
            </w:r>
            <w:r w:rsidR="00CF2A91">
              <w:rPr>
                <w:noProof/>
                <w:webHidden/>
              </w:rPr>
              <w:instrText xml:space="preserve"> PAGEREF _Toc461809142 \h </w:instrText>
            </w:r>
            <w:r w:rsidR="00CF2A91">
              <w:rPr>
                <w:noProof/>
                <w:webHidden/>
              </w:rPr>
            </w:r>
            <w:r w:rsidR="00CF2A91">
              <w:rPr>
                <w:noProof/>
                <w:webHidden/>
              </w:rPr>
              <w:fldChar w:fldCharType="separate"/>
            </w:r>
            <w:r w:rsidR="00CF2A91">
              <w:rPr>
                <w:noProof/>
                <w:webHidden/>
              </w:rPr>
              <w:t>1</w:t>
            </w:r>
            <w:r w:rsidR="00CF2A91">
              <w:rPr>
                <w:noProof/>
                <w:webHidden/>
              </w:rPr>
              <w:fldChar w:fldCharType="end"/>
            </w:r>
          </w:hyperlink>
        </w:p>
        <w:p w:rsidR="001E7376" w:rsidRDefault="001E7376">
          <w:r>
            <w:rPr>
              <w:b/>
              <w:bCs/>
              <w:noProof/>
            </w:rPr>
            <w:fldChar w:fldCharType="end"/>
          </w:r>
        </w:p>
      </w:sdtContent>
    </w:sdt>
    <w:p w:rsidR="001E7376" w:rsidRDefault="001E7376" w:rsidP="000D7A6E"/>
    <w:p w:rsidR="001E7376" w:rsidRDefault="001E7376" w:rsidP="00812B46">
      <w:pPr>
        <w:pStyle w:val="Subtitle"/>
      </w:pPr>
      <w:r>
        <w:t>Figures</w:t>
      </w:r>
    </w:p>
    <w:p w:rsidR="001E7376" w:rsidRDefault="00464C76" w:rsidP="001E7376">
      <w:fldSimple w:instr=" TOC \c &quot;Figure&quot; ">
        <w:r w:rsidR="00CF2A91">
          <w:rPr>
            <w:b/>
            <w:bCs/>
            <w:noProof/>
          </w:rPr>
          <w:t>No table of figures entries found.</w:t>
        </w:r>
      </w:fldSimple>
    </w:p>
    <w:p w:rsidR="001E7376" w:rsidRDefault="001E7376" w:rsidP="001E7376"/>
    <w:p w:rsidR="00E77992" w:rsidRDefault="00E77992" w:rsidP="0084629E">
      <w:pPr>
        <w:pStyle w:val="Heading1"/>
        <w:pageBreakBefore/>
        <w:ind w:left="446" w:hanging="446"/>
        <w:sectPr w:rsidR="00E77992" w:rsidSect="00637CF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720" w:footer="720" w:gutter="0"/>
          <w:lnNumType w:countBy="1"/>
          <w:cols w:space="720"/>
          <w:titlePg/>
          <w:docGrid w:linePitch="360"/>
        </w:sectPr>
      </w:pPr>
      <w:bookmarkStart w:id="0" w:name="_Toc460621451"/>
    </w:p>
    <w:p w:rsidR="00E77992" w:rsidRDefault="00E77992" w:rsidP="0084629E">
      <w:pPr>
        <w:pStyle w:val="Heading1"/>
        <w:pageBreakBefore/>
        <w:ind w:left="446" w:hanging="446"/>
      </w:pPr>
      <w:bookmarkStart w:id="1" w:name="_Toc461809139"/>
      <w:r>
        <w:t>Instructions</w:t>
      </w:r>
      <w:bookmarkEnd w:id="1"/>
    </w:p>
    <w:p w:rsidR="00E77992" w:rsidRDefault="00E77992" w:rsidP="00E77992">
      <w:r>
        <w:t xml:space="preserve">This page provides quick instructions for using this guide: </w:t>
      </w:r>
    </w:p>
    <w:p w:rsidR="00E77992" w:rsidRDefault="00E77992" w:rsidP="00E77992">
      <w:pPr>
        <w:pStyle w:val="ListParagraph"/>
        <w:numPr>
          <w:ilvl w:val="0"/>
          <w:numId w:val="13"/>
        </w:numPr>
        <w:tabs>
          <w:tab w:val="clear" w:pos="5400"/>
          <w:tab w:val="right" w:leader="dot" w:pos="10800"/>
        </w:tabs>
      </w:pPr>
      <w:r>
        <w:t xml:space="preserve">Read the </w:t>
      </w:r>
      <w:r w:rsidR="00BD4AEB">
        <w:t xml:space="preserve">document </w:t>
      </w:r>
      <w:r w:rsidR="00337A10">
        <w:t>for a list of considerations</w:t>
      </w:r>
    </w:p>
    <w:p w:rsidR="00E77992" w:rsidRDefault="00337A10" w:rsidP="00E77992">
      <w:pPr>
        <w:pStyle w:val="ListParagraph"/>
        <w:numPr>
          <w:ilvl w:val="0"/>
          <w:numId w:val="13"/>
        </w:numPr>
        <w:tabs>
          <w:tab w:val="clear" w:pos="5400"/>
          <w:tab w:val="right" w:leader="dot" w:pos="10800"/>
        </w:tabs>
      </w:pPr>
      <w:r>
        <w:t xml:space="preserve">Use this document to build a more </w:t>
      </w:r>
      <w:r w:rsidR="00BD1EA3">
        <w:t>strategic</w:t>
      </w:r>
      <w:r>
        <w:t xml:space="preserve"> and specific response suited to your systems</w:t>
      </w:r>
    </w:p>
    <w:p w:rsidR="00BD1EA3" w:rsidRDefault="00BD1EA3" w:rsidP="00E77992">
      <w:pPr>
        <w:pStyle w:val="ListParagraph"/>
        <w:numPr>
          <w:ilvl w:val="0"/>
          <w:numId w:val="13"/>
        </w:numPr>
        <w:tabs>
          <w:tab w:val="clear" w:pos="5400"/>
          <w:tab w:val="right" w:leader="dot" w:pos="10800"/>
        </w:tabs>
      </w:pPr>
      <w:r>
        <w:t>Add the various sections as necessary</w:t>
      </w:r>
    </w:p>
    <w:p w:rsidR="00E77992" w:rsidRPr="00E77992" w:rsidRDefault="00E77992" w:rsidP="00E77992">
      <w:r>
        <w:t>Finally, delete this page.</w:t>
      </w:r>
    </w:p>
    <w:p w:rsidR="00E77992" w:rsidRPr="00E77992" w:rsidRDefault="00E77992" w:rsidP="00E77992"/>
    <w:bookmarkEnd w:id="0"/>
    <w:p w:rsidR="00E77992" w:rsidRDefault="00E77992" w:rsidP="0084629E">
      <w:pPr>
        <w:pStyle w:val="Heading1"/>
        <w:pageBreakBefore/>
        <w:ind w:left="446" w:hanging="446"/>
        <w:sectPr w:rsidR="00E77992" w:rsidSect="00E77992">
          <w:headerReference w:type="first" r:id="rId23"/>
          <w:footerReference w:type="first" r:id="rId24"/>
          <w:pgSz w:w="12240" w:h="15840"/>
          <w:pgMar w:top="720" w:right="720" w:bottom="720" w:left="720" w:header="720" w:footer="720" w:gutter="0"/>
          <w:lnNumType w:countBy="1"/>
          <w:cols w:space="720"/>
          <w:titlePg/>
          <w:docGrid w:linePitch="360"/>
        </w:sectPr>
      </w:pPr>
    </w:p>
    <w:p w:rsidR="00812B46" w:rsidRDefault="00E77992" w:rsidP="0084629E">
      <w:pPr>
        <w:pStyle w:val="Heading1"/>
        <w:pageBreakBefore/>
        <w:ind w:left="446" w:hanging="446"/>
      </w:pPr>
      <w:bookmarkStart w:id="2" w:name="_Toc461809140"/>
      <w:r>
        <w:t>Overview</w:t>
      </w:r>
      <w:bookmarkEnd w:id="2"/>
    </w:p>
    <w:p w:rsidR="00BD4AEB" w:rsidRDefault="00BD4AEB" w:rsidP="00BD4AEB">
      <w:r>
        <w:t>The systems put in place exist to detect intrusions, attacks, and anomalies. Sometimes such systems can detect attacks, sometimes they are bypassed by the attacker. Ultimately, personnel must see the alerts generated by the systems or see when anomalies have occurred that the systems have missed.</w:t>
      </w:r>
    </w:p>
    <w:p w:rsidR="00BD4AEB" w:rsidRDefault="00BD4AEB" w:rsidP="00BD4AEB">
      <w:pPr>
        <w:pStyle w:val="Heading1"/>
      </w:pPr>
      <w:bookmarkStart w:id="3" w:name="_Toc461809141"/>
      <w:r>
        <w:t>Considerations</w:t>
      </w:r>
      <w:bookmarkEnd w:id="3"/>
    </w:p>
    <w:p w:rsidR="00BD4AEB" w:rsidRDefault="00BD4AEB" w:rsidP="00BD4AEB">
      <w:r>
        <w:t xml:space="preserve">The following list of considerations are essential: </w:t>
      </w:r>
    </w:p>
    <w:p w:rsidR="00BD4AEB" w:rsidRDefault="00BD4AEB" w:rsidP="00BD4AEB">
      <w:pPr>
        <w:pStyle w:val="ListParagraph"/>
        <w:numPr>
          <w:ilvl w:val="0"/>
          <w:numId w:val="23"/>
        </w:numPr>
      </w:pPr>
      <w:r>
        <w:t>Has an attack already occurred? If so, what was it?</w:t>
      </w:r>
    </w:p>
    <w:p w:rsidR="00BD4AEB" w:rsidRDefault="00BD4AEB" w:rsidP="00BD4AEB">
      <w:pPr>
        <w:pStyle w:val="ListParagraph"/>
        <w:numPr>
          <w:ilvl w:val="0"/>
          <w:numId w:val="23"/>
        </w:numPr>
      </w:pPr>
      <w:r>
        <w:t>What is being targeted? What is the potential/actual fall-out?</w:t>
      </w:r>
    </w:p>
    <w:p w:rsidR="00BD4AEB" w:rsidRDefault="00BD4AEB" w:rsidP="00BD4AEB">
      <w:pPr>
        <w:pStyle w:val="ListParagraph"/>
        <w:numPr>
          <w:ilvl w:val="0"/>
          <w:numId w:val="23"/>
        </w:numPr>
      </w:pPr>
      <w:r>
        <w:t>Do you still have control?</w:t>
      </w:r>
    </w:p>
    <w:p w:rsidR="00BD4AEB" w:rsidRDefault="00BD4AEB" w:rsidP="00BD4AEB">
      <w:pPr>
        <w:pStyle w:val="ListParagraph"/>
        <w:numPr>
          <w:ilvl w:val="0"/>
          <w:numId w:val="23"/>
        </w:numPr>
      </w:pPr>
      <w:r>
        <w:t>Do you need to shut everything down?</w:t>
      </w:r>
      <w:r w:rsidR="00337A10">
        <w:t xml:space="preserve"> Or shutdown some systems only?</w:t>
      </w:r>
    </w:p>
    <w:p w:rsidR="00337A10" w:rsidRDefault="00337A10" w:rsidP="00BD4AEB">
      <w:pPr>
        <w:pStyle w:val="ListParagraph"/>
        <w:numPr>
          <w:ilvl w:val="0"/>
          <w:numId w:val="23"/>
        </w:numPr>
      </w:pPr>
      <w:r>
        <w:t xml:space="preserve">Who did the attack? Outsiders or personnel? </w:t>
      </w:r>
    </w:p>
    <w:p w:rsidR="00BD4AEB" w:rsidRDefault="00BD4AEB" w:rsidP="00BD4AEB">
      <w:pPr>
        <w:pStyle w:val="ListParagraph"/>
        <w:numPr>
          <w:ilvl w:val="0"/>
          <w:numId w:val="23"/>
        </w:numPr>
      </w:pPr>
      <w:r>
        <w:t>Do you need to call-in the experts?</w:t>
      </w:r>
    </w:p>
    <w:p w:rsidR="00BD4AEB" w:rsidRDefault="00BD4AEB" w:rsidP="00BD4AEB">
      <w:pPr>
        <w:pStyle w:val="Heading1"/>
      </w:pPr>
      <w:bookmarkStart w:id="4" w:name="_Toc461809142"/>
      <w:r>
        <w:t>Process</w:t>
      </w:r>
      <w:bookmarkEnd w:id="4"/>
    </w:p>
    <w:p w:rsidR="00BD4AEB" w:rsidRDefault="003E59BD" w:rsidP="00BD4AEB">
      <w:r>
        <w:t xml:space="preserve">Here are some very generic steps to respond to an incident: </w:t>
      </w:r>
    </w:p>
    <w:p w:rsidR="003E59BD" w:rsidRDefault="003E59BD" w:rsidP="003E59BD">
      <w:pPr>
        <w:pStyle w:val="ListParagraph"/>
        <w:numPr>
          <w:ilvl w:val="0"/>
          <w:numId w:val="24"/>
        </w:numPr>
      </w:pPr>
      <w:r>
        <w:t xml:space="preserve">Identify: </w:t>
      </w:r>
    </w:p>
    <w:p w:rsidR="003E59BD" w:rsidRDefault="00DC7D3E" w:rsidP="003E59BD">
      <w:pPr>
        <w:pStyle w:val="ListParagraph"/>
        <w:numPr>
          <w:ilvl w:val="1"/>
          <w:numId w:val="24"/>
        </w:numPr>
      </w:pPr>
      <w:r>
        <w:t>Which computer(s)/device(s) have been compromised?</w:t>
      </w:r>
    </w:p>
    <w:p w:rsidR="003E59BD" w:rsidRDefault="003E59BD" w:rsidP="003E59BD">
      <w:pPr>
        <w:pStyle w:val="ListParagraph"/>
        <w:numPr>
          <w:ilvl w:val="0"/>
          <w:numId w:val="24"/>
        </w:numPr>
      </w:pPr>
      <w:r>
        <w:t>Contain</w:t>
      </w:r>
    </w:p>
    <w:p w:rsidR="00DC7D3E" w:rsidRDefault="00DC7D3E" w:rsidP="00DC7D3E">
      <w:pPr>
        <w:pStyle w:val="ListParagraph"/>
        <w:numPr>
          <w:ilvl w:val="1"/>
          <w:numId w:val="24"/>
        </w:numPr>
      </w:pPr>
      <w:r>
        <w:t>Decide on how to contain, i.e. disconnect the device or disconnect other devices</w:t>
      </w:r>
    </w:p>
    <w:p w:rsidR="00DC7D3E" w:rsidRDefault="00DC7D3E" w:rsidP="00DC7D3E">
      <w:pPr>
        <w:pStyle w:val="ListParagraph"/>
        <w:numPr>
          <w:ilvl w:val="1"/>
          <w:numId w:val="24"/>
        </w:numPr>
      </w:pPr>
      <w:r>
        <w:t>Seek assistance from IT to investigate how the problem occurred</w:t>
      </w:r>
    </w:p>
    <w:p w:rsidR="00DC7D3E" w:rsidRDefault="00DC7D3E" w:rsidP="00DC7D3E">
      <w:pPr>
        <w:pStyle w:val="ListParagraph"/>
        <w:numPr>
          <w:ilvl w:val="1"/>
          <w:numId w:val="24"/>
        </w:numPr>
      </w:pPr>
      <w:r>
        <w:t>Consider hiring external security experts</w:t>
      </w:r>
    </w:p>
    <w:p w:rsidR="003E59BD" w:rsidRDefault="003E59BD" w:rsidP="003E59BD">
      <w:pPr>
        <w:pStyle w:val="ListParagraph"/>
        <w:numPr>
          <w:ilvl w:val="0"/>
          <w:numId w:val="24"/>
        </w:numPr>
      </w:pPr>
      <w:r>
        <w:t>Eradicate</w:t>
      </w:r>
    </w:p>
    <w:p w:rsidR="00DC7D3E" w:rsidRDefault="00DC7D3E" w:rsidP="00DC7D3E">
      <w:pPr>
        <w:pStyle w:val="ListParagraph"/>
        <w:numPr>
          <w:ilvl w:val="1"/>
          <w:numId w:val="24"/>
        </w:numPr>
      </w:pPr>
      <w:r>
        <w:t>If appropriate, use anti-virus to clean any virus/malware</w:t>
      </w:r>
    </w:p>
    <w:p w:rsidR="00DC7D3E" w:rsidRDefault="00DC7D3E" w:rsidP="00DC7D3E">
      <w:pPr>
        <w:pStyle w:val="ListParagraph"/>
        <w:numPr>
          <w:ilvl w:val="1"/>
          <w:numId w:val="24"/>
        </w:numPr>
      </w:pPr>
      <w:r>
        <w:t>If appropriate, restore a system from backup</w:t>
      </w:r>
    </w:p>
    <w:p w:rsidR="00DC7D3E" w:rsidRDefault="00DC7D3E" w:rsidP="00DC7D3E">
      <w:pPr>
        <w:pStyle w:val="ListParagraph"/>
        <w:numPr>
          <w:ilvl w:val="1"/>
          <w:numId w:val="24"/>
        </w:numPr>
      </w:pPr>
      <w:r>
        <w:t>If required, reinstall a system back to factory state</w:t>
      </w:r>
    </w:p>
    <w:p w:rsidR="003E59BD" w:rsidRDefault="003E59BD" w:rsidP="0016301B">
      <w:pPr>
        <w:pStyle w:val="ListParagraph"/>
        <w:keepNext/>
        <w:keepLines/>
        <w:numPr>
          <w:ilvl w:val="0"/>
          <w:numId w:val="24"/>
        </w:numPr>
      </w:pPr>
      <w:r>
        <w:t>Prev</w:t>
      </w:r>
      <w:bookmarkStart w:id="5" w:name="_GoBack"/>
      <w:bookmarkEnd w:id="5"/>
      <w:r>
        <w:t>ent</w:t>
      </w:r>
    </w:p>
    <w:p w:rsidR="00DC7D3E" w:rsidRDefault="00DC7D3E" w:rsidP="00DC7D3E">
      <w:pPr>
        <w:pStyle w:val="ListParagraph"/>
        <w:numPr>
          <w:ilvl w:val="1"/>
          <w:numId w:val="24"/>
        </w:numPr>
      </w:pPr>
      <w:r>
        <w:t>Put controls in place to prevent a recurrence, e.g. further O/S or application hardening</w:t>
      </w:r>
    </w:p>
    <w:p w:rsidR="00DC7D3E" w:rsidRPr="00BD4AEB" w:rsidRDefault="00DC7D3E" w:rsidP="00DC7D3E">
      <w:pPr>
        <w:pStyle w:val="ListParagraph"/>
        <w:numPr>
          <w:ilvl w:val="1"/>
          <w:numId w:val="24"/>
        </w:numPr>
      </w:pPr>
      <w:r>
        <w:t>Train employees on what happened, how it was identified, how it was resolved, and how to prevent recurrence</w:t>
      </w:r>
    </w:p>
    <w:sectPr w:rsidR="00DC7D3E" w:rsidRPr="00BD4AEB" w:rsidSect="00E77992">
      <w:headerReference w:type="first" r:id="rId25"/>
      <w:footerReference w:type="first" r:id="rId26"/>
      <w:pgSz w:w="12240" w:h="15840"/>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9D8" w:rsidRDefault="000949D8" w:rsidP="000D7A6E">
      <w:r>
        <w:separator/>
      </w:r>
    </w:p>
  </w:endnote>
  <w:endnote w:type="continuationSeparator" w:id="0">
    <w:p w:rsidR="000949D8" w:rsidRDefault="000949D8"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16301B">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16301B">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102ED6" w:rsidRPr="00102ED6">
      <w:rPr>
        <w:sz w:val="16"/>
        <w:szCs w:val="16"/>
      </w:rPr>
      <w:t xml:space="preserve"> </w:t>
    </w:r>
    <w:r w:rsidR="00102ED6">
      <w:rPr>
        <w:sz w:val="16"/>
        <w:szCs w:val="16"/>
      </w:rPr>
      <w:tab/>
    </w:r>
    <w:r w:rsidR="00102ED6">
      <w:rPr>
        <w:sz w:val="16"/>
        <w:szCs w:val="16"/>
      </w:rPr>
      <w:tab/>
    </w:r>
    <w:r w:rsidR="00102ED6" w:rsidRPr="00102ED6">
      <w:fldChar w:fldCharType="begin"/>
    </w:r>
    <w:r w:rsidR="00102ED6" w:rsidRPr="00102ED6">
      <w:instrText xml:space="preserve"> PAGE   \* MERGEFORMAT </w:instrText>
    </w:r>
    <w:r w:rsidR="00102ED6" w:rsidRPr="00102ED6">
      <w:fldChar w:fldCharType="separate"/>
    </w:r>
    <w:r w:rsidR="0016301B">
      <w:rPr>
        <w:noProof/>
      </w:rPr>
      <w:t>4</w:t>
    </w:r>
    <w:r w:rsidR="00102ED6"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0D7A6E">
      <w:tab/>
    </w:r>
    <w:r w:rsidR="000D7A6E">
      <w:tab/>
    </w:r>
    <w:r w:rsidR="000D7A6E">
      <w:fldChar w:fldCharType="begin"/>
    </w:r>
    <w:r w:rsidR="000D7A6E">
      <w:instrText xml:space="preserve"> PAGE   \* MERGEFORMAT </w:instrText>
    </w:r>
    <w:r w:rsidR="000D7A6E">
      <w:fldChar w:fldCharType="separate"/>
    </w:r>
    <w:r w:rsidR="0016301B">
      <w:rPr>
        <w:noProof/>
      </w:rPr>
      <w:t>7</w:t>
    </w:r>
    <w:r w:rsidR="000D7A6E">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Pr="008542E6" w:rsidRDefault="008542E6">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Pr="008542E6" w:rsidRDefault="00E77992">
    <w:pPr>
      <w:pStyle w:val="Footer"/>
      <w:rPr>
        <w:vertAlign w:val="subscript"/>
      </w:rPr>
    </w:pPr>
    <w:r w:rsidRPr="008542E6">
      <w:rPr>
        <w:vertAlign w:val="subscript"/>
      </w:rPr>
      <w:t>Copyright 2016 Nathan Pocock</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Pr="008542E6" w:rsidRDefault="00E77992">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9D8" w:rsidRDefault="000949D8" w:rsidP="000D7A6E">
      <w:r>
        <w:separator/>
      </w:r>
    </w:p>
  </w:footnote>
  <w:footnote w:type="continuationSeparator" w:id="0">
    <w:p w:rsidR="000949D8" w:rsidRDefault="000949D8" w:rsidP="000D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0949D8" w:rsidP="00645AD5">
    <w:pPr>
      <w:pBdr>
        <w:bottom w:val="single" w:sz="4" w:space="1" w:color="auto"/>
      </w:pBdr>
      <w:ind w:firstLine="0"/>
    </w:pPr>
    <w:sdt>
      <w:sdtPr>
        <w:alias w:val="Company"/>
        <w:tag w:val=""/>
        <w:id w:val="761260446"/>
        <w:placeholder>
          <w:docPart w:val="B3168564FC2B48D597ACE2B37EF26BBF"/>
        </w:placeholder>
        <w:dataBinding w:prefixMappings="xmlns:ns0='http://schemas.openxmlformats.org/officeDocument/2006/extended-properties' " w:xpath="/ns0:Properties[1]/ns0:Company[1]" w:storeItemID="{6668398D-A668-4E3E-A5EB-62B293D839F1}"/>
        <w:text/>
      </w:sdtPr>
      <w:sdtEndPr/>
      <w:sdtContent>
        <w:r w:rsidR="00230DDF">
          <w:t>NP Factory, Ltd.</w:t>
        </w:r>
      </w:sdtContent>
    </w:sdt>
    <w:r w:rsidR="00740E17">
      <w:tab/>
    </w:r>
    <w:r w:rsidR="00740E17">
      <w:tab/>
    </w:r>
    <w:sdt>
      <w:sdtPr>
        <w:alias w:val="Title"/>
        <w:tag w:val=""/>
        <w:id w:val="-1023854302"/>
        <w:placeholder>
          <w:docPart w:val="274AE9962F54458283092420DAD2D5FB"/>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0949D8" w:rsidP="00645AD5">
    <w:pPr>
      <w:pStyle w:val="Header"/>
      <w:pBdr>
        <w:bottom w:val="single" w:sz="4" w:space="1" w:color="auto"/>
      </w:pBdr>
      <w:tabs>
        <w:tab w:val="clear" w:pos="4680"/>
        <w:tab w:val="clear" w:pos="9360"/>
      </w:tabs>
      <w:ind w:firstLine="0"/>
    </w:pPr>
    <w:sdt>
      <w:sdtPr>
        <w:alias w:val="Title"/>
        <w:tag w:val=""/>
        <w:id w:val="545183660"/>
        <w:placeholder>
          <w:docPart w:val="59CEEF1668F04AE69F4C0CD5765E9C54"/>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r w:rsidR="00740E17">
      <w:tab/>
    </w:r>
    <w:r w:rsidR="00740E17">
      <w:tab/>
    </w:r>
    <w:sdt>
      <w:sdtPr>
        <w:alias w:val="Subject"/>
        <w:tag w:val=""/>
        <w:id w:val="1358393808"/>
        <w:placeholder>
          <w:docPart w:val="5DEE3D60B3774B848C9CFDC8C93C10DB"/>
        </w:placeholder>
        <w:dataBinding w:prefixMappings="xmlns:ns0='http://purl.org/dc/elements/1.1/' xmlns:ns1='http://schemas.openxmlformats.org/package/2006/metadata/core-properties' " w:xpath="/ns1:coreProperties[1]/ns0:subject[1]" w:storeItemID="{6C3C8BC8-F283-45AE-878A-BAB7291924A1}"/>
        <w:text/>
      </w:sdtPr>
      <w:sdtEndPr/>
      <w:sdtContent>
        <w:r w:rsidR="008961D4">
          <w:t>Guide to Incident Handling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E779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Default="000949D8" w:rsidP="00645AD5">
    <w:pPr>
      <w:pBdr>
        <w:bottom w:val="single" w:sz="4" w:space="1" w:color="auto"/>
      </w:pBdr>
      <w:ind w:firstLine="0"/>
    </w:pPr>
    <w:sdt>
      <w:sdtPr>
        <w:alias w:val="Company"/>
        <w:tag w:val=""/>
        <w:id w:val="-192229878"/>
        <w:placeholder>
          <w:docPart w:val="42D1EFF718424F3784223FE748D2DDC0"/>
        </w:placeholder>
        <w:dataBinding w:prefixMappings="xmlns:ns0='http://schemas.openxmlformats.org/officeDocument/2006/extended-properties' " w:xpath="/ns0:Properties[1]/ns0:Company[1]" w:storeItemID="{6668398D-A668-4E3E-A5EB-62B293D839F1}"/>
        <w:text/>
      </w:sdtPr>
      <w:sdtEndPr/>
      <w:sdtContent>
        <w:r w:rsidR="00230DDF">
          <w:t>NP Factory, Ltd.</w:t>
        </w:r>
      </w:sdtContent>
    </w:sdt>
    <w:r w:rsidR="000D7A6E">
      <w:tab/>
    </w:r>
    <w:r w:rsidR="000D7A6E">
      <w:tab/>
    </w:r>
    <w:sdt>
      <w:sdtPr>
        <w:alias w:val="Title"/>
        <w:tag w:val=""/>
        <w:id w:val="-1206779477"/>
        <w:placeholder>
          <w:docPart w:val="AC95C8FF73DD4BE4A5160929E252BFDD"/>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Default="000949D8" w:rsidP="00645AD5">
    <w:pPr>
      <w:pStyle w:val="Header"/>
      <w:pBdr>
        <w:bottom w:val="single" w:sz="4" w:space="1" w:color="auto"/>
      </w:pBdr>
      <w:tabs>
        <w:tab w:val="clear" w:pos="4680"/>
        <w:tab w:val="clear" w:pos="9360"/>
      </w:tabs>
      <w:ind w:firstLine="0"/>
    </w:pPr>
    <w:sdt>
      <w:sdtPr>
        <w:alias w:val="Title"/>
        <w:tag w:val=""/>
        <w:id w:val="1022363757"/>
        <w:placeholder>
          <w:docPart w:val="6825BAACD7114077AE5D213C06A281C5"/>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r w:rsidR="00102ED6">
      <w:tab/>
    </w:r>
    <w:r w:rsidR="00102ED6">
      <w:tab/>
    </w:r>
    <w:sdt>
      <w:sdtPr>
        <w:alias w:val="Subject"/>
        <w:tag w:val=""/>
        <w:id w:val="-2035720932"/>
        <w:placeholder>
          <w:docPart w:val="780DD5E0ED4145CB89450F68E9E51A75"/>
        </w:placeholder>
        <w:dataBinding w:prefixMappings="xmlns:ns0='http://purl.org/dc/elements/1.1/' xmlns:ns1='http://schemas.openxmlformats.org/package/2006/metadata/core-properties' " w:xpath="/ns1:coreProperties[1]/ns0:subject[1]" w:storeItemID="{6C3C8BC8-F283-45AE-878A-BAB7291924A1}"/>
        <w:text/>
      </w:sdtPr>
      <w:sdtEndPr/>
      <w:sdtContent>
        <w:r w:rsidR="008961D4">
          <w:t>Guide to Incident Handling</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Default="000949D8" w:rsidP="00E77992">
    <w:pPr>
      <w:pBdr>
        <w:bottom w:val="single" w:sz="4" w:space="1" w:color="auto"/>
      </w:pBdr>
      <w:ind w:firstLine="0"/>
    </w:pPr>
    <w:sdt>
      <w:sdtPr>
        <w:alias w:val="Company"/>
        <w:tag w:val=""/>
        <w:id w:val="-37208201"/>
        <w:placeholder>
          <w:docPart w:val="264D4995D3904EA2B08C93860E12DBA8"/>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244545109"/>
        <w:placeholder>
          <w:docPart w:val="5CF982A2D59F4304AC1F8EAA4E4BA5E0"/>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0949D8" w:rsidP="00E77992">
    <w:pPr>
      <w:pBdr>
        <w:bottom w:val="single" w:sz="4" w:space="1" w:color="auto"/>
      </w:pBdr>
      <w:ind w:firstLine="0"/>
    </w:pPr>
    <w:sdt>
      <w:sdtPr>
        <w:id w:val="-52980661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49" type="#_x0000_t136" style="position:absolute;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sdtContent>
    </w:sdt>
    <w:sdt>
      <w:sdtPr>
        <w:alias w:val="Company"/>
        <w:tag w:val=""/>
        <w:id w:val="1397786344"/>
        <w:placeholder>
          <w:docPart w:val="82C8B8FCD7824F2BB50F37C57BC13CE8"/>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1030946510"/>
        <w:placeholder>
          <w:docPart w:val="8D2B3C6F672B4034A86206AFF7377CCB"/>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0949D8" w:rsidP="00E77992">
    <w:pPr>
      <w:pBdr>
        <w:bottom w:val="single" w:sz="4" w:space="1" w:color="auto"/>
      </w:pBdr>
      <w:ind w:firstLine="0"/>
    </w:pPr>
    <w:sdt>
      <w:sdtPr>
        <w:alias w:val="Company"/>
        <w:tag w:val=""/>
        <w:id w:val="206307352"/>
        <w:placeholder>
          <w:docPart w:val="66A32269587944DCB1A37A5F5A744451"/>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780730749"/>
        <w:placeholder>
          <w:docPart w:val="F57AB2A51886434285394AFB064A6932"/>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B0C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82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226D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1C4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F8D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B63E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2AA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657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94C4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6619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F582E"/>
    <w:multiLevelType w:val="hybridMultilevel"/>
    <w:tmpl w:val="4EC2FA92"/>
    <w:lvl w:ilvl="0" w:tplc="9B4890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17B105C1"/>
    <w:multiLevelType w:val="hybridMultilevel"/>
    <w:tmpl w:val="0238A012"/>
    <w:lvl w:ilvl="0" w:tplc="88828B1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76D3B60"/>
    <w:multiLevelType w:val="hybridMultilevel"/>
    <w:tmpl w:val="0BCE4A0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8964657"/>
    <w:multiLevelType w:val="hybridMultilevel"/>
    <w:tmpl w:val="713204AA"/>
    <w:lvl w:ilvl="0" w:tplc="F65499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F6B5FA8"/>
    <w:multiLevelType w:val="hybridMultilevel"/>
    <w:tmpl w:val="2190E122"/>
    <w:lvl w:ilvl="0" w:tplc="933CDE6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6D513B"/>
    <w:multiLevelType w:val="hybridMultilevel"/>
    <w:tmpl w:val="681C9B94"/>
    <w:lvl w:ilvl="0" w:tplc="04FCB5F8">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36A46C94"/>
    <w:multiLevelType w:val="hybridMultilevel"/>
    <w:tmpl w:val="42460634"/>
    <w:lvl w:ilvl="0" w:tplc="5A446A3E">
      <w:start w:val="1"/>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DA93B50"/>
    <w:multiLevelType w:val="hybridMultilevel"/>
    <w:tmpl w:val="CA98CF5A"/>
    <w:lvl w:ilvl="0" w:tplc="549414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F056EB4"/>
    <w:multiLevelType w:val="multilevel"/>
    <w:tmpl w:val="847E4C42"/>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71B78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7D37459"/>
    <w:multiLevelType w:val="hybridMultilevel"/>
    <w:tmpl w:val="04A8175E"/>
    <w:lvl w:ilvl="0" w:tplc="105E2F82">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725D3ADA"/>
    <w:multiLevelType w:val="hybridMultilevel"/>
    <w:tmpl w:val="35E617C0"/>
    <w:lvl w:ilvl="0" w:tplc="CA5CE57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7B996D43"/>
    <w:multiLevelType w:val="hybridMultilevel"/>
    <w:tmpl w:val="932C84EE"/>
    <w:lvl w:ilvl="0" w:tplc="0EC27A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9"/>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22"/>
  </w:num>
  <w:num w:numId="16">
    <w:abstractNumId w:val="14"/>
  </w:num>
  <w:num w:numId="17">
    <w:abstractNumId w:val="10"/>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num>
  <w:num w:numId="22">
    <w:abstractNumId w:val="20"/>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F4"/>
    <w:rsid w:val="000607EF"/>
    <w:rsid w:val="000949D8"/>
    <w:rsid w:val="000D7A6E"/>
    <w:rsid w:val="00102ED6"/>
    <w:rsid w:val="00135730"/>
    <w:rsid w:val="0016301B"/>
    <w:rsid w:val="0019533E"/>
    <w:rsid w:val="001A2524"/>
    <w:rsid w:val="001B1ACB"/>
    <w:rsid w:val="001B74EB"/>
    <w:rsid w:val="001E7376"/>
    <w:rsid w:val="0022140C"/>
    <w:rsid w:val="00230DDF"/>
    <w:rsid w:val="00232449"/>
    <w:rsid w:val="002519E6"/>
    <w:rsid w:val="002D72D3"/>
    <w:rsid w:val="00337A10"/>
    <w:rsid w:val="00354C15"/>
    <w:rsid w:val="003566CB"/>
    <w:rsid w:val="00360757"/>
    <w:rsid w:val="00370B09"/>
    <w:rsid w:val="00384960"/>
    <w:rsid w:val="003D105D"/>
    <w:rsid w:val="003E59BD"/>
    <w:rsid w:val="004564E6"/>
    <w:rsid w:val="00464C76"/>
    <w:rsid w:val="004744F1"/>
    <w:rsid w:val="004D4809"/>
    <w:rsid w:val="004D63BB"/>
    <w:rsid w:val="005158AF"/>
    <w:rsid w:val="0052624F"/>
    <w:rsid w:val="00587249"/>
    <w:rsid w:val="0060184B"/>
    <w:rsid w:val="00637CF0"/>
    <w:rsid w:val="00645AD5"/>
    <w:rsid w:val="0068541C"/>
    <w:rsid w:val="006F6715"/>
    <w:rsid w:val="00705BD0"/>
    <w:rsid w:val="00740E17"/>
    <w:rsid w:val="00812B46"/>
    <w:rsid w:val="00812E04"/>
    <w:rsid w:val="0084629E"/>
    <w:rsid w:val="008542E6"/>
    <w:rsid w:val="00861DB0"/>
    <w:rsid w:val="00865E2F"/>
    <w:rsid w:val="008866F4"/>
    <w:rsid w:val="008961D4"/>
    <w:rsid w:val="008A668B"/>
    <w:rsid w:val="008F3AD3"/>
    <w:rsid w:val="00933820"/>
    <w:rsid w:val="009C7D54"/>
    <w:rsid w:val="009F2513"/>
    <w:rsid w:val="00A76631"/>
    <w:rsid w:val="00AA15D2"/>
    <w:rsid w:val="00AA2E99"/>
    <w:rsid w:val="00AC63E5"/>
    <w:rsid w:val="00AE1963"/>
    <w:rsid w:val="00B127A4"/>
    <w:rsid w:val="00BA03F6"/>
    <w:rsid w:val="00BD0A9A"/>
    <w:rsid w:val="00BD1EA3"/>
    <w:rsid w:val="00BD4AEB"/>
    <w:rsid w:val="00C51314"/>
    <w:rsid w:val="00C63C46"/>
    <w:rsid w:val="00C73040"/>
    <w:rsid w:val="00CD3151"/>
    <w:rsid w:val="00CF2A91"/>
    <w:rsid w:val="00D42C87"/>
    <w:rsid w:val="00D96C96"/>
    <w:rsid w:val="00DC7D3E"/>
    <w:rsid w:val="00DE792C"/>
    <w:rsid w:val="00E77992"/>
    <w:rsid w:val="00EC1DD6"/>
    <w:rsid w:val="00ED3E9A"/>
    <w:rsid w:val="00F0521E"/>
    <w:rsid w:val="00F16DEF"/>
    <w:rsid w:val="00F54E4A"/>
    <w:rsid w:val="00F62A39"/>
    <w:rsid w:val="00F670BD"/>
    <w:rsid w:val="00FB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3498459-102A-4A22-822E-FED48B1C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F4C"/>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812B46"/>
    <w:pPr>
      <w:keepNext/>
      <w:keepLines/>
      <w:numPr>
        <w:numId w:val="1"/>
      </w:numPr>
      <w:suppressLineNumbers/>
      <w:pBdr>
        <w:top w:val="single" w:sz="48" w:space="12" w:color="auto"/>
      </w:pBdr>
      <w:shd w:val="clear" w:color="auto" w:fill="9CC2E5" w:themeFill="accent1" w:themeFillTint="99"/>
      <w:tabs>
        <w:tab w:val="clear" w:pos="5400"/>
        <w:tab w:val="clear" w:pos="10800"/>
      </w:tab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812B46"/>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numPr>
        <w:numId w:val="2"/>
      </w:numPr>
      <w:spacing w:line="259" w:lineRule="auto"/>
      <w:ind w:left="450" w:hanging="450"/>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customStyle="1" w:styleId="Picture">
    <w:name w:val="Picture"/>
    <w:basedOn w:val="Normal"/>
    <w:qFormat/>
    <w:rsid w:val="00FB4F4C"/>
    <w:pPr>
      <w:keepNext/>
      <w:spacing w:before="0" w:after="0"/>
      <w:jc w:val="center"/>
    </w:pPr>
  </w:style>
  <w:style w:type="paragraph" w:styleId="Caption">
    <w:name w:val="caption"/>
    <w:basedOn w:val="Normal"/>
    <w:next w:val="Normal"/>
    <w:uiPriority w:val="35"/>
    <w:unhideWhenUsed/>
    <w:qFormat/>
    <w:rsid w:val="00370B09"/>
    <w:pPr>
      <w:spacing w:before="0" w:after="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E77992"/>
    <w:pPr>
      <w:tabs>
        <w:tab w:val="clear" w:pos="5400"/>
        <w:tab w:val="clear" w:pos="10800"/>
      </w:tabs>
      <w:spacing w:after="0"/>
    </w:pPr>
  </w:style>
  <w:style w:type="paragraph" w:styleId="ListParagraph">
    <w:name w:val="List Paragraph"/>
    <w:basedOn w:val="Normal"/>
    <w:uiPriority w:val="34"/>
    <w:qFormat/>
    <w:rsid w:val="00E77992"/>
    <w:pPr>
      <w:ind w:left="720"/>
      <w:contextualSpacing/>
    </w:pPr>
  </w:style>
  <w:style w:type="paragraph" w:styleId="FootnoteText">
    <w:name w:val="footnote text"/>
    <w:basedOn w:val="Normal"/>
    <w:link w:val="FootnoteTextChar"/>
    <w:uiPriority w:val="99"/>
    <w:semiHidden/>
    <w:unhideWhenUsed/>
    <w:rsid w:val="00865E2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65E2F"/>
    <w:rPr>
      <w:rFonts w:ascii="Arial" w:hAnsi="Arial"/>
      <w:sz w:val="20"/>
      <w:szCs w:val="20"/>
    </w:rPr>
  </w:style>
  <w:style w:type="character" w:styleId="FootnoteReference">
    <w:name w:val="footnote reference"/>
    <w:basedOn w:val="DefaultParagraphFont"/>
    <w:uiPriority w:val="99"/>
    <w:semiHidden/>
    <w:unhideWhenUsed/>
    <w:rsid w:val="00865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glossaryDocument" Target="glossary/document.xml"/><Relationship Id="rId10" Type="http://schemas.openxmlformats.org/officeDocument/2006/relationships/image" Target="CompanyLogo.jp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CEEF1668F04AE69F4C0CD5765E9C54"/>
        <w:category>
          <w:name w:val="General"/>
          <w:gallery w:val="placeholder"/>
        </w:category>
        <w:types>
          <w:type w:val="bbPlcHdr"/>
        </w:types>
        <w:behaviors>
          <w:behavior w:val="content"/>
        </w:behaviors>
        <w:guid w:val="{3CE39561-5551-4A4E-819F-1DDCE3AF89E4}"/>
      </w:docPartPr>
      <w:docPartBody>
        <w:p w:rsidR="001441F9" w:rsidRDefault="006D0AF5">
          <w:pPr>
            <w:pStyle w:val="59CEEF1668F04AE69F4C0CD5765E9C54"/>
          </w:pPr>
          <w:r w:rsidRPr="004F49D5">
            <w:rPr>
              <w:rStyle w:val="PlaceholderText"/>
            </w:rPr>
            <w:t>[Title]</w:t>
          </w:r>
        </w:p>
      </w:docPartBody>
    </w:docPart>
    <w:docPart>
      <w:docPartPr>
        <w:name w:val="B3168564FC2B48D597ACE2B37EF26BBF"/>
        <w:category>
          <w:name w:val="General"/>
          <w:gallery w:val="placeholder"/>
        </w:category>
        <w:types>
          <w:type w:val="bbPlcHdr"/>
        </w:types>
        <w:behaviors>
          <w:behavior w:val="content"/>
        </w:behaviors>
        <w:guid w:val="{AD52B70E-EC6A-4E68-BD79-DF8E452FA13D}"/>
      </w:docPartPr>
      <w:docPartBody>
        <w:p w:rsidR="001441F9" w:rsidRDefault="006D0AF5">
          <w:pPr>
            <w:pStyle w:val="B3168564FC2B48D597ACE2B37EF26BBF"/>
          </w:pPr>
          <w:r w:rsidRPr="004F49D5">
            <w:rPr>
              <w:rStyle w:val="PlaceholderText"/>
            </w:rPr>
            <w:t>[Subject]</w:t>
          </w:r>
        </w:p>
      </w:docPartBody>
    </w:docPart>
    <w:docPart>
      <w:docPartPr>
        <w:name w:val="274AE9962F54458283092420DAD2D5FB"/>
        <w:category>
          <w:name w:val="General"/>
          <w:gallery w:val="placeholder"/>
        </w:category>
        <w:types>
          <w:type w:val="bbPlcHdr"/>
        </w:types>
        <w:behaviors>
          <w:behavior w:val="content"/>
        </w:behaviors>
        <w:guid w:val="{1D34C63D-F479-4E3D-99CF-FF8BAFCA1EAE}"/>
      </w:docPartPr>
      <w:docPartBody>
        <w:p w:rsidR="001441F9" w:rsidRDefault="006D0AF5">
          <w:pPr>
            <w:pStyle w:val="274AE9962F54458283092420DAD2D5FB"/>
          </w:pPr>
          <w:r w:rsidRPr="004F49D5">
            <w:rPr>
              <w:rStyle w:val="PlaceholderText"/>
            </w:rPr>
            <w:t>[Author]</w:t>
          </w:r>
        </w:p>
      </w:docPartBody>
    </w:docPart>
    <w:docPart>
      <w:docPartPr>
        <w:name w:val="5DEE3D60B3774B848C9CFDC8C93C10DB"/>
        <w:category>
          <w:name w:val="General"/>
          <w:gallery w:val="placeholder"/>
        </w:category>
        <w:types>
          <w:type w:val="bbPlcHdr"/>
        </w:types>
        <w:behaviors>
          <w:behavior w:val="content"/>
        </w:behaviors>
        <w:guid w:val="{644258A0-85E4-4147-AF69-81DD261F2581}"/>
      </w:docPartPr>
      <w:docPartBody>
        <w:p w:rsidR="001441F9" w:rsidRDefault="006D0AF5">
          <w:pPr>
            <w:pStyle w:val="5DEE3D60B3774B848C9CFDC8C93C10DB"/>
          </w:pPr>
          <w:r w:rsidRPr="004F49D5">
            <w:rPr>
              <w:rStyle w:val="PlaceholderText"/>
            </w:rPr>
            <w:t>[Title]</w:t>
          </w:r>
        </w:p>
      </w:docPartBody>
    </w:docPart>
    <w:docPart>
      <w:docPartPr>
        <w:name w:val="AD56BD76B40B426093B30D9336228C86"/>
        <w:category>
          <w:name w:val="General"/>
          <w:gallery w:val="placeholder"/>
        </w:category>
        <w:types>
          <w:type w:val="bbPlcHdr"/>
        </w:types>
        <w:behaviors>
          <w:behavior w:val="content"/>
        </w:behaviors>
        <w:guid w:val="{22A45706-6821-4C3E-886C-51320DF0A5CE}"/>
      </w:docPartPr>
      <w:docPartBody>
        <w:p w:rsidR="001441F9" w:rsidRDefault="006D0AF5">
          <w:pPr>
            <w:pStyle w:val="AD56BD76B40B426093B30D9336228C86"/>
          </w:pPr>
          <w:r w:rsidRPr="004F49D5">
            <w:rPr>
              <w:rStyle w:val="PlaceholderText"/>
            </w:rPr>
            <w:t>[Subject]</w:t>
          </w:r>
        </w:p>
      </w:docPartBody>
    </w:docPart>
    <w:docPart>
      <w:docPartPr>
        <w:name w:val="FBCD9F2776084365B569C5010F68143F"/>
        <w:category>
          <w:name w:val="General"/>
          <w:gallery w:val="placeholder"/>
        </w:category>
        <w:types>
          <w:type w:val="bbPlcHdr"/>
        </w:types>
        <w:behaviors>
          <w:behavior w:val="content"/>
        </w:behaviors>
        <w:guid w:val="{AB7C0232-7EE3-4939-812B-342F3289664C}"/>
      </w:docPartPr>
      <w:docPartBody>
        <w:p w:rsidR="001441F9" w:rsidRDefault="006D0AF5">
          <w:pPr>
            <w:pStyle w:val="FBCD9F2776084365B569C5010F68143F"/>
          </w:pPr>
          <w:r w:rsidRPr="004F49D5">
            <w:rPr>
              <w:rStyle w:val="PlaceholderText"/>
            </w:rPr>
            <w:t>[Author]</w:t>
          </w:r>
        </w:p>
      </w:docPartBody>
    </w:docPart>
    <w:docPart>
      <w:docPartPr>
        <w:name w:val="FCF1D188D64B4B3B93C975A95BE2DA50"/>
        <w:category>
          <w:name w:val="General"/>
          <w:gallery w:val="placeholder"/>
        </w:category>
        <w:types>
          <w:type w:val="bbPlcHdr"/>
        </w:types>
        <w:behaviors>
          <w:behavior w:val="content"/>
        </w:behaviors>
        <w:guid w:val="{C63F5539-7C6F-4138-841F-EC0112ED9E6D}"/>
      </w:docPartPr>
      <w:docPartBody>
        <w:p w:rsidR="001441F9" w:rsidRDefault="006D0AF5">
          <w:pPr>
            <w:pStyle w:val="FCF1D188D64B4B3B93C975A95BE2DA50"/>
          </w:pPr>
          <w:r w:rsidRPr="004F49D5">
            <w:rPr>
              <w:rStyle w:val="PlaceholderText"/>
            </w:rPr>
            <w:t>[Category]</w:t>
          </w:r>
        </w:p>
      </w:docPartBody>
    </w:docPart>
    <w:docPart>
      <w:docPartPr>
        <w:name w:val="D83EBDE0A7AE42238DE262D2200233E6"/>
        <w:category>
          <w:name w:val="General"/>
          <w:gallery w:val="placeholder"/>
        </w:category>
        <w:types>
          <w:type w:val="bbPlcHdr"/>
        </w:types>
        <w:behaviors>
          <w:behavior w:val="content"/>
        </w:behaviors>
        <w:guid w:val="{BCA7B836-CB1F-42CB-B907-B8B05FCFD6CA}"/>
      </w:docPartPr>
      <w:docPartBody>
        <w:p w:rsidR="001441F9" w:rsidRDefault="006D0AF5">
          <w:pPr>
            <w:pStyle w:val="D83EBDE0A7AE42238DE262D2200233E6"/>
          </w:pPr>
          <w:r w:rsidRPr="004F49D5">
            <w:rPr>
              <w:rStyle w:val="PlaceholderText"/>
            </w:rPr>
            <w:t>[Company]</w:t>
          </w:r>
        </w:p>
      </w:docPartBody>
    </w:docPart>
    <w:docPart>
      <w:docPartPr>
        <w:name w:val="424AD5A277B0498FB96E5C4156236D42"/>
        <w:category>
          <w:name w:val="General"/>
          <w:gallery w:val="placeholder"/>
        </w:category>
        <w:types>
          <w:type w:val="bbPlcHdr"/>
        </w:types>
        <w:behaviors>
          <w:behavior w:val="content"/>
        </w:behaviors>
        <w:guid w:val="{222DB922-0B2F-4916-99CF-3B8DD7BA0E03}"/>
      </w:docPartPr>
      <w:docPartBody>
        <w:p w:rsidR="001441F9" w:rsidRDefault="006D0AF5">
          <w:pPr>
            <w:pStyle w:val="424AD5A277B0498FB96E5C4156236D42"/>
          </w:pPr>
          <w:r w:rsidRPr="004F49D5">
            <w:rPr>
              <w:rStyle w:val="PlaceholderText"/>
            </w:rPr>
            <w:t>[Company Address]</w:t>
          </w:r>
        </w:p>
      </w:docPartBody>
    </w:docPart>
    <w:docPart>
      <w:docPartPr>
        <w:name w:val="9F7D59A450E743B0BB9F6381F1188BC5"/>
        <w:category>
          <w:name w:val="General"/>
          <w:gallery w:val="placeholder"/>
        </w:category>
        <w:types>
          <w:type w:val="bbPlcHdr"/>
        </w:types>
        <w:behaviors>
          <w:behavior w:val="content"/>
        </w:behaviors>
        <w:guid w:val="{BF7AE92B-4DC9-4D1C-B57A-D60F939A2D16}"/>
      </w:docPartPr>
      <w:docPartBody>
        <w:p w:rsidR="001441F9" w:rsidRDefault="006D0AF5">
          <w:pPr>
            <w:pStyle w:val="9F7D59A450E743B0BB9F6381F1188BC5"/>
          </w:pPr>
          <w:r w:rsidRPr="004F49D5">
            <w:rPr>
              <w:rStyle w:val="PlaceholderText"/>
            </w:rPr>
            <w:t>[Manager]</w:t>
          </w:r>
        </w:p>
      </w:docPartBody>
    </w:docPart>
    <w:docPart>
      <w:docPartPr>
        <w:name w:val="EDB83EA2B7D64704A138391280F91943"/>
        <w:category>
          <w:name w:val="General"/>
          <w:gallery w:val="placeholder"/>
        </w:category>
        <w:types>
          <w:type w:val="bbPlcHdr"/>
        </w:types>
        <w:behaviors>
          <w:behavior w:val="content"/>
        </w:behaviors>
        <w:guid w:val="{955C2C01-EDCE-44EE-8F61-95618A1816D2}"/>
      </w:docPartPr>
      <w:docPartBody>
        <w:p w:rsidR="001441F9" w:rsidRDefault="006D0AF5">
          <w:pPr>
            <w:pStyle w:val="EDB83EA2B7D64704A138391280F91943"/>
          </w:pPr>
          <w:r w:rsidRPr="00DC28C6">
            <w:rPr>
              <w:rStyle w:val="PlaceholderText"/>
            </w:rPr>
            <w:t>[Comments]</w:t>
          </w:r>
        </w:p>
      </w:docPartBody>
    </w:docPart>
    <w:docPart>
      <w:docPartPr>
        <w:name w:val="C248E2C4836B4F9AA9922617E16FEB95"/>
        <w:category>
          <w:name w:val="General"/>
          <w:gallery w:val="placeholder"/>
        </w:category>
        <w:types>
          <w:type w:val="bbPlcHdr"/>
        </w:types>
        <w:behaviors>
          <w:behavior w:val="content"/>
        </w:behaviors>
        <w:guid w:val="{FF8B61FB-DCDB-46BB-AF36-F1ED2DD8A7D5}"/>
      </w:docPartPr>
      <w:docPartBody>
        <w:p w:rsidR="001441F9" w:rsidRDefault="006D0AF5">
          <w:pPr>
            <w:pStyle w:val="C248E2C4836B4F9AA9922617E16FEB95"/>
          </w:pPr>
          <w:r w:rsidRPr="004F49D5">
            <w:rPr>
              <w:rStyle w:val="PlaceholderText"/>
            </w:rPr>
            <w:t>[Author]</w:t>
          </w:r>
        </w:p>
      </w:docPartBody>
    </w:docPart>
    <w:docPart>
      <w:docPartPr>
        <w:name w:val="42D1EFF718424F3784223FE748D2DDC0"/>
        <w:category>
          <w:name w:val="General"/>
          <w:gallery w:val="placeholder"/>
        </w:category>
        <w:types>
          <w:type w:val="bbPlcHdr"/>
        </w:types>
        <w:behaviors>
          <w:behavior w:val="content"/>
        </w:behaviors>
        <w:guid w:val="{8D65BC97-AC5E-46DF-B2B1-E9B6A6311397}"/>
      </w:docPartPr>
      <w:docPartBody>
        <w:p w:rsidR="001441F9" w:rsidRDefault="006D0AF5">
          <w:pPr>
            <w:pStyle w:val="42D1EFF718424F3784223FE748D2DDC0"/>
          </w:pPr>
          <w:r w:rsidRPr="004F49D5">
            <w:rPr>
              <w:rStyle w:val="PlaceholderText"/>
            </w:rPr>
            <w:t>[Company]</w:t>
          </w:r>
        </w:p>
      </w:docPartBody>
    </w:docPart>
    <w:docPart>
      <w:docPartPr>
        <w:name w:val="AC95C8FF73DD4BE4A5160929E252BFDD"/>
        <w:category>
          <w:name w:val="General"/>
          <w:gallery w:val="placeholder"/>
        </w:category>
        <w:types>
          <w:type w:val="bbPlcHdr"/>
        </w:types>
        <w:behaviors>
          <w:behavior w:val="content"/>
        </w:behaviors>
        <w:guid w:val="{7872CA86-D187-46C5-A2D2-9105C113864A}"/>
      </w:docPartPr>
      <w:docPartBody>
        <w:p w:rsidR="001441F9" w:rsidRDefault="006D0AF5">
          <w:pPr>
            <w:pStyle w:val="AC95C8FF73DD4BE4A5160929E252BFDD"/>
          </w:pPr>
          <w:r w:rsidRPr="004F49D5">
            <w:rPr>
              <w:rStyle w:val="PlaceholderText"/>
            </w:rPr>
            <w:t>[Title]</w:t>
          </w:r>
        </w:p>
      </w:docPartBody>
    </w:docPart>
    <w:docPart>
      <w:docPartPr>
        <w:name w:val="6825BAACD7114077AE5D213C06A281C5"/>
        <w:category>
          <w:name w:val="General"/>
          <w:gallery w:val="placeholder"/>
        </w:category>
        <w:types>
          <w:type w:val="bbPlcHdr"/>
        </w:types>
        <w:behaviors>
          <w:behavior w:val="content"/>
        </w:behaviors>
        <w:guid w:val="{4E571DCC-0C4B-4558-92F3-1FFFABA180A4}"/>
      </w:docPartPr>
      <w:docPartBody>
        <w:p w:rsidR="001441F9" w:rsidRDefault="006D0AF5">
          <w:pPr>
            <w:pStyle w:val="6825BAACD7114077AE5D213C06A281C5"/>
          </w:pPr>
          <w:r w:rsidRPr="004F49D5">
            <w:rPr>
              <w:rStyle w:val="PlaceholderText"/>
            </w:rPr>
            <w:t>[Title]</w:t>
          </w:r>
        </w:p>
      </w:docPartBody>
    </w:docPart>
    <w:docPart>
      <w:docPartPr>
        <w:name w:val="780DD5E0ED4145CB89450F68E9E51A75"/>
        <w:category>
          <w:name w:val="General"/>
          <w:gallery w:val="placeholder"/>
        </w:category>
        <w:types>
          <w:type w:val="bbPlcHdr"/>
        </w:types>
        <w:behaviors>
          <w:behavior w:val="content"/>
        </w:behaviors>
        <w:guid w:val="{03742D1A-6B73-4F36-BDA3-833CD3D3812E}"/>
      </w:docPartPr>
      <w:docPartBody>
        <w:p w:rsidR="001441F9" w:rsidRDefault="006D0AF5">
          <w:pPr>
            <w:pStyle w:val="780DD5E0ED4145CB89450F68E9E51A75"/>
          </w:pPr>
          <w:r w:rsidRPr="004F49D5">
            <w:rPr>
              <w:rStyle w:val="PlaceholderText"/>
            </w:rPr>
            <w:t>[Subject]</w:t>
          </w:r>
        </w:p>
      </w:docPartBody>
    </w:docPart>
    <w:docPart>
      <w:docPartPr>
        <w:name w:val="264D4995D3904EA2B08C93860E12DBA8"/>
        <w:category>
          <w:name w:val="General"/>
          <w:gallery w:val="placeholder"/>
        </w:category>
        <w:types>
          <w:type w:val="bbPlcHdr"/>
        </w:types>
        <w:behaviors>
          <w:behavior w:val="content"/>
        </w:behaviors>
        <w:guid w:val="{554CCE18-8F7D-4A49-B1EB-BAA9EC95D72B}"/>
      </w:docPartPr>
      <w:docPartBody>
        <w:p w:rsidR="001441F9" w:rsidRDefault="00E40C35" w:rsidP="00E40C35">
          <w:pPr>
            <w:pStyle w:val="264D4995D3904EA2B08C93860E12DBA8"/>
          </w:pPr>
          <w:r w:rsidRPr="004F49D5">
            <w:rPr>
              <w:rStyle w:val="PlaceholderText"/>
            </w:rPr>
            <w:t>[Company]</w:t>
          </w:r>
        </w:p>
      </w:docPartBody>
    </w:docPart>
    <w:docPart>
      <w:docPartPr>
        <w:name w:val="5CF982A2D59F4304AC1F8EAA4E4BA5E0"/>
        <w:category>
          <w:name w:val="General"/>
          <w:gallery w:val="placeholder"/>
        </w:category>
        <w:types>
          <w:type w:val="bbPlcHdr"/>
        </w:types>
        <w:behaviors>
          <w:behavior w:val="content"/>
        </w:behaviors>
        <w:guid w:val="{38DA42B3-8BC2-4E0D-8B1D-D90E1C037C0E}"/>
      </w:docPartPr>
      <w:docPartBody>
        <w:p w:rsidR="001441F9" w:rsidRDefault="00E40C35" w:rsidP="00E40C35">
          <w:pPr>
            <w:pStyle w:val="5CF982A2D59F4304AC1F8EAA4E4BA5E0"/>
          </w:pPr>
          <w:r w:rsidRPr="004F49D5">
            <w:rPr>
              <w:rStyle w:val="PlaceholderText"/>
            </w:rPr>
            <w:t>[Title]</w:t>
          </w:r>
        </w:p>
      </w:docPartBody>
    </w:docPart>
    <w:docPart>
      <w:docPartPr>
        <w:name w:val="82C8B8FCD7824F2BB50F37C57BC13CE8"/>
        <w:category>
          <w:name w:val="General"/>
          <w:gallery w:val="placeholder"/>
        </w:category>
        <w:types>
          <w:type w:val="bbPlcHdr"/>
        </w:types>
        <w:behaviors>
          <w:behavior w:val="content"/>
        </w:behaviors>
        <w:guid w:val="{4D501008-EA6F-4BB6-92FF-BE08AB33DAC2}"/>
      </w:docPartPr>
      <w:docPartBody>
        <w:p w:rsidR="001441F9" w:rsidRDefault="00E40C35" w:rsidP="00E40C35">
          <w:pPr>
            <w:pStyle w:val="82C8B8FCD7824F2BB50F37C57BC13CE8"/>
          </w:pPr>
          <w:r w:rsidRPr="004F49D5">
            <w:rPr>
              <w:rStyle w:val="PlaceholderText"/>
            </w:rPr>
            <w:t>[Company]</w:t>
          </w:r>
        </w:p>
      </w:docPartBody>
    </w:docPart>
    <w:docPart>
      <w:docPartPr>
        <w:name w:val="8D2B3C6F672B4034A86206AFF7377CCB"/>
        <w:category>
          <w:name w:val="General"/>
          <w:gallery w:val="placeholder"/>
        </w:category>
        <w:types>
          <w:type w:val="bbPlcHdr"/>
        </w:types>
        <w:behaviors>
          <w:behavior w:val="content"/>
        </w:behaviors>
        <w:guid w:val="{D1728003-FE16-4BAE-913D-5C133ECF75D3}"/>
      </w:docPartPr>
      <w:docPartBody>
        <w:p w:rsidR="001441F9" w:rsidRDefault="00E40C35" w:rsidP="00E40C35">
          <w:pPr>
            <w:pStyle w:val="8D2B3C6F672B4034A86206AFF7377CCB"/>
          </w:pPr>
          <w:r w:rsidRPr="004F49D5">
            <w:rPr>
              <w:rStyle w:val="PlaceholderText"/>
            </w:rPr>
            <w:t>[Title]</w:t>
          </w:r>
        </w:p>
      </w:docPartBody>
    </w:docPart>
    <w:docPart>
      <w:docPartPr>
        <w:name w:val="66A32269587944DCB1A37A5F5A744451"/>
        <w:category>
          <w:name w:val="General"/>
          <w:gallery w:val="placeholder"/>
        </w:category>
        <w:types>
          <w:type w:val="bbPlcHdr"/>
        </w:types>
        <w:behaviors>
          <w:behavior w:val="content"/>
        </w:behaviors>
        <w:guid w:val="{553410D8-E68E-4651-9FD3-1F8133DDE6EB}"/>
      </w:docPartPr>
      <w:docPartBody>
        <w:p w:rsidR="001441F9" w:rsidRDefault="00E40C35" w:rsidP="00E40C35">
          <w:pPr>
            <w:pStyle w:val="66A32269587944DCB1A37A5F5A744451"/>
          </w:pPr>
          <w:r w:rsidRPr="004F49D5">
            <w:rPr>
              <w:rStyle w:val="PlaceholderText"/>
            </w:rPr>
            <w:t>[Company]</w:t>
          </w:r>
        </w:p>
      </w:docPartBody>
    </w:docPart>
    <w:docPart>
      <w:docPartPr>
        <w:name w:val="F57AB2A51886434285394AFB064A6932"/>
        <w:category>
          <w:name w:val="General"/>
          <w:gallery w:val="placeholder"/>
        </w:category>
        <w:types>
          <w:type w:val="bbPlcHdr"/>
        </w:types>
        <w:behaviors>
          <w:behavior w:val="content"/>
        </w:behaviors>
        <w:guid w:val="{B98DB0C0-7EF1-464F-BF58-96C5E28BBF8F}"/>
      </w:docPartPr>
      <w:docPartBody>
        <w:p w:rsidR="001441F9" w:rsidRDefault="00E40C35" w:rsidP="00E40C35">
          <w:pPr>
            <w:pStyle w:val="F57AB2A51886434285394AFB064A6932"/>
          </w:pPr>
          <w:r w:rsidRPr="004F49D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35"/>
    <w:rsid w:val="001441F9"/>
    <w:rsid w:val="00420F9D"/>
    <w:rsid w:val="004C5449"/>
    <w:rsid w:val="006D0AF5"/>
    <w:rsid w:val="00CC73BF"/>
    <w:rsid w:val="00E4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C35"/>
    <w:rPr>
      <w:color w:val="808080"/>
    </w:rPr>
  </w:style>
  <w:style w:type="paragraph" w:customStyle="1" w:styleId="59CEEF1668F04AE69F4C0CD5765E9C54">
    <w:name w:val="59CEEF1668F04AE69F4C0CD5765E9C54"/>
  </w:style>
  <w:style w:type="paragraph" w:customStyle="1" w:styleId="B3168564FC2B48D597ACE2B37EF26BBF">
    <w:name w:val="B3168564FC2B48D597ACE2B37EF26BBF"/>
  </w:style>
  <w:style w:type="paragraph" w:customStyle="1" w:styleId="274AE9962F54458283092420DAD2D5FB">
    <w:name w:val="274AE9962F54458283092420DAD2D5FB"/>
  </w:style>
  <w:style w:type="paragraph" w:customStyle="1" w:styleId="5DEE3D60B3774B848C9CFDC8C93C10DB">
    <w:name w:val="5DEE3D60B3774B848C9CFDC8C93C10DB"/>
  </w:style>
  <w:style w:type="paragraph" w:customStyle="1" w:styleId="AD56BD76B40B426093B30D9336228C86">
    <w:name w:val="AD56BD76B40B426093B30D9336228C86"/>
  </w:style>
  <w:style w:type="paragraph" w:customStyle="1" w:styleId="FBCD9F2776084365B569C5010F68143F">
    <w:name w:val="FBCD9F2776084365B569C5010F68143F"/>
  </w:style>
  <w:style w:type="paragraph" w:customStyle="1" w:styleId="FCF1D188D64B4B3B93C975A95BE2DA50">
    <w:name w:val="FCF1D188D64B4B3B93C975A95BE2DA50"/>
  </w:style>
  <w:style w:type="paragraph" w:customStyle="1" w:styleId="D83EBDE0A7AE42238DE262D2200233E6">
    <w:name w:val="D83EBDE0A7AE42238DE262D2200233E6"/>
  </w:style>
  <w:style w:type="paragraph" w:customStyle="1" w:styleId="424AD5A277B0498FB96E5C4156236D42">
    <w:name w:val="424AD5A277B0498FB96E5C4156236D42"/>
  </w:style>
  <w:style w:type="paragraph" w:customStyle="1" w:styleId="9F7D59A450E743B0BB9F6381F1188BC5">
    <w:name w:val="9F7D59A450E743B0BB9F6381F1188BC5"/>
  </w:style>
  <w:style w:type="paragraph" w:customStyle="1" w:styleId="EDB83EA2B7D64704A138391280F91943">
    <w:name w:val="EDB83EA2B7D64704A138391280F91943"/>
  </w:style>
  <w:style w:type="paragraph" w:customStyle="1" w:styleId="C248E2C4836B4F9AA9922617E16FEB95">
    <w:name w:val="C248E2C4836B4F9AA9922617E16FEB95"/>
  </w:style>
  <w:style w:type="paragraph" w:customStyle="1" w:styleId="42D1EFF718424F3784223FE748D2DDC0">
    <w:name w:val="42D1EFF718424F3784223FE748D2DDC0"/>
  </w:style>
  <w:style w:type="paragraph" w:customStyle="1" w:styleId="AC95C8FF73DD4BE4A5160929E252BFDD">
    <w:name w:val="AC95C8FF73DD4BE4A5160929E252BFDD"/>
  </w:style>
  <w:style w:type="paragraph" w:customStyle="1" w:styleId="6825BAACD7114077AE5D213C06A281C5">
    <w:name w:val="6825BAACD7114077AE5D213C06A281C5"/>
  </w:style>
  <w:style w:type="paragraph" w:customStyle="1" w:styleId="780DD5E0ED4145CB89450F68E9E51A75">
    <w:name w:val="780DD5E0ED4145CB89450F68E9E51A75"/>
  </w:style>
  <w:style w:type="paragraph" w:customStyle="1" w:styleId="264D4995D3904EA2B08C93860E12DBA8">
    <w:name w:val="264D4995D3904EA2B08C93860E12DBA8"/>
    <w:rsid w:val="00E40C35"/>
  </w:style>
  <w:style w:type="paragraph" w:customStyle="1" w:styleId="5CF982A2D59F4304AC1F8EAA4E4BA5E0">
    <w:name w:val="5CF982A2D59F4304AC1F8EAA4E4BA5E0"/>
    <w:rsid w:val="00E40C35"/>
  </w:style>
  <w:style w:type="paragraph" w:customStyle="1" w:styleId="82C8B8FCD7824F2BB50F37C57BC13CE8">
    <w:name w:val="82C8B8FCD7824F2BB50F37C57BC13CE8"/>
    <w:rsid w:val="00E40C35"/>
  </w:style>
  <w:style w:type="paragraph" w:customStyle="1" w:styleId="8D2B3C6F672B4034A86206AFF7377CCB">
    <w:name w:val="8D2B3C6F672B4034A86206AFF7377CCB"/>
    <w:rsid w:val="00E40C35"/>
  </w:style>
  <w:style w:type="paragraph" w:customStyle="1" w:styleId="66A32269587944DCB1A37A5F5A744451">
    <w:name w:val="66A32269587944DCB1A37A5F5A744451"/>
    <w:rsid w:val="00E40C35"/>
  </w:style>
  <w:style w:type="paragraph" w:customStyle="1" w:styleId="F57AB2A51886434285394AFB064A6932">
    <w:name w:val="F57AB2A51886434285394AFB064A6932"/>
    <w:rsid w:val="00E40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BA0F-E51A-4FBB-91AA-5DAE6390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37</TotalTime>
  <Pages>1</Pages>
  <Words>683</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Industrial Information System Management System</vt:lpstr>
      <vt:lpstr/>
      <vt:lpstr>Instructions</vt:lpstr>
      <vt:lpstr/>
      <vt:lpstr>Overview</vt:lpstr>
      <vt:lpstr>Considerations</vt:lpstr>
      <vt:lpstr>Process</vt:lpstr>
    </vt:vector>
  </TitlesOfParts>
  <Manager>Manager Pocock</Manager>
  <Company>NP Factory, Ltd.</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System Management System</dc:title>
  <dc:subject>Guide to Incident Handling</dc:subject>
  <dc:creator>Nathan Pocock</dc:creator>
  <cp:keywords>incident attack, response, handling, hack, crack, malware, virus</cp:keywords>
  <dc:description>A general guide on how to respond to cyber-attack incidents</dc:description>
  <cp:lastModifiedBy>Nathan Pocock</cp:lastModifiedBy>
  <cp:revision>11</cp:revision>
  <dcterms:created xsi:type="dcterms:W3CDTF">2016-09-16T23:34:00Z</dcterms:created>
  <dcterms:modified xsi:type="dcterms:W3CDTF">2016-09-23T18:51:00Z</dcterms:modified>
  <cp:category>Monitoring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Plant Floor</vt:lpwstr>
  </property>
  <property fmtid="{D5CDD505-2E9C-101B-9397-08002B2CF9AE}" pid="3" name="Document number">
    <vt:lpwstr>05e</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